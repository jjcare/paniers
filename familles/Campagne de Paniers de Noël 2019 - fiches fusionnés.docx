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7.5pt;margin-top:11.25pt;width:344.25pt;height:11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101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1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59264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Café moulu (1 sac de 300g)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Biscuits sucrés (1 boite de 300g)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60288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62336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61312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63360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325" w:bottom="993" w:left="1276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.5pt;margin-top:11.25pt;width:344.25pt;height:11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102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2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66432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Barres tendres (2 boites de 175g)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Olives (1 boite de 375ml)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67456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69504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68480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70528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103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7.5pt;margin-top:11.25pt;width:344.25pt;height:11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103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3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73600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Céréales (2 boites)</w:t>
      </w:r>
      <w:r w:rsidRPr="00ED7A1B">
        <w:rPr>
          <w:rFonts w:ascii="Aurelis ADF No2 Std" w:hAnsi="Aurelis ADF No2 Std"/>
          <w:b/>
          <w:sz w:val="36"/>
        </w:rPr>
        <w:br/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74624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76672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75648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77696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.5pt;margin-top:11.25pt;width:344.25pt;height:11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104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4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80768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Chocolat chaud (1 sac de 500g)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Cassonade (1 sac de 1kg)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81792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83840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82816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84864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.5pt;margin-top:11.25pt;width:344.25pt;height:11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105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5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87936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Confitures (1 pot de 500ml)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Couscous (1 sac de 1kg)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88960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91008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89984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92032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7.5pt;margin-top:11.25pt;width:344.25pt;height:11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106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6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95104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Dattes (1 boite de 500g)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Riz (1 sac de 900g)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96128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288" name="Imag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98176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289" name="Imag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97152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290" name="Imag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699200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291" name="Imag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107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7.5pt;margin-top:11.25pt;width:344.25pt;height:11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B5&#10;T0DBSgIAAMQ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107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7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02272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293" name="Imag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Farine (1 sac de 2,5kg)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Ketchup (1 bouteille de 750ml)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03296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294" name="Imag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05344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295" name="Imag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04320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296" name="Imag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06368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297" name="Imag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2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108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7.5pt;margin-top:11.25pt;width:344.25pt;height:11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108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8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09440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299" name="Imag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Fruits en conserve (1 boite de 796ml)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Huile végétale (1 bouteille de 946ml)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10464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300" name="Imag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12512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301" name="Imag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11488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302" name="Imag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13536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303" name="Imag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3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109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7.5pt;margin-top:11.25pt;width:344.25pt;height:11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B1&#10;ySIISgIAAMQ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109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9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16608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305" name="Imag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Pâtes alimentaires (2 sacs de 900g)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Pois chiches/lentilles (1 boite de 540ml)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17632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306" name="Imag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19680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308" name="Imag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18656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309" name="Imag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20704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310" name="Imag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3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7.5pt;margin-top:11.25pt;width:344.25pt;height:11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Db&#10;btfVSgIAAMQ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110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10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23776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312" name="Imag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Raisins secs (2 sacs de 375g)</w:t>
      </w:r>
      <w:r w:rsidRPr="00ED7A1B">
        <w:rPr>
          <w:rFonts w:ascii="Aurelis ADF No2 Std" w:hAnsi="Aurelis ADF No2 Std"/>
          <w:b/>
          <w:sz w:val="36"/>
        </w:rPr>
        <w:br/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24800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313" name="Imag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26848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314" name="Imag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25824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315" name="Imag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27872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316" name="Imag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3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201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7.5pt;margin-top:11.25pt;width:344.25pt;height:11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DE&#10;ShoN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201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11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30944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318" name="Imag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Thé (1 boite)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Thon ou saumon ou sardines (2 boites de 170g)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31968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319" name="Imag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34016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320" name="Imag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32992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321" name="Imag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35040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322" name="Imag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3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202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7.5pt;margin-top:11.25pt;width:344.25pt;height:11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D5&#10;VKA+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202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12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38112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324" name="Imag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Brosses à dents (4 emballages individuels)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39136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325" name="Imag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41184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326" name="Imag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40160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327" name="Imag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42208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328" name="Imag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3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203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7.5pt;margin-top:11.25pt;width:344.25pt;height:11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Cc&#10;njoe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203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13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45280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330" name="Imag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Pains de savon (2 emballages de 4)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Dentifrice (1 tube de 120ml)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46304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331" name="Imag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48352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332" name="Imag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47328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333" name="Imag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49376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334" name="Imag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3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204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7.5pt;margin-top:11.25pt;width:344.25pt;height:11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Ag&#10;Sl6w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204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14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52448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336" name="Imag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Dentifrice (1 tube de 120ml)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Shampoing (1 bouteille de 355ml)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53472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337" name="Imag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55520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338" name="Imag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54496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339" name="Imag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56544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340" name="Imag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3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205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7.5pt;margin-top:11.25pt;width:344.25pt;height:111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205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15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59616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342" name="Imag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 xml:space="preserve">Savon pour nettoyer la maison (Hertel) </w:t>
      </w:r>
      <w:r>
        <w:rPr>
          <w:rFonts w:ascii="Aurelis ADF No2 Std" w:hAnsi="Aurelis ADF No2 Std"/>
          <w:b/>
          <w:noProof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(2 bouteilles de 700ml)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60640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343" name="Imag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62688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344" name="Imag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61664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345" name="Imag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63712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346" name="Imag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3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206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.5pt;margin-top:11.25pt;width:344.25pt;height:111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AI&#10;Ndj+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206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16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66784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348" name="Imag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Fruits en conserve (2 boites de 796ml)</w:t>
      </w:r>
      <w:r w:rsidRPr="00ED7A1B">
        <w:rPr>
          <w:rFonts w:ascii="Aurelis ADF No2 Std" w:hAnsi="Aurelis ADF No2 Std"/>
          <w:b/>
          <w:sz w:val="36"/>
        </w:rPr>
        <w:br/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67808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349" name="Imag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69856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350" name="Imag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68832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351" name="Imag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70880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352" name="Imag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3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207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7.5pt;margin-top:11.25pt;width:344.25pt;height:111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207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17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73952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354" name="Imag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Huile végétale (1 bouteille de 946ml)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Confitures (1 pot de 500ml)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74976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355" name="Imag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77024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356" name="Imag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76000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357" name="Imag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78048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358" name="Imag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3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208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7.5pt;margin-top:11.25pt;width:344.25pt;height:11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208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18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81120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360" name="Imag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Shampoing (1 bouteille de 355ml)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Pâtes alimentaires (2 sacs de 900g)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82144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361" name="Imag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84192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362" name="Imag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83168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363" name="Imag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85216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364" name="Imag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3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209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7.5pt;margin-top:11.25pt;width:344.25pt;height:11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209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19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88288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366" name="Imag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Café moulu (1 sac de 300g)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Biscuits sucrés (1 boite de 300g)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89312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367" name="Imag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91360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368" name="Imag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90336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369" name="Imag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92384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370" name="Imag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3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7.5pt;margin-top:11.25pt;width:344.25pt;height:11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210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20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95456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372" name="Imag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Dentifrice (1 tube de 120ml)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Shampoing (1 bouteille de 355ml)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96480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373" name="Imag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98528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374" name="Imag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97504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375" name="Imag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799552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376" name="Imag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3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211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7.5pt;margin-top:11.25pt;width:344.25pt;height:111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Ce&#10;YsTd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211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21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02624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378" name="Imag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Huile végétale (1 bouteille de 946ml)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Thon ou saumon ou sardines (2 boites de 170g)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03648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379" name="Imag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05696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380" name="Imag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04672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381" name="Imag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06720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382" name="Imag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3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7.5pt;margin-top:11.25pt;width:344.25pt;height:111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Dk&#10;W1gD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212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la famille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22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09792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384" name="Imag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Brosses à dents (4 emballages individuels)</w:t>
      </w:r>
      <w:r w:rsidRPr="00ED7A1B">
        <w:rPr>
          <w:rFonts w:ascii="Aurelis ADF No2 Std" w:hAnsi="Aurelis ADF No2 Std"/>
          <w:b/>
          <w:sz w:val="36"/>
        </w:rPr>
        <w:br/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10816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385" name="Imag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12864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386" name="Imag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11840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387" name="Imag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13888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388" name="Imag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3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301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7.5pt;margin-top:11.25pt;width:344.25pt;height:111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CB&#10;kcIj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301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23 et 24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16960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390" name="Imag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Barres tendres (2 boites de 175g)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Olives (1 boite de 375ml)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17984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391" name="Imag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20032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392" name="Imag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19008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393" name="Imag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21056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394" name="Imag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3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302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7.5pt;margin-top:11.25pt;width:344.25pt;height:111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A9&#10;RaaN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302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25 et 26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24128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396" name="Imag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Céréales (2 boites)</w:t>
      </w:r>
      <w:r w:rsidRPr="00ED7A1B">
        <w:rPr>
          <w:rFonts w:ascii="Aurelis ADF No2 Std" w:hAnsi="Aurelis ADF No2 Std"/>
          <w:b/>
          <w:sz w:val="36"/>
        </w:rPr>
        <w:br/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25152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397" name="Imag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27200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398" name="Imag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26176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399" name="Imag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28224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400" name="Imag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4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303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7.5pt;margin-top:11.25pt;width:344.25pt;height:111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B5&#10;Bk8l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303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27 et 28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31296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402" name="Imag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Chocolat chaud (1 sac de 500g)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Cassonade (1 sac de 1kg)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32320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403" name="Imag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34368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404" name="Imag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33344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405" name="Imag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35392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406" name="Imag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4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304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7.5pt;margin-top:11.25pt;width:344.25pt;height:111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304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29 et 30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38464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408" name="Imag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Confitures (1 pot de 500ml)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Couscous (1 sac de 1kg)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39488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409" name="Imag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41536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410" name="Imag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40512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411" name="Imag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42560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412" name="Imag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4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305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7.5pt;margin-top:11.25pt;width:344.25pt;height:111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305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31 et 32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45632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414" name="Imag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Dattes (1 boite de 500g)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Riz (1 sac de 900g)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46656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415" name="Imag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48704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416" name="Imag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47680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417" name="Imag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49728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418" name="Imag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4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306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7.5pt;margin-top:11.25pt;width:344.25pt;height:111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306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33 et 34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52800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420" name="Imag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Farine (1 sac de 2,5kg)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Ketchup (1 bouteille de 750ml)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53824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421" name="Imag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55872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422" name="Imag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54848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423" name="Imag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56896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424" name="Imag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4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307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7.5pt;margin-top:11.25pt;width:344.25pt;height:111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Bu&#10;32VV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307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35 et 36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59968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426" name="Imag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Fruits en conserve (1 boite de 796ml)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Ketchup (1 bouteille de 750ml)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60992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427" name="Imag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63040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428" name="Imag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62016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429" name="Imag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64064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430" name="Imag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4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308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7.5pt;margin-top:11.25pt;width:344.25pt;height:111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308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37 et 38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67136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432" name="Imag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Pâtes alimentaires (2 sacs de 900g)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Pois chiches/lentilles (1 boite de 540ml)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68160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433" name="Imag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70208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434" name="Imag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69184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435" name="Imag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71232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436" name="Imag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4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309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7.5pt;margin-top:11.25pt;width:344.25pt;height:111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309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39 et 40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74304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438" name="Imag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Raisins secs (2 sacs de 375g)</w:t>
      </w:r>
      <w:r w:rsidRPr="00ED7A1B">
        <w:rPr>
          <w:rFonts w:ascii="Aurelis ADF No2 Std" w:hAnsi="Aurelis ADF No2 Std"/>
          <w:b/>
          <w:sz w:val="36"/>
        </w:rPr>
        <w:br/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75328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439" name="Imag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77376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440" name="Imag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76352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441" name="Imag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78400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442" name="Imag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4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310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37.5pt;margin-top:11.25pt;width:344.25pt;height:111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Cd&#10;OQu1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310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41 et 42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81472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444" name="Imag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Café moulu (1 sac de 300g)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Pois chiches/lentilles (1 boite de 540ml)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82496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445" name="Imag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84544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446" name="Imag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83520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447" name="Imag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85568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448" name="Imag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4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311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37.5pt;margin-top:11.25pt;width:344.25pt;height:111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D4&#10;85GV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311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43 et 44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88640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450" name="Imag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Sucre (2 sacs  de 2kg)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Thé (1 boite)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89664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451" name="Imag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91712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452" name="Imag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90688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453" name="Imag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92736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454" name="Imag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4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312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37.5pt;margin-top:11.25pt;width:344.25pt;height:111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312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45 et 46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95808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456" name="Imag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Raisins secs (2 sacs de 375g)</w:t>
      </w:r>
      <w:r w:rsidRPr="00ED7A1B">
        <w:rPr>
          <w:rFonts w:ascii="Aurelis ADF No2 Std" w:hAnsi="Aurelis ADF No2 Std"/>
          <w:b/>
          <w:sz w:val="36"/>
        </w:rPr>
        <w:br/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96832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457" name="Imag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98880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458" name="Imag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97856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459" name="Imag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899904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460" name="Imag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4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313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37.5pt;margin-top:11.25pt;width:344.25pt;height:111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313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47 et 48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02976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462" name="Imag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Sucre (2 sacs  de 2kg)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Thé (1 boite)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04000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463" name="Imag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06048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464" name="Imag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05024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465" name="Imag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07072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466" name="Imag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4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401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37.5pt;margin-top:11.25pt;width:344.25pt;height:111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401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49 et 50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10144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468" name="Imag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Sucre (2 sacs  de 2kg)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Thé (1 boite)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11168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469" name="Imag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13216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470" name="Imag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12192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471" name="Imag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14240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472" name="Imag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4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402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37.5pt;margin-top:11.25pt;width:344.25pt;height:111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402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51 et 52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17312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474" name="Imag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Pains de savon (1 emballage de 4)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Thon ou saumon ou sardines (1 boite de 170g)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18336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475" name="Imag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20384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476" name="Imag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19360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477" name="Imag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21408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478" name="Imag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4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403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37.5pt;margin-top:11.25pt;width:344.25pt;height:111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403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53 et 54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24480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480" name="Imag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Brosses à dents (4 emballages individuels)</w:t>
      </w:r>
      <w:r w:rsidRPr="00ED7A1B">
        <w:rPr>
          <w:rFonts w:ascii="Aurelis ADF No2 Std" w:hAnsi="Aurelis ADF No2 Std"/>
          <w:b/>
          <w:sz w:val="36"/>
        </w:rPr>
        <w:br/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25504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481" name="Imag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27552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482" name="Imag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26528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483" name="Imag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28576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484" name="Imag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4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404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37.5pt;margin-top:11.25pt;width:344.25pt;height:111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404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55 et 56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31648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486" name="Imag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Pains de savon (2 emballages de 4)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Dentifrice (1 tube de 120ml)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32672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487" name="Imag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34720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488" name="Imag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33696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489" name="Imag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35744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490" name="Imag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4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405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37.5pt;margin-top:11.25pt;width:344.25pt;height:111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405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57 et 58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38816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492" name="Imag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Dentifrice (1 tube de 120ml)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Brosses à dents (2 emballages individuels)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39840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493" name="Imag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41888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494" name="Imag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40864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495" name="Imag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42912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496" name="Imag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4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406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37.5pt;margin-top:11.25pt;width:344.25pt;height:111.7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406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59 et 60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45984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498" name="Imag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 xml:space="preserve">Savon pour nettoyer la maison (Hertel) </w:t>
      </w:r>
      <w:r>
        <w:rPr>
          <w:rFonts w:ascii="Aurelis ADF No2 Std" w:hAnsi="Aurelis ADF No2 Std"/>
          <w:b/>
          <w:noProof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(2 bouteilles de 700ml)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47008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499" name="Imag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49056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500" name="Imag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48032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501" name="Imag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50080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502" name="Imag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5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407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37.5pt;margin-top:11.25pt;width:344.25pt;height:111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AZ&#10;63Lg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407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61 et 62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53152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504" name="Imag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Fruits en conserve (2 boites de 796ml)</w:t>
      </w:r>
      <w:r w:rsidRPr="00ED7A1B">
        <w:rPr>
          <w:rFonts w:ascii="Aurelis ADF No2 Std" w:hAnsi="Aurelis ADF No2 Std"/>
          <w:b/>
          <w:sz w:val="36"/>
        </w:rPr>
        <w:br/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54176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505" name="Imag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56224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506" name="Imag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55200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507" name="Imag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57248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508" name="Imag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5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408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37.5pt;margin-top:11.25pt;width:344.25pt;height:111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408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63 et 64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60320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510" name="Imag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Huile végétale (1 bouteille de 946ml)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Confitures (1 pot de 500ml)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61344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511" name="Imag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63392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512" name="Imag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62368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513" name="Imag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64416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514" name="Imag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5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409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37.5pt;margin-top:11.25pt;width:344.25pt;height:111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DA&#10;9Yxu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409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65 et 66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67488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516" name="Imag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Shampoing (1 bouteille de 355ml)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Pâtes alimentaires (2 sacs de 900g)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68512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517" name="Imag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70560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518" name="Imag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69536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519" name="Imag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71584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520" name="Imag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5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410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37.5pt;margin-top:11.25pt;width:344.25pt;height:111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D2&#10;0Z5k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410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67 et 68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74656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522" name="Imag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Chocolat chaud (1 sac de 500g)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Cassonade (1 sac de 1kg)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75680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523" name="Imag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77728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524" name="Imag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76704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525" name="Imag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78752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526" name="Imag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5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501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37.5pt;margin-top:11.25pt;width:344.25pt;height:111.7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Dq&#10;lcfN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501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69 et 70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81824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528" name="Imag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Café moulu (1 sac de 300g)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Biscuits sucrés (1 boite de 300g)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82848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529" name="Imag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84896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530" name="Imag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83872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531" name="Imag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85920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532" name="Imag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5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502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37.5pt;margin-top:11.25pt;width:344.25pt;height:111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502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71 et 72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88992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534" name="Imag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Barres tendres (2 boites de 175g)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Olives (1 boite de 375ml)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90016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535" name="Imag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92064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536" name="Imag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91040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537" name="Imag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93088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538" name="Imag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5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503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37.5pt;margin-top:11.25pt;width:344.25pt;height:111.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503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73 et 74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96160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540" name="Imag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Céréales (2 boites)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97184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541" name="Image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99232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542" name="Imag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1998208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543" name="Imag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00256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544" name="Imag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5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504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37.5pt;margin-top:11.25pt;width:344.25pt;height:111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Dj&#10;F3n5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504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75 et 76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03328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546" name="Imag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Chocolat chaud (1 sac de 500g)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Cassonade (1 sac de 1kg)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04352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547" name="Imag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06400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548" name="Imag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05376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549" name="Image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07424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550" name="Imag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5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505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37.5pt;margin-top:11.25pt;width:344.25pt;height:111.7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Bf&#10;hiW8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505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77 et 78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10496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552" name="Imag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Olives (1 boite de 375ml)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Couscous (1 sac de 1kg)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11520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553" name="Imag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13568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554" name="Imag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12544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555" name="Imag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14592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556" name="Imag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5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506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37.5pt;margin-top:11.25pt;width:344.25pt;height:111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506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79 et 80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17664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558" name="Imag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Dattes (1 boite de 500g)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Riz (1 sac de 900g)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18688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559" name="Imag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20736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560" name="Imag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19712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561" name="Imag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21760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562" name="Imag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5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507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37.5pt;margin-top:11.25pt;width:344.25pt;height:111.7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507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81 et 82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24832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564" name="Image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Farine (1 sac de 2,5kg)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Ketchup (1 bouteille de 750ml)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25856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565" name="Image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27904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566" name="Image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26880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567" name="Image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28928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568" name="Imag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5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508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37.5pt;margin-top:11.25pt;width:344.25pt;height:111.7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508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83 et 84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32000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570" name="Imag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Dattes (1 boite de 500g)</w:t>
      </w:r>
      <w:r w:rsidRPr="00ED7A1B">
        <w:rPr>
          <w:rFonts w:ascii="Aurelis ADF No2 Std" w:hAnsi="Aurelis ADF No2 Std"/>
          <w:b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Farine (1 sac de 2,5kg)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bookmarkStart w:id="0" w:name="_GoBack"/>
      <w:bookmarkEnd w:id="0"/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33024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571" name="Image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35072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572" name="Image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34048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573" name="Imag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36096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574" name="Image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Default="001F0BD4">
      <w:pPr>
        <w:jc w:val="center"/>
        <w:rPr>
          <w:rFonts w:ascii="Aurelis ADF No2 Std" w:hAnsi="Aurelis ADF No2 Std"/>
          <w:sz w:val="28"/>
        </w:rPr>
        <w:sectPr w:rsidR="001F0BD4" w:rsidSect="001F0BD4">
          <w:pgSz w:w="12240" w:h="15840"/>
          <w:pgMar w:top="993" w:right="1800" w:bottom="993" w:left="1800" w:header="708" w:footer="708" w:gutter="0"/>
          <w:pgNumType w:start="1"/>
          <w:cols w:space="708"/>
          <w:docGrid w:linePitch="360"/>
        </w:sectPr>
      </w:pPr>
      <w:r>
        <w:rPr>
          <w:rFonts w:ascii="Aurelis ADF No2 Std" w:hAnsi="Aurelis ADF No2 Std"/>
          <w:sz w:val="28"/>
        </w:rPr>
        <w:t>(Livraison le 14 décembre)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32"/>
        </w:rPr>
      </w:pPr>
      <w:r w:rsidRPr="00ED7A1B">
        <w:rPr>
          <w:rFonts w:ascii="Aurelis ADF No2 Std" w:hAnsi="Aurelis ADF No2 Std"/>
          <w:sz w:val="32"/>
        </w:rPr>
        <w:lastRenderedPageBreak/>
        <w:t>Campagne de Paniers de Noël 2019</w:t>
      </w:r>
    </w:p>
    <w:p w:rsidR="001F0BD4" w:rsidRPr="00ED7A1B" w:rsidRDefault="001F0BD4">
      <w:pPr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BDA161B" wp14:editId="788EFDB8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4371975" cy="1419225"/>
                <wp:effectExtent l="0" t="0" r="28575" b="28575"/>
                <wp:wrapTopAndBottom/>
                <wp:docPr id="5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BD4" w:rsidRPr="00ED7A1B" w:rsidRDefault="001F0BD4" w:rsidP="00ED7A1B">
                            <w:pPr>
                              <w:jc w:val="center"/>
                              <w:rPr>
                                <w:rFonts w:ascii="Aurelis ADF No2 Std" w:hAnsi="Aurelis ADF No2 Std"/>
                                <w:sz w:val="144"/>
                              </w:rPr>
                            </w:pPr>
                            <w:r w:rsidRPr="00ED7A1B">
                              <w:rPr>
                                <w:rFonts w:ascii="Aurelis ADF No2 Std" w:hAnsi="Aurelis ADF No2 Std"/>
                                <w:sz w:val="144"/>
                              </w:rPr>
                              <w:t xml:space="preserve">Foyer </w:t>
                            </w:r>
                            <w:r w:rsidRPr="00635730">
                              <w:rPr>
                                <w:rFonts w:ascii="Aurelis ADF No2 Std" w:hAnsi="Aurelis ADF No2 Std"/>
                                <w:noProof/>
                                <w:sz w:val="144"/>
                              </w:rPr>
                              <w:t>509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37.5pt;margin-top:11.25pt;width:344.25pt;height:111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" fillcolor="white [3201]" strokecolor="black [3200]" strokeweight="2pt">
                <v:textbox>
                  <w:txbxContent>
                    <w:p w:rsidR="001F0BD4" w:rsidRPr="00ED7A1B" w:rsidRDefault="001F0BD4" w:rsidP="00ED7A1B">
                      <w:pPr>
                        <w:jc w:val="center"/>
                        <w:rPr>
                          <w:rFonts w:ascii="Aurelis ADF No2 Std" w:hAnsi="Aurelis ADF No2 Std"/>
                          <w:sz w:val="144"/>
                        </w:rPr>
                      </w:pPr>
                      <w:r w:rsidRPr="00ED7A1B">
                        <w:rPr>
                          <w:rFonts w:ascii="Aurelis ADF No2 Std" w:hAnsi="Aurelis ADF No2 Std"/>
                          <w:sz w:val="144"/>
                        </w:rPr>
                        <w:t xml:space="preserve">Foyer </w:t>
                      </w:r>
                      <w:r w:rsidRPr="00635730">
                        <w:rPr>
                          <w:rFonts w:ascii="Aurelis ADF No2 Std" w:hAnsi="Aurelis ADF No2 Std"/>
                          <w:noProof/>
                          <w:sz w:val="144"/>
                        </w:rPr>
                        <w:t>509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0BD4" w:rsidRDefault="001F0BD4" w:rsidP="00ED7A1B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 xml:space="preserve">Votre foyer parraine </w:t>
      </w:r>
      <w:r w:rsidRPr="00ED7A1B">
        <w:rPr>
          <w:rFonts w:ascii="Aurelis ADF No2 Std" w:hAnsi="Aurelis ADF No2 Std"/>
          <w:b/>
          <w:noProof/>
          <w:sz w:val="28"/>
        </w:rPr>
        <w:t>les familles</w:t>
      </w:r>
      <w:r w:rsidRPr="00ED7A1B">
        <w:rPr>
          <w:rFonts w:ascii="Aurelis ADF No2 Std" w:hAnsi="Aurelis ADF No2 Std"/>
          <w:b/>
          <w:sz w:val="28"/>
        </w:rPr>
        <w:t xml:space="preserve"> </w:t>
      </w:r>
      <w:r w:rsidRPr="00635730">
        <w:rPr>
          <w:rFonts w:ascii="Aurelis ADF No2 Std" w:hAnsi="Aurelis ADF No2 Std"/>
          <w:b/>
          <w:noProof/>
          <w:sz w:val="28"/>
        </w:rPr>
        <w:t>85 et 86</w:t>
      </w:r>
      <w:r w:rsidRPr="00ED7A1B">
        <w:rPr>
          <w:rFonts w:ascii="Aurelis ADF No2 Std" w:hAnsi="Aurelis ADF No2 Std"/>
          <w:b/>
          <w:sz w:val="28"/>
        </w:rPr>
        <w:t>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28"/>
        </w:rPr>
      </w:pPr>
    </w:p>
    <w:p w:rsidR="001F0BD4" w:rsidRPr="00ED7A1B" w:rsidRDefault="001F0BD4" w:rsidP="00ED7A1B">
      <w:pPr>
        <w:jc w:val="center"/>
        <w:rPr>
          <w:rFonts w:ascii="Aurelis ADF No2 Std" w:hAnsi="Aurelis ADF No2 Std"/>
          <w:b/>
          <w:sz w:val="36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39168" behindDoc="1" locked="0" layoutInCell="1" allowOverlap="1" wp14:anchorId="4D840CDB" wp14:editId="5DEE01C7">
            <wp:simplePos x="0" y="0"/>
            <wp:positionH relativeFrom="column">
              <wp:posOffset>4591050</wp:posOffset>
            </wp:positionH>
            <wp:positionV relativeFrom="paragraph">
              <wp:posOffset>1379220</wp:posOffset>
            </wp:positionV>
            <wp:extent cx="1346200" cy="2133600"/>
            <wp:effectExtent l="0" t="0" r="6350" b="0"/>
            <wp:wrapTight wrapText="bothSides">
              <wp:wrapPolygon edited="0">
                <wp:start x="12532" y="0"/>
                <wp:lineTo x="917" y="771"/>
                <wp:lineTo x="306" y="1736"/>
                <wp:lineTo x="2140" y="3086"/>
                <wp:lineTo x="3057" y="6557"/>
                <wp:lineTo x="5196" y="9257"/>
                <wp:lineTo x="3668" y="15429"/>
                <wp:lineTo x="3668" y="15814"/>
                <wp:lineTo x="4585" y="18514"/>
                <wp:lineTo x="0" y="18900"/>
                <wp:lineTo x="0" y="21214"/>
                <wp:lineTo x="14060" y="21407"/>
                <wp:lineTo x="17423" y="21407"/>
                <wp:lineTo x="20479" y="20443"/>
                <wp:lineTo x="19868" y="19286"/>
                <wp:lineTo x="14672" y="18514"/>
                <wp:lineTo x="14672" y="15429"/>
                <wp:lineTo x="21396" y="15043"/>
                <wp:lineTo x="21396" y="13307"/>
                <wp:lineTo x="19257" y="12343"/>
                <wp:lineTo x="18034" y="9257"/>
                <wp:lineTo x="16506" y="6171"/>
                <wp:lineTo x="17728" y="5979"/>
                <wp:lineTo x="19562" y="3857"/>
                <wp:lineTo x="19257" y="1929"/>
                <wp:lineTo x="16811" y="193"/>
                <wp:lineTo x="14060" y="0"/>
                <wp:lineTo x="12532" y="0"/>
              </wp:wrapPolygon>
            </wp:wrapTight>
            <wp:docPr id="576" name="Imag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A1B">
        <w:rPr>
          <w:rFonts w:ascii="Aurelis ADF No2 Std" w:hAnsi="Aurelis ADF No2 Std"/>
          <w:sz w:val="36"/>
        </w:rPr>
        <w:t>Pour réussir la campagne, chaque élève du foyer apporte </w:t>
      </w:r>
      <w:proofErr w:type="gramStart"/>
      <w:r w:rsidRPr="00ED7A1B">
        <w:rPr>
          <w:rFonts w:ascii="Aurelis ADF No2 Std" w:hAnsi="Aurelis ADF No2 Std"/>
          <w:sz w:val="36"/>
        </w:rPr>
        <w:t>:</w:t>
      </w:r>
      <w:proofErr w:type="gramEnd"/>
      <w:r w:rsidRPr="00ED7A1B">
        <w:rPr>
          <w:rFonts w:ascii="Aurelis ADF No2 Std" w:hAnsi="Aurelis ADF No2 Std"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 xml:space="preserve">Savon pour nettoyer la maison (Hertel) </w:t>
      </w:r>
      <w:r>
        <w:rPr>
          <w:rFonts w:ascii="Aurelis ADF No2 Std" w:hAnsi="Aurelis ADF No2 Std"/>
          <w:b/>
          <w:noProof/>
          <w:sz w:val="36"/>
        </w:rPr>
        <w:br/>
      </w:r>
      <w:r w:rsidRPr="00635730">
        <w:rPr>
          <w:rFonts w:ascii="Aurelis ADF No2 Std" w:hAnsi="Aurelis ADF No2 Std"/>
          <w:b/>
          <w:noProof/>
          <w:sz w:val="36"/>
        </w:rPr>
        <w:t>(2 bouteilles de 700ml)</w:t>
      </w:r>
      <w:r w:rsidRPr="00ED7A1B">
        <w:rPr>
          <w:rFonts w:ascii="Aurelis ADF No2 Std" w:hAnsi="Aurelis ADF No2 Std"/>
          <w:b/>
          <w:sz w:val="36"/>
        </w:rPr>
        <w:br/>
        <w:t>et un don de 10 $ minimum.</w:t>
      </w:r>
    </w:p>
    <w:p w:rsidR="001F0BD4" w:rsidRPr="00ED7A1B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40192" behindDoc="1" locked="0" layoutInCell="1" allowOverlap="1" wp14:anchorId="745F25A6" wp14:editId="01344692">
            <wp:simplePos x="0" y="0"/>
            <wp:positionH relativeFrom="column">
              <wp:posOffset>2876550</wp:posOffset>
            </wp:positionH>
            <wp:positionV relativeFrom="paragraph">
              <wp:posOffset>110490</wp:posOffset>
            </wp:positionV>
            <wp:extent cx="1539875" cy="2101215"/>
            <wp:effectExtent l="0" t="0" r="3175" b="0"/>
            <wp:wrapTight wrapText="bothSides">
              <wp:wrapPolygon edited="0">
                <wp:start x="8016" y="0"/>
                <wp:lineTo x="5879" y="1175"/>
                <wp:lineTo x="5077" y="2154"/>
                <wp:lineTo x="3741" y="6658"/>
                <wp:lineTo x="4275" y="9791"/>
                <wp:lineTo x="0" y="12925"/>
                <wp:lineTo x="0" y="13904"/>
                <wp:lineTo x="5077" y="16058"/>
                <wp:lineTo x="7215" y="16058"/>
                <wp:lineTo x="6948" y="19191"/>
                <wp:lineTo x="5344" y="19779"/>
                <wp:lineTo x="5344" y="20758"/>
                <wp:lineTo x="7482" y="21345"/>
                <wp:lineTo x="16567" y="21345"/>
                <wp:lineTo x="18438" y="20366"/>
                <wp:lineTo x="17904" y="19583"/>
                <wp:lineTo x="15499" y="19191"/>
                <wp:lineTo x="16300" y="17820"/>
                <wp:lineTo x="15499" y="16058"/>
                <wp:lineTo x="21377" y="13708"/>
                <wp:lineTo x="21377" y="12337"/>
                <wp:lineTo x="18171" y="9791"/>
                <wp:lineTo x="18972" y="8812"/>
                <wp:lineTo x="18171" y="7833"/>
                <wp:lineTo x="15499" y="6658"/>
                <wp:lineTo x="17636" y="6071"/>
                <wp:lineTo x="17369" y="4504"/>
                <wp:lineTo x="14697" y="3329"/>
                <wp:lineTo x="10689" y="0"/>
                <wp:lineTo x="8016" y="0"/>
              </wp:wrapPolygon>
            </wp:wrapTight>
            <wp:docPr id="577" name="Imag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42240" behindDoc="1" locked="0" layoutInCell="1" allowOverlap="1" wp14:anchorId="3E508794" wp14:editId="326E11C8">
            <wp:simplePos x="0" y="0"/>
            <wp:positionH relativeFrom="column">
              <wp:posOffset>1581785</wp:posOffset>
            </wp:positionH>
            <wp:positionV relativeFrom="paragraph">
              <wp:posOffset>255905</wp:posOffset>
            </wp:positionV>
            <wp:extent cx="1243330" cy="1481455"/>
            <wp:effectExtent l="0" t="0" r="0" b="4445"/>
            <wp:wrapTight wrapText="bothSides">
              <wp:wrapPolygon edited="0">
                <wp:start x="6288" y="0"/>
                <wp:lineTo x="5957" y="1111"/>
                <wp:lineTo x="6950" y="3611"/>
                <wp:lineTo x="8274" y="4722"/>
                <wp:lineTo x="8605" y="9166"/>
                <wp:lineTo x="5626" y="13610"/>
                <wp:lineTo x="0" y="14443"/>
                <wp:lineTo x="0" y="16110"/>
                <wp:lineTo x="1655" y="18054"/>
                <wp:lineTo x="10921" y="21387"/>
                <wp:lineTo x="14562" y="21387"/>
                <wp:lineTo x="15224" y="21387"/>
                <wp:lineTo x="14231" y="19443"/>
                <wp:lineTo x="13238" y="18054"/>
                <wp:lineTo x="19526" y="16110"/>
                <wp:lineTo x="20850" y="14999"/>
                <wp:lineTo x="18864" y="13610"/>
                <wp:lineTo x="16547" y="9166"/>
                <wp:lineTo x="21181" y="8333"/>
                <wp:lineTo x="21181" y="7222"/>
                <wp:lineTo x="19857" y="4722"/>
                <wp:lineTo x="20850" y="3611"/>
                <wp:lineTo x="19526" y="2500"/>
                <wp:lineTo x="13900" y="0"/>
                <wp:lineTo x="6288" y="0"/>
              </wp:wrapPolygon>
            </wp:wrapTight>
            <wp:docPr id="578" name="Imag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41216" behindDoc="1" locked="0" layoutInCell="1" allowOverlap="1" wp14:anchorId="0B647051" wp14:editId="27358C26">
            <wp:simplePos x="0" y="0"/>
            <wp:positionH relativeFrom="column">
              <wp:posOffset>664210</wp:posOffset>
            </wp:positionH>
            <wp:positionV relativeFrom="paragraph">
              <wp:posOffset>52070</wp:posOffset>
            </wp:positionV>
            <wp:extent cx="897255" cy="1323975"/>
            <wp:effectExtent l="0" t="0" r="0" b="9525"/>
            <wp:wrapTight wrapText="bothSides">
              <wp:wrapPolygon edited="0">
                <wp:start x="7796" y="0"/>
                <wp:lineTo x="3210" y="1243"/>
                <wp:lineTo x="2752" y="4040"/>
                <wp:lineTo x="4127" y="5283"/>
                <wp:lineTo x="0" y="9324"/>
                <wp:lineTo x="0" y="11188"/>
                <wp:lineTo x="7338" y="15229"/>
                <wp:lineTo x="1834" y="19891"/>
                <wp:lineTo x="4127" y="21134"/>
                <wp:lineTo x="4586" y="21445"/>
                <wp:lineTo x="8713" y="21445"/>
                <wp:lineTo x="16051" y="21134"/>
                <wp:lineTo x="21096" y="20823"/>
                <wp:lineTo x="21096" y="19269"/>
                <wp:lineTo x="17885" y="15229"/>
                <wp:lineTo x="16510" y="10256"/>
                <wp:lineTo x="18344" y="5283"/>
                <wp:lineTo x="20637" y="1865"/>
                <wp:lineTo x="19261" y="932"/>
                <wp:lineTo x="10089" y="0"/>
                <wp:lineTo x="7796" y="0"/>
              </wp:wrapPolygon>
            </wp:wrapTight>
            <wp:docPr id="579" name="Imag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  <w:r w:rsidRPr="00ED7A1B">
        <w:rPr>
          <w:rFonts w:ascii="Aurelis ADF No2 Std" w:hAnsi="Aurelis ADF No2 Std"/>
          <w:noProof/>
          <w:sz w:val="28"/>
          <w:lang w:eastAsia="fr-CA"/>
        </w:rPr>
        <w:drawing>
          <wp:anchor distT="0" distB="0" distL="114300" distR="114300" simplePos="0" relativeHeight="252043264" behindDoc="1" locked="0" layoutInCell="1" allowOverlap="1" wp14:anchorId="5C63AF98" wp14:editId="7754466A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361950" cy="723900"/>
            <wp:effectExtent l="0" t="0" r="0" b="0"/>
            <wp:wrapTight wrapText="bothSides">
              <wp:wrapPolygon edited="0">
                <wp:start x="10232" y="0"/>
                <wp:lineTo x="1137" y="4547"/>
                <wp:lineTo x="0" y="5684"/>
                <wp:lineTo x="0" y="17621"/>
                <wp:lineTo x="3411" y="21032"/>
                <wp:lineTo x="4547" y="21032"/>
                <wp:lineTo x="15916" y="21032"/>
                <wp:lineTo x="17053" y="21032"/>
                <wp:lineTo x="20463" y="17621"/>
                <wp:lineTo x="20463" y="5684"/>
                <wp:lineTo x="17053" y="0"/>
                <wp:lineTo x="10232" y="0"/>
              </wp:wrapPolygon>
            </wp:wrapTight>
            <wp:docPr id="580" name="Imag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Default="001F0BD4" w:rsidP="00ED7A1B">
      <w:pPr>
        <w:jc w:val="center"/>
        <w:rPr>
          <w:rFonts w:ascii="Aurelis ADF No2 Std" w:hAnsi="Aurelis ADF No2 Std"/>
          <w:sz w:val="28"/>
        </w:rPr>
      </w:pPr>
    </w:p>
    <w:p w:rsidR="001F0BD4" w:rsidRPr="00ED7A1B" w:rsidRDefault="001F0BD4">
      <w:pPr>
        <w:jc w:val="center"/>
        <w:rPr>
          <w:rFonts w:ascii="Aurelis ADF No2 Std" w:hAnsi="Aurelis ADF No2 Std"/>
          <w:b/>
          <w:sz w:val="28"/>
        </w:rPr>
      </w:pPr>
      <w:r w:rsidRPr="00ED7A1B">
        <w:rPr>
          <w:rFonts w:ascii="Aurelis ADF No2 Std" w:hAnsi="Aurelis ADF No2 Std"/>
          <w:b/>
          <w:sz w:val="28"/>
        </w:rPr>
        <w:t>Date limite : le 10 décembre</w:t>
      </w:r>
    </w:p>
    <w:p w:rsidR="001F0BD4" w:rsidRPr="00ED7A1B" w:rsidRDefault="001F0BD4">
      <w:pPr>
        <w:jc w:val="center"/>
        <w:rPr>
          <w:rFonts w:ascii="Aurelis ADF No2 Std" w:hAnsi="Aurelis ADF No2 Std"/>
          <w:sz w:val="28"/>
        </w:rPr>
      </w:pPr>
      <w:r>
        <w:rPr>
          <w:rFonts w:ascii="Aurelis ADF No2 Std" w:hAnsi="Aurelis ADF No2 Std"/>
          <w:sz w:val="28"/>
        </w:rPr>
        <w:t>(Livraison le 14 décembre)</w:t>
      </w:r>
    </w:p>
    <w:sectPr w:rsidR="001F0BD4" w:rsidRPr="00ED7A1B" w:rsidSect="001F0BD4">
      <w:type w:val="continuous"/>
      <w:pgSz w:w="12240" w:h="15840"/>
      <w:pgMar w:top="993" w:right="1325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relis ADF No2 Std">
    <w:panose1 w:val="03020503070000020003"/>
    <w:charset w:val="00"/>
    <w:family w:val="script"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FF2"/>
    <w:rsid w:val="001F0BD4"/>
    <w:rsid w:val="00880CF0"/>
    <w:rsid w:val="00B8027D"/>
    <w:rsid w:val="00DD2FF2"/>
    <w:rsid w:val="00ED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2F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2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33D0AB68.dotm</Template>
  <TotalTime>4</TotalTime>
  <Pages>54</Pages>
  <Words>2561</Words>
  <Characters>12836</Characters>
  <Application>Microsoft Office Word</Application>
  <DocSecurity>0</DocSecurity>
  <Lines>291</Lines>
  <Paragraphs>105</Paragraphs>
  <ScaleCrop>false</ScaleCrop>
  <Company>College Notre-Dame</Company>
  <LinksUpToDate>false</LinksUpToDate>
  <CharactersWithSpaces>15292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Carey, John</dc:creator>
  <cp:lastModifiedBy>Carey, John</cp:lastModifiedBy>
  <cp:revision>1</cp:revision>
  <cp:lastPrinted>2019-11-19T15:42:00Z</cp:lastPrinted>
  <dcterms:created xsi:type="dcterms:W3CDTF">2019-11-19T15:35:00Z</dcterms:created>
  <dcterms:modified xsi:type="dcterms:W3CDTF">2019-11-19T15:42:00Z</dcterms:modified>
</cp:coreProperties>
</file>