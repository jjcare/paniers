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A1B" w:rsidRDefault="00DD2FF2">
      <w:r>
        <w:t>Campagne de Paniers de Noël 2019</w:t>
      </w:r>
    </w:p>
    <w:p w:rsidR="00DD2FF2" w:rsidRDefault="00DD2FF2"/>
    <w:p w:rsidR="00DD2FF2" w:rsidRDefault="00DD2FF2">
      <w:r>
        <w:t xml:space="preserve">Foyer </w:t>
      </w:r>
      <w:fldSimple w:instr=" MERGEFIELD foyer ">
        <w:r>
          <w:rPr>
            <w:noProof/>
          </w:rPr>
          <w:t>301</w:t>
        </w:r>
      </w:fldSimple>
    </w:p>
    <w:p w:rsidR="00DD2FF2" w:rsidRDefault="00DD2FF2"/>
    <w:p w:rsidR="00DD2FF2" w:rsidRDefault="00DD2FF2">
      <w:r>
        <w:t xml:space="preserve">Votre foyer parraine </w:t>
      </w:r>
      <w:r>
        <w:fldChar w:fldCharType="begin"/>
      </w:r>
      <w:r>
        <w:instrText xml:space="preserve"> IF </w:instrText>
      </w:r>
      <w:fldSimple w:instr=" MERGEFIELD famille ">
        <w:r>
          <w:rPr>
            <w:noProof/>
          </w:rPr>
          <w:instrText>0</w:instrText>
        </w:r>
      </w:fldSimple>
      <w:r>
        <w:instrText xml:space="preserve"> &gt; 22 "les familles" "la famille" </w:instrText>
      </w:r>
      <w:r>
        <w:fldChar w:fldCharType="separate"/>
      </w:r>
      <w:r>
        <w:rPr>
          <w:noProof/>
        </w:rPr>
        <w:t>la famille</w:t>
      </w:r>
      <w:r>
        <w:fldChar w:fldCharType="end"/>
      </w:r>
      <w:r>
        <w:t xml:space="preserve"> </w:t>
      </w:r>
      <w:fldSimple w:instr=" MERGEFIELD famille ">
        <w:r>
          <w:rPr>
            <w:noProof/>
          </w:rPr>
          <w:t>0</w:t>
        </w:r>
      </w:fldSimple>
      <w:r>
        <w:t>.</w:t>
      </w:r>
    </w:p>
    <w:p w:rsidR="00DD2FF2" w:rsidRDefault="00DD2FF2">
      <w:r>
        <w:t>Pour réussir la campagne, chaque élève du foyer apporte </w:t>
      </w:r>
      <w:proofErr w:type="gramStart"/>
      <w:r>
        <w:t>:</w:t>
      </w:r>
      <w:bookmarkStart w:id="0" w:name="_GoBack"/>
      <w:bookmarkEnd w:id="0"/>
      <w:proofErr w:type="gramEnd"/>
      <w:r>
        <w:br/>
      </w:r>
      <w:fldSimple w:instr=" MERGEFIELD item1 ">
        <w:r>
          <w:rPr>
            <w:noProof/>
          </w:rPr>
          <w:t>Barres tendres (2 boites de 175g)</w:t>
        </w:r>
      </w:fldSimple>
      <w:r>
        <w:br/>
      </w:r>
      <w:fldSimple w:instr=" MERGEFIELD item2 ">
        <w:r>
          <w:rPr>
            <w:noProof/>
          </w:rPr>
          <w:t>Olives (1 boite de 375ml)</w:t>
        </w:r>
      </w:fldSimple>
      <w:r>
        <w:br/>
        <w:t>et un don de 10 $ minimum.</w:t>
      </w:r>
    </w:p>
    <w:p w:rsidR="00DD2FF2" w:rsidRDefault="00DD2FF2"/>
    <w:p w:rsidR="00DD2FF2" w:rsidRDefault="00DD2FF2">
      <w:r>
        <w:rPr>
          <w:noProof/>
          <w:lang w:eastAsia="fr-CA"/>
        </w:rPr>
        <w:drawing>
          <wp:anchor distT="0" distB="0" distL="114300" distR="114300" simplePos="0" relativeHeight="251660288" behindDoc="1" locked="0" layoutInCell="1" allowOverlap="1" wp14:anchorId="3C6A6633" wp14:editId="58DF827A">
            <wp:simplePos x="0" y="0"/>
            <wp:positionH relativeFrom="column">
              <wp:posOffset>2505075</wp:posOffset>
            </wp:positionH>
            <wp:positionV relativeFrom="paragraph">
              <wp:posOffset>127000</wp:posOffset>
            </wp:positionV>
            <wp:extent cx="1924050" cy="2625090"/>
            <wp:effectExtent l="0" t="0" r="0" b="0"/>
            <wp:wrapTight wrapText="bothSides">
              <wp:wrapPolygon edited="0">
                <wp:start x="8554" y="0"/>
                <wp:lineTo x="6416" y="1097"/>
                <wp:lineTo x="5133" y="2038"/>
                <wp:lineTo x="5133" y="2821"/>
                <wp:lineTo x="5560" y="5329"/>
                <wp:lineTo x="4063" y="6113"/>
                <wp:lineTo x="4063" y="6583"/>
                <wp:lineTo x="5133" y="7837"/>
                <wp:lineTo x="4277" y="8308"/>
                <wp:lineTo x="3850" y="10345"/>
                <wp:lineTo x="642" y="12853"/>
                <wp:lineTo x="0" y="13010"/>
                <wp:lineTo x="214" y="14264"/>
                <wp:lineTo x="7485" y="15361"/>
                <wp:lineTo x="7057" y="17869"/>
                <wp:lineTo x="6202" y="18967"/>
                <wp:lineTo x="5347" y="20377"/>
                <wp:lineTo x="7271" y="21318"/>
                <wp:lineTo x="16681" y="21318"/>
                <wp:lineTo x="16895" y="21004"/>
                <wp:lineTo x="18178" y="20377"/>
                <wp:lineTo x="16040" y="17869"/>
                <wp:lineTo x="14970" y="15361"/>
                <wp:lineTo x="21386" y="13794"/>
                <wp:lineTo x="21386" y="12540"/>
                <wp:lineTo x="18392" y="10345"/>
                <wp:lineTo x="18392" y="8151"/>
                <wp:lineTo x="17750" y="5329"/>
                <wp:lineTo x="14115" y="2508"/>
                <wp:lineTo x="10265" y="0"/>
                <wp:lineTo x="8554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 wp14:anchorId="698BF1DA" wp14:editId="38CA1A94">
            <wp:simplePos x="0" y="0"/>
            <wp:positionH relativeFrom="column">
              <wp:posOffset>1228725</wp:posOffset>
            </wp:positionH>
            <wp:positionV relativeFrom="paragraph">
              <wp:posOffset>116205</wp:posOffset>
            </wp:positionV>
            <wp:extent cx="1666875" cy="2641600"/>
            <wp:effectExtent l="0" t="0" r="9525" b="6350"/>
            <wp:wrapTight wrapText="bothSides">
              <wp:wrapPolygon edited="0">
                <wp:start x="12590" y="0"/>
                <wp:lineTo x="1234" y="935"/>
                <wp:lineTo x="247" y="1713"/>
                <wp:lineTo x="1481" y="2492"/>
                <wp:lineTo x="3456" y="4985"/>
                <wp:lineTo x="3209" y="6075"/>
                <wp:lineTo x="3456" y="7477"/>
                <wp:lineTo x="5431" y="9969"/>
                <wp:lineTo x="3703" y="16044"/>
                <wp:lineTo x="4690" y="17446"/>
                <wp:lineTo x="0" y="19315"/>
                <wp:lineTo x="0" y="21185"/>
                <wp:lineTo x="14071" y="21496"/>
                <wp:lineTo x="16786" y="21496"/>
                <wp:lineTo x="17774" y="21340"/>
                <wp:lineTo x="20489" y="20250"/>
                <wp:lineTo x="20736" y="19938"/>
                <wp:lineTo x="14565" y="17446"/>
                <wp:lineTo x="20983" y="14954"/>
                <wp:lineTo x="21477" y="14019"/>
                <wp:lineTo x="21477" y="13396"/>
                <wp:lineTo x="19255" y="12462"/>
                <wp:lineTo x="17280" y="9969"/>
                <wp:lineTo x="18514" y="9969"/>
                <wp:lineTo x="16293" y="8100"/>
                <wp:lineTo x="14565" y="7477"/>
                <wp:lineTo x="17527" y="5140"/>
                <wp:lineTo x="19008" y="4985"/>
                <wp:lineTo x="19749" y="3894"/>
                <wp:lineTo x="19255" y="1713"/>
                <wp:lineTo x="16539" y="312"/>
                <wp:lineTo x="13824" y="0"/>
                <wp:lineTo x="1259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62336" behindDoc="1" locked="0" layoutInCell="1" allowOverlap="1" wp14:anchorId="33294556" wp14:editId="5155C1A4">
            <wp:simplePos x="0" y="0"/>
            <wp:positionH relativeFrom="column">
              <wp:posOffset>238125</wp:posOffset>
            </wp:positionH>
            <wp:positionV relativeFrom="paragraph">
              <wp:posOffset>2800985</wp:posOffset>
            </wp:positionV>
            <wp:extent cx="1362075" cy="2009775"/>
            <wp:effectExtent l="0" t="0" r="9525" b="9525"/>
            <wp:wrapTight wrapText="bothSides">
              <wp:wrapPolygon edited="0">
                <wp:start x="8157" y="0"/>
                <wp:lineTo x="5740" y="819"/>
                <wp:lineTo x="3625" y="2457"/>
                <wp:lineTo x="3323" y="4709"/>
                <wp:lineTo x="5136" y="6552"/>
                <wp:lineTo x="6646" y="6961"/>
                <wp:lineTo x="906" y="8599"/>
                <wp:lineTo x="0" y="9623"/>
                <wp:lineTo x="0" y="10851"/>
                <wp:lineTo x="7250" y="13513"/>
                <wp:lineTo x="7855" y="16789"/>
                <wp:lineTo x="2417" y="19860"/>
                <wp:lineTo x="2417" y="20269"/>
                <wp:lineTo x="4834" y="21088"/>
                <wp:lineTo x="5136" y="21498"/>
                <wp:lineTo x="8459" y="21498"/>
                <wp:lineTo x="16917" y="21088"/>
                <wp:lineTo x="21449" y="20679"/>
                <wp:lineTo x="21449" y="19245"/>
                <wp:lineTo x="16011" y="16789"/>
                <wp:lineTo x="17522" y="16789"/>
                <wp:lineTo x="17824" y="15560"/>
                <wp:lineTo x="16615" y="10237"/>
                <wp:lineTo x="18428" y="6961"/>
                <wp:lineTo x="18428" y="3685"/>
                <wp:lineTo x="20845" y="2457"/>
                <wp:lineTo x="19636" y="1228"/>
                <wp:lineTo x="9969" y="0"/>
                <wp:lineTo x="8157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66432" behindDoc="1" locked="0" layoutInCell="1" allowOverlap="1" wp14:anchorId="113F67B7" wp14:editId="487A8F01">
            <wp:simplePos x="0" y="0"/>
            <wp:positionH relativeFrom="column">
              <wp:posOffset>4124325</wp:posOffset>
            </wp:positionH>
            <wp:positionV relativeFrom="paragraph">
              <wp:posOffset>3503295</wp:posOffset>
            </wp:positionV>
            <wp:extent cx="581025" cy="1162050"/>
            <wp:effectExtent l="0" t="0" r="9525" b="0"/>
            <wp:wrapTight wrapText="bothSides">
              <wp:wrapPolygon edited="0">
                <wp:start x="12039" y="0"/>
                <wp:lineTo x="5666" y="2479"/>
                <wp:lineTo x="0" y="5311"/>
                <wp:lineTo x="0" y="17705"/>
                <wp:lineTo x="4957" y="21246"/>
                <wp:lineTo x="5666" y="21246"/>
                <wp:lineTo x="14872" y="21246"/>
                <wp:lineTo x="16289" y="21246"/>
                <wp:lineTo x="21246" y="18059"/>
                <wp:lineTo x="21246" y="5666"/>
                <wp:lineTo x="16289" y="0"/>
                <wp:lineTo x="12039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64384" behindDoc="1" locked="0" layoutInCell="1" allowOverlap="1" wp14:anchorId="20CCE3B2" wp14:editId="6F47DE55">
            <wp:simplePos x="0" y="0"/>
            <wp:positionH relativeFrom="column">
              <wp:posOffset>2143125</wp:posOffset>
            </wp:positionH>
            <wp:positionV relativeFrom="paragraph">
              <wp:posOffset>3311525</wp:posOffset>
            </wp:positionV>
            <wp:extent cx="1710690" cy="2038985"/>
            <wp:effectExtent l="0" t="0" r="3810" b="0"/>
            <wp:wrapTight wrapText="bothSides">
              <wp:wrapPolygon edited="0">
                <wp:start x="6735" y="0"/>
                <wp:lineTo x="6013" y="1009"/>
                <wp:lineTo x="6494" y="2018"/>
                <wp:lineTo x="8178" y="3633"/>
                <wp:lineTo x="8178" y="10090"/>
                <wp:lineTo x="6254" y="13319"/>
                <wp:lineTo x="0" y="14530"/>
                <wp:lineTo x="241" y="17557"/>
                <wp:lineTo x="7457" y="19777"/>
                <wp:lineTo x="10343" y="19777"/>
                <wp:lineTo x="10102" y="20584"/>
                <wp:lineTo x="10584" y="21391"/>
                <wp:lineTo x="11305" y="21391"/>
                <wp:lineTo x="13951" y="21391"/>
                <wp:lineTo x="15394" y="21190"/>
                <wp:lineTo x="14913" y="20181"/>
                <wp:lineTo x="12267" y="19777"/>
                <wp:lineTo x="13229" y="17557"/>
                <wp:lineTo x="12989" y="16548"/>
                <wp:lineTo x="19724" y="15943"/>
                <wp:lineTo x="20927" y="14732"/>
                <wp:lineTo x="18521" y="13319"/>
                <wp:lineTo x="17078" y="10090"/>
                <wp:lineTo x="21408" y="7870"/>
                <wp:lineTo x="21408" y="7467"/>
                <wp:lineTo x="20445" y="3229"/>
                <wp:lineTo x="18521" y="2220"/>
                <wp:lineTo x="13710" y="0"/>
                <wp:lineTo x="6735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Date limite : le 10 décembre</w:t>
      </w:r>
    </w:p>
    <w:sectPr w:rsidR="00DD2F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J:\xampp\htdocs\svdp\familles\foyers-familles-épicerie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Feuil1$`"/>
    <w:dataSource r:id="rId1"/>
    <w:viewMergedData/>
    <w:activeRecord w:val="23"/>
    <w:odso>
      <w:udl w:val="Provider=Microsoft.ACE.OLEDB.12.0;User ID=Admin;Data Source=J:\xampp\htdocs\svdp\familles\foyers-familles-épicerie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Feuil1$"/>
      <w:src r:id="rId2"/>
      <w:colDelim w:val="9"/>
      <w:type w:val="database"/>
      <w:fHdr/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FF2"/>
    <w:rsid w:val="00880CF0"/>
    <w:rsid w:val="00B8027D"/>
    <w:rsid w:val="00DD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2F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2F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J:\xampp\htdocs\svdp\familles\foyers-familles-&#233;piceries.xlsx" TargetMode="External"/><Relationship Id="rId1" Type="http://schemas.openxmlformats.org/officeDocument/2006/relationships/mailMergeSource" Target="file:///J:\xampp\htdocs\svdp\familles\foyers-familles-&#233;piceries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33D0AB68.dotm</Template>
  <TotalTime>10</TotalTime>
  <Pages>1</Pages>
  <Words>68</Words>
  <Characters>343</Characters>
  <Application>Microsoft Office Word</Application>
  <DocSecurity>0</DocSecurity>
  <Lines>7</Lines>
  <Paragraphs>2</Paragraphs>
  <ScaleCrop>false</ScaleCrop>
  <Company>College Notre-Dame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Carey, John</dc:creator>
  <cp:lastModifiedBy>Carey, John</cp:lastModifiedBy>
  <cp:revision>1</cp:revision>
  <dcterms:created xsi:type="dcterms:W3CDTF">2019-11-19T15:19:00Z</dcterms:created>
  <dcterms:modified xsi:type="dcterms:W3CDTF">2019-11-19T15:29:00Z</dcterms:modified>
</cp:coreProperties>
</file>