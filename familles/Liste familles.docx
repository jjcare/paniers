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Normal"/>
        <w:jc w:val="center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LISTE DE DISTRIBUTION DES PANIERS DE NOËL 2018 PAR LE COLLÈGE NOTRE-DAME</w:t>
      </w:r>
    </w:p>
    <w:tbl>
      <w:tblPr>
        <w:tblW w:w="13159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73"/>
        <w:gridCol w:w="3822"/>
        <w:gridCol w:w="708"/>
        <w:gridCol w:w="2549"/>
        <w:gridCol w:w="1135"/>
        <w:gridCol w:w="1280"/>
        <w:gridCol w:w="1559"/>
        <w:gridCol w:w="712"/>
        <w:gridCol w:w="721"/>
      </w:tblGrid>
      <w:tr>
        <w:trPr>
          <w:trHeight w:val="336" w:hRule="atLeas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/>
            </w:pPr>
            <w:r>
              <w:rPr>
                <w:rFonts w:eastAsia="Webdings" w:cs="Webdings" w:ascii="Webdings" w:hAnsi="Webdings"/>
                <w:b/>
                <w:color w:val="000000"/>
                <w:sz w:val="22"/>
                <w:szCs w:val="22"/>
              </w:rPr>
              <w:t>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514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01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BERKOUN Lailla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HAIDRA Youssef                      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BELBACHIR Mohamed (20)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71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2810 Barclay # 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1J6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297-5457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651-9198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Lyna Serine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Abderahmane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Ritadj Radja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Naidra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AATIFI Bouchra     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YASSINE Mohamed          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lang w:val="en-CA"/>
              </w:rPr>
              <w:t>3225 Barclay #</w:t>
            </w:r>
            <w:r>
              <w:rPr>
                <w:color w:val="000000"/>
                <w:lang w:val="en-CA"/>
              </w:rPr>
              <w:t xml:space="preserve"> 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1K2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  <w:lang w:val="en-CA"/>
              </w:rPr>
            </w:pPr>
            <w:r>
              <w:rPr>
                <w:b/>
                <w:color w:val="000000"/>
                <w:sz w:val="22"/>
                <w:szCs w:val="22"/>
                <w:lang w:val="en-CA"/>
              </w:rPr>
              <w:t>344-9448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  <w:sz w:val="22"/>
                <w:szCs w:val="22"/>
                <w:lang w:val="en-CA"/>
              </w:rPr>
              <w:t>*992-7907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Youssef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Marwa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08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03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JOSEPH Lisana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FUMERLUS Lous-Fils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73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4180 Barclay # 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1K8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  <w:lang w:val="en-CA"/>
              </w:rPr>
            </w:pPr>
            <w:r>
              <w:rPr>
                <w:b/>
                <w:color w:val="000000"/>
                <w:sz w:val="22"/>
                <w:szCs w:val="22"/>
                <w:lang w:val="en-CA"/>
              </w:rPr>
              <w:t>224-6607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i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  <w:sz w:val="22"/>
                <w:szCs w:val="22"/>
                <w:lang w:val="en-CA"/>
              </w:rPr>
              <w:t>576-0457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Lawanda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Daphnia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Jeremiah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Ciaire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rFonts w:cs="Hobo Std" w:ascii="Hobo Std" w:hAnsi="Hobo Std"/>
                <w:color w:val="000000"/>
                <w:sz w:val="22"/>
                <w:szCs w:val="22"/>
                <w:lang w:val="en-CA"/>
              </w:rPr>
              <w:t>¾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04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KOUROUMA Mariam               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77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4181 Barclay # 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1K9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  <w:sz w:val="22"/>
                <w:szCs w:val="22"/>
                <w:lang w:val="en-CA"/>
              </w:rPr>
              <w:t>75969597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  <w:sz w:val="22"/>
                <w:szCs w:val="22"/>
                <w:lang w:val="en-CA"/>
              </w:rPr>
              <w:t>..</w:t>
            </w:r>
            <w:r>
              <w:rPr>
                <w:color w:val="000000"/>
                <w:sz w:val="22"/>
                <w:szCs w:val="22"/>
                <w:lang w:val="en-CA"/>
              </w:rPr>
              <w:t>*496-6959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Lancine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Ahmed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17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05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CHEDDAD Sokayna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>MARJOUD Rachid      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lang w:val="en-US" w:eastAsia="en-US"/>
              </w:rPr>
            </w:pPr>
            <w:r>
              <w:rPr>
                <w:rFonts w:eastAsia="Calibri" w:cs="Calibri" w:ascii="Calibri" w:hAnsi="Calibri"/>
                <w:color w:val="000000"/>
                <w:lang w:val="en-US" w:eastAsia="en-US"/>
              </w:rPr>
              <w:t>74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240"/>
              <w:rPr/>
            </w:pPr>
            <w:r>
              <w:rPr>
                <w:color w:val="000000"/>
                <w:lang w:val="en-US"/>
              </w:rPr>
              <w:t>4421 Bar</w:t>
            </w:r>
            <w:r>
              <w:rPr>
                <w:color w:val="000000"/>
              </w:rPr>
              <w:t>clay # 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H3S 1K9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449-6205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i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575-4849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Rayane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Ziad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Comassan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01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06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smallCaps/>
                <w:color w:val="000000"/>
              </w:rPr>
              <w:t xml:space="preserve">DEADA </w:t>
            </w:r>
            <w:r>
              <w:rPr>
                <w:color w:val="000000"/>
              </w:rPr>
              <w:t>Rosine-Estelle</w:t>
            </w:r>
            <w:r>
              <w:rPr>
                <w:smallCaps/>
                <w:color w:val="000000"/>
              </w:rPr>
              <w:t xml:space="preserve">                  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</w:rPr>
              <w:t>4740 Barclay # 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</w:rPr>
              <w:t>H3W 1C7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b/>
                <w:color w:val="000000"/>
              </w:rPr>
              <w:t>*383-4269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*396-6731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Siaho Marie V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Ange Henock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Emmanuel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13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11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03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07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smallCaps/>
                <w:color w:val="000000"/>
              </w:rPr>
              <w:t>gunanajaKam</w:t>
            </w:r>
            <w:r>
              <w:rPr>
                <w:color w:val="000000"/>
              </w:rPr>
              <w:t xml:space="preserve"> Primadharshini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</w:rPr>
              <w:t>NAGARAJAH Rayeendikajah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78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</w:rPr>
              <w:t>4750 Barclay # 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</w:rPr>
              <w:t>H3W 1C7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b/>
                <w:color w:val="000000"/>
              </w:rPr>
              <w:t>731-1822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297-1822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Iniyavan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Haniyavan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Nitharsana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13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  <w:lang w:val="es-MX"/>
              </w:rPr>
              <w:t>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06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08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ESWARAN Tharsini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KIDDINAPILLAI Eswaran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lang w:eastAsia="en-US"/>
              </w:rPr>
            </w:pPr>
            <w:r>
              <w:rPr>
                <w:rFonts w:eastAsia="Calibri" w:cs="Calibri" w:ascii="Calibri" w:hAnsi="Calibri"/>
                <w:color w:val="000000"/>
                <w:lang w:eastAsia="en-US"/>
              </w:rPr>
              <w:t>75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</w:rPr>
              <w:t>4811 Barclay #</w:t>
            </w:r>
            <w:r>
              <w:rPr>
                <w:color w:val="000000"/>
                <w:sz w:val="22"/>
                <w:szCs w:val="22"/>
              </w:rPr>
              <w:t xml:space="preserve"> 204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0A5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733-3692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586-6483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Thivansham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Tilakkshah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Kailash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Liyana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Mantha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09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SEENITHAMBY Thanuja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smallCaps/>
                <w:color w:val="000000"/>
                <w:sz w:val="22"/>
                <w:szCs w:val="22"/>
                <w:lang w:val="en-US"/>
              </w:rPr>
              <w:t>palasubramaniam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 Kantharaj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79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ubtitle"/>
              <w:spacing w:before="0" w:after="0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  <w:lang w:val="es-MX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s-MX"/>
              </w:rPr>
              <w:t>5500 Pl. Beanminster # -</w:t>
            </w:r>
          </w:p>
          <w:p>
            <w:pPr>
              <w:pStyle w:val="Normal"/>
              <w:rPr>
                <w:color w:val="000000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2M3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662-3789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357-4516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Thelas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Ashaale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</w:tr>
    </w:tbl>
    <w:p>
      <w:pPr>
        <w:pStyle w:val="Normal"/>
        <w:jc w:val="center"/>
        <w:rPr>
          <w:b/>
          <w:b/>
          <w:color w:val="000000"/>
          <w:sz w:val="22"/>
          <w:szCs w:val="22"/>
        </w:rPr>
      </w:pPr>
      <w:r>
        <w:br w:type="page"/>
      </w:r>
      <w:r>
        <w:rPr>
          <w:b/>
          <w:color w:val="000000"/>
          <w:sz w:val="22"/>
          <w:szCs w:val="22"/>
        </w:rPr>
        <w:t>LISTE DE DISTRIBUTION DES PANIERS DE NOËL 2018 PAR LE COLLÈGE NOTRE-DAME</w:t>
      </w:r>
    </w:p>
    <w:tbl>
      <w:tblPr>
        <w:tblW w:w="13159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73"/>
        <w:gridCol w:w="3822"/>
        <w:gridCol w:w="708"/>
        <w:gridCol w:w="2549"/>
        <w:gridCol w:w="1135"/>
        <w:gridCol w:w="1280"/>
        <w:gridCol w:w="1559"/>
        <w:gridCol w:w="712"/>
        <w:gridCol w:w="721"/>
      </w:tblGrid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rFonts w:eastAsia="Webdings" w:cs="Webdings" w:ascii="Webdings" w:hAnsi="Webdings"/>
                <w:b/>
                <w:color w:val="000000"/>
                <w:sz w:val="22"/>
                <w:szCs w:val="22"/>
              </w:rPr>
              <w:t>É</w:t>
            </w:r>
            <w:r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  <w:lang w:val="en-US"/>
              </w:rPr>
              <w:t>VELUPILLAI Anusoosai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  <w:lang w:val="en-US"/>
              </w:rPr>
              <w:t>BALASINGAM Thiruc</w:t>
            </w:r>
            <w:r>
              <w:rPr>
                <w:color w:val="000000"/>
                <w:sz w:val="22"/>
                <w:szCs w:val="22"/>
                <w:lang w:val="en-CA"/>
              </w:rPr>
              <w:t>helvam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lang w:val="en-US" w:eastAsia="en-US"/>
              </w:rPr>
            </w:pPr>
            <w:r>
              <w:rPr>
                <w:rFonts w:eastAsia="Calibri" w:cs="Calibri" w:ascii="Calibri" w:hAnsi="Calibri"/>
                <w:color w:val="000000"/>
                <w:lang w:val="en-US" w:eastAsia="en-US"/>
              </w:rPr>
              <w:t>82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</w:rPr>
              <w:t>2901 Bedford #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1G3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501-7200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341-6849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Sanchana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Shakammam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Shaharna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smallCaps/>
                <w:color w:val="000000"/>
                <w:sz w:val="22"/>
                <w:szCs w:val="22"/>
              </w:rPr>
              <w:t>sivarasalingam</w:t>
            </w:r>
            <w:r>
              <w:rPr>
                <w:color w:val="000000"/>
                <w:sz w:val="22"/>
                <w:szCs w:val="22"/>
              </w:rPr>
              <w:t xml:space="preserve"> Santhanaladchum 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</w:rPr>
              <w:t>3165 Bedford #</w:t>
            </w:r>
            <w:r>
              <w:rPr>
                <w:color w:val="000000"/>
                <w:sz w:val="22"/>
                <w:szCs w:val="22"/>
              </w:rPr>
              <w:t xml:space="preserve"> 20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1G3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731-9930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*872-4345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Vesnekam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Aisnega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BALASUBRAMANIAM Niransala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  <w:lang w:val="es-MX"/>
              </w:rPr>
              <w:t>Cumarasamy Annaladchumy (mère,78)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81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rFonts w:eastAsia="Calibri"/>
                <w:color w:val="000000"/>
                <w:lang w:eastAsia="en-US"/>
              </w:rPr>
              <w:t>3330 Bedford #</w:t>
            </w:r>
            <w:r>
              <w:rPr>
                <w:rFonts w:eastAsia="Calibri"/>
                <w:color w:val="000000"/>
                <w:lang w:eastAsia="en-US"/>
              </w:rPr>
              <w:t xml:space="preserve"> 19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1G7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735-6095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686-5434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Prissha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Gershon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MAHENDRARAJAH Janani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SRISKANTHARAJAH Yogaraj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lang w:eastAsia="en-US"/>
              </w:rPr>
            </w:pPr>
            <w:r>
              <w:rPr>
                <w:rFonts w:eastAsia="Calibri" w:cs="Calibri" w:ascii="Calibri" w:hAnsi="Calibri"/>
                <w:color w:val="000000"/>
                <w:lang w:eastAsia="en-US"/>
              </w:rPr>
              <w:t>90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rFonts w:eastAsia="Calibri"/>
                <w:color w:val="000000"/>
                <w:lang w:eastAsia="en-US"/>
              </w:rPr>
              <w:t>3580 Bedford #</w:t>
            </w:r>
            <w:r>
              <w:rPr>
                <w:rFonts w:eastAsia="Calibri"/>
                <w:color w:val="000000"/>
                <w:lang w:eastAsia="en-US"/>
              </w:rPr>
              <w:t xml:space="preserve"> 22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1G7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315-2547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lang w:val="en-US"/>
              </w:rPr>
              <w:t>*923-5717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Shayana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Saraniya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Sachin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SINNATHAMBY Sivajini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  <w:lang w:val="en-US"/>
              </w:rPr>
              <w:t>THIRUCHELVAN Ramesh            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Mithushaa (fille 18)                           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88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</w:rPr>
              <w:t>4200 Bouchette #</w:t>
            </w:r>
            <w:r>
              <w:rPr>
                <w:color w:val="000000"/>
                <w:sz w:val="22"/>
                <w:szCs w:val="22"/>
              </w:rPr>
              <w:t xml:space="preserve"> 21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H3S 1J2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589-7041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733-7692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</w:rPr>
              <w:t>Hishani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Ahisham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SUBRAMANIAM Kalaivani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SIVARAJAH Sivaransan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83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lang w:val="es-MX"/>
              </w:rPr>
              <w:t>4255 Bourret #</w:t>
            </w:r>
            <w:r>
              <w:rPr>
                <w:color w:val="000000"/>
                <w:lang w:val="es-MX"/>
              </w:rPr>
              <w:t xml:space="preserve"> 411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H3S 1X1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lang w:val="es-MX"/>
              </w:rPr>
            </w:pPr>
            <w:r>
              <w:rPr>
                <w:b/>
                <w:color w:val="000000"/>
                <w:lang w:val="es-MX"/>
              </w:rPr>
              <w:t>357-5565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i/>
                <w:i/>
                <w:color w:val="000000"/>
                <w:lang w:val="es-MX"/>
              </w:rPr>
            </w:pPr>
            <w:r>
              <w:rPr>
                <w:i/>
                <w:color w:val="000000"/>
                <w:lang w:val="es-MX"/>
              </w:rPr>
              <w:t>*887-8185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Kamshiga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  <w:lang w:val="es-MX"/>
              </w:rPr>
              <w:t>Siyaniga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05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THANKARASA Thevi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smallCaps/>
                <w:color w:val="000000"/>
                <w:sz w:val="22"/>
                <w:szCs w:val="22"/>
                <w:lang w:val="en-US"/>
              </w:rPr>
              <w:t>thangathankathurai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 Vasanth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84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</w:rPr>
              <w:t>4635 Bourret #</w:t>
            </w:r>
            <w:r>
              <w:rPr>
                <w:color w:val="000000"/>
                <w:sz w:val="22"/>
                <w:szCs w:val="22"/>
              </w:rPr>
              <w:t xml:space="preserve"> 49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1K9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*288-6666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i/>
                <w:color w:val="000000"/>
                <w:sz w:val="22"/>
                <w:szCs w:val="22"/>
              </w:rPr>
              <w:t>*989-5961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Nikitha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Neka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Niveen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SANTHALINGAM Seevamala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SELLATHURAI Sivakumar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89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</w:rPr>
              <w:t>4700 Bourret #</w:t>
            </w:r>
            <w:r>
              <w:rPr>
                <w:color w:val="000000"/>
                <w:sz w:val="22"/>
                <w:szCs w:val="22"/>
              </w:rPr>
              <w:t xml:space="preserve"> 202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H3W 1K8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294-3757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686-6586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Thissaan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Thilasksi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Thushalini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Saheeth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lang w:val="en-US"/>
              </w:rPr>
              <w:t>YOGANATHAN Nanthini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>VELMURUGU Yopanathan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76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</w:rPr>
              <w:t>4700 Bourret # 302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1K8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739-7472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lang w:val="en-US"/>
              </w:rPr>
              <w:t>679-0031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Thilothamy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Thanadchana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10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EASWARTHAS Tharsini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SHANMUGARAJAH</w:t>
            </w:r>
            <w:r>
              <w:rPr>
                <w:color w:val="000000"/>
                <w:lang w:val="en-US"/>
              </w:rPr>
              <w:t xml:space="preserve"> Nimalarajah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91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</w:rPr>
              <w:t>4705 Bourret # 107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H3W 1K9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969-0730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i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731-0730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Athavan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Kavijan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09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SINNARASA Sukirtha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SIVAPATHAM Shamnukathason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</w:rPr>
              <w:t>4855 Bourret #</w:t>
            </w:r>
            <w:r>
              <w:rPr>
                <w:color w:val="000000"/>
                <w:sz w:val="22"/>
                <w:szCs w:val="22"/>
              </w:rPr>
              <w:t xml:space="preserve"> 106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1L2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b/>
                <w:color w:val="000000"/>
                <w:sz w:val="22"/>
                <w:szCs w:val="22"/>
                <w:lang w:val="en-CA"/>
              </w:rPr>
              <w:t>225-3784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  <w:sz w:val="22"/>
                <w:szCs w:val="22"/>
                <w:lang w:val="en-CA"/>
              </w:rPr>
              <w:t>242-8374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Sajinth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Santhos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Sivanusha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07</w:t>
            </w:r>
          </w:p>
        </w:tc>
      </w:tr>
    </w:tbl>
    <w:p>
      <w:pPr>
        <w:pStyle w:val="Normal"/>
        <w:jc w:val="center"/>
        <w:rPr>
          <w:b/>
          <w:b/>
          <w:color w:val="000000"/>
          <w:sz w:val="22"/>
          <w:szCs w:val="22"/>
        </w:rPr>
      </w:pPr>
      <w:r>
        <w:br w:type="page"/>
      </w:r>
      <w:r>
        <w:rPr>
          <w:b/>
          <w:color w:val="000000"/>
          <w:sz w:val="22"/>
          <w:szCs w:val="22"/>
        </w:rPr>
        <w:t>LISTE DE DISTRIBUTION DES PANIERS DE NOËL 2018 PAR LE COLLÈGE NOTRE-DAME</w:t>
      </w:r>
    </w:p>
    <w:tbl>
      <w:tblPr>
        <w:tblW w:w="13159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73"/>
        <w:gridCol w:w="3404"/>
        <w:gridCol w:w="851"/>
        <w:gridCol w:w="2977"/>
        <w:gridCol w:w="1275"/>
        <w:gridCol w:w="1276"/>
        <w:gridCol w:w="1270"/>
        <w:gridCol w:w="712"/>
        <w:gridCol w:w="721"/>
      </w:tblGrid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rFonts w:eastAsia="Webdings" w:cs="Webdings" w:ascii="Webdings" w:hAnsi="Webdings"/>
                <w:b/>
                <w:color w:val="000000"/>
                <w:sz w:val="22"/>
                <w:szCs w:val="22"/>
              </w:rPr>
              <w:t>É</w:t>
            </w:r>
            <w:r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</w:rPr>
              <w:t>SLIMANI Wahiba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</w:rPr>
              <w:t>FODIL Tamime                    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92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4955 Buchan # 113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H4P 1S4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900-2507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916-1274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Wassim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Iness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Insaf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  <w:lang w:val="en-US"/>
              </w:rPr>
              <w:t>Tasnine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YATCADI Meryem              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>HAMMOUCH Rachid           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  <w:sz w:val="22"/>
                <w:lang w:val="en-CA"/>
              </w:rPr>
            </w:pPr>
            <w:r>
              <w:rPr>
                <w:color w:val="000000"/>
                <w:sz w:val="22"/>
                <w:lang w:val="en-CA"/>
              </w:rPr>
              <w:t>5215 Côte-Ste-Catherine # 12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  <w:t>H3W 1M9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243-9039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321-4556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Taha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Fatima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Othman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½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07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  <w:lang w:val="es-MX"/>
              </w:rPr>
              <w:t>EL HAJJIOUI Nadia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  <w:lang w:val="es-MX"/>
              </w:rPr>
              <w:t>CHAKROUNE Zoubair             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134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  <w:lang w:val="en-CA"/>
              </w:rPr>
              <w:t>2715 Pl. Darlington #</w:t>
            </w:r>
            <w:r>
              <w:rPr>
                <w:color w:val="000000"/>
                <w:sz w:val="22"/>
                <w:szCs w:val="22"/>
                <w:lang w:val="en-CA"/>
              </w:rPr>
              <w:t xml:space="preserve"> 305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1L4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b/>
                <w:color w:val="000000"/>
                <w:sz w:val="22"/>
                <w:szCs w:val="22"/>
              </w:rPr>
              <w:t>775-5645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*395-2492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Mohamed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Adam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0"/>
                <w:szCs w:val="22"/>
                <w:lang w:val="es-MX"/>
              </w:rPr>
              <w:t xml:space="preserve">MARTEL YALLICO Carmen Rosa </w:t>
            </w:r>
            <w:r>
              <w:rPr>
                <w:color w:val="000000"/>
                <w:sz w:val="22"/>
                <w:szCs w:val="22"/>
                <w:lang w:val="es-MX"/>
              </w:rPr>
              <w:t xml:space="preserve"> 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95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  <w:lang w:val="en-CA"/>
              </w:rPr>
              <w:t>2760 Pl. Darlington #</w:t>
            </w:r>
            <w:r>
              <w:rPr>
                <w:color w:val="000000"/>
                <w:sz w:val="22"/>
                <w:szCs w:val="22"/>
                <w:lang w:val="en-CA"/>
              </w:rPr>
              <w:t xml:space="preserve"> 14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1L5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317-1509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545-9661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Isabelle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Marinella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Camille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Leonella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lang w:val="en-US"/>
              </w:rPr>
              <w:t>BENAHMED Karima           F</w:t>
            </w:r>
          </w:p>
          <w:p>
            <w:pPr>
              <w:pStyle w:val="Normal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>BOUHAL Kamel                 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</w:rPr>
              <w:t>2820 Pl. Darlington #</w:t>
            </w:r>
            <w:r>
              <w:rPr>
                <w:color w:val="000000"/>
                <w:sz w:val="22"/>
                <w:szCs w:val="22"/>
              </w:rPr>
              <w:t xml:space="preserve"> 21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H3S 1L5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448-6769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  <w:lang w:val="en-US"/>
              </w:rPr>
            </w:pPr>
            <w:r>
              <w:rPr>
                <w:i/>
                <w:color w:val="000000"/>
                <w:sz w:val="22"/>
                <w:szCs w:val="22"/>
                <w:lang w:val="en-US"/>
              </w:rPr>
              <w:t>813-0475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Sofia?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Katia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Adam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02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DAHMANE Ismahane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lang w:val="en-US"/>
              </w:rPr>
              <w:t>ROUANI Mohamed             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93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/>
            </w:pPr>
            <w:r>
              <w:rPr>
                <w:color w:val="000000"/>
              </w:rPr>
              <w:t>5755 Darlington # 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H3S 2H6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/>
            </w:pPr>
            <w:r>
              <w:rPr>
                <w:b/>
                <w:color w:val="000000"/>
                <w:sz w:val="22"/>
                <w:szCs w:val="22"/>
              </w:rPr>
              <w:t>418-0872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*922-8218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Nihal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Aicha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  <w:lang w:val="es-MX"/>
              </w:rPr>
              <w:t>NAGALING Vanaja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  <w:lang w:val="es-MX"/>
              </w:rPr>
              <w:t>VADIVELU Vijendran             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94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</w:rPr>
              <w:t>6815 Darlington #</w:t>
            </w:r>
            <w:r>
              <w:rPr>
                <w:color w:val="000000"/>
                <w:sz w:val="22"/>
                <w:szCs w:val="22"/>
              </w:rPr>
              <w:t xml:space="preserve"> 11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H3S 2J9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733-4620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b/>
                <w:color w:val="000000"/>
                <w:sz w:val="22"/>
                <w:szCs w:val="22"/>
              </w:rPr>
              <w:t>*</w:t>
            </w:r>
            <w:r>
              <w:rPr>
                <w:color w:val="000000"/>
                <w:sz w:val="22"/>
                <w:szCs w:val="22"/>
              </w:rPr>
              <w:t>862</w:t>
            </w:r>
            <w:r>
              <w:rPr>
                <w:i/>
                <w:color w:val="000000"/>
                <w:sz w:val="22"/>
                <w:szCs w:val="22"/>
              </w:rPr>
              <w:t>-1444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Vikesh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Varsha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</w:rPr>
              <w:t>LAHMITI Imane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DAHMOUNI Hamza                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98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  <w:lang w:val="en-CA"/>
              </w:rPr>
              <w:t>5566 Décelles #</w:t>
            </w:r>
            <w:r>
              <w:rPr>
                <w:color w:val="000000"/>
                <w:sz w:val="22"/>
                <w:szCs w:val="22"/>
                <w:lang w:val="en-CA"/>
              </w:rPr>
              <w:t xml:space="preserve"> 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H3T 1W5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735-8587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344-5195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Kinan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Rayan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Norane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EL MUSTAFA Bassam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ALTAMAN Nehal                    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97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  <w:lang w:val="en-CA"/>
              </w:rPr>
              <w:t>5795 Décelles #</w:t>
            </w:r>
            <w:r>
              <w:rPr>
                <w:color w:val="000000"/>
                <w:sz w:val="22"/>
                <w:szCs w:val="22"/>
                <w:lang w:val="en-CA"/>
              </w:rPr>
              <w:t xml:space="preserve"> 203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2C4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623-7990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969-5844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Eleanora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 xml:space="preserve">Ilan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30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DAOUD Hanane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GOHTARI Yazid                 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99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</w:rPr>
              <w:t>6655 Décelles # 31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2E6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  <w:lang w:val="es-MX"/>
              </w:rPr>
              <w:t>*</w:t>
            </w:r>
            <w:r>
              <w:rPr>
                <w:b/>
                <w:color w:val="000000"/>
              </w:rPr>
              <w:t>875-8704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lang w:val="en-US"/>
              </w:rPr>
            </w:pPr>
            <w:r>
              <w:rPr>
                <w:color w:val="000000"/>
              </w:rPr>
              <w:t>*</w:t>
            </w:r>
            <w:r>
              <w:rPr>
                <w:i/>
                <w:color w:val="000000"/>
              </w:rPr>
              <w:t>875-0530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Ilias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Amine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</w:tr>
    </w:tbl>
    <w:p>
      <w:pPr>
        <w:pStyle w:val="Normal"/>
        <w:jc w:val="center"/>
        <w:rPr>
          <w:b/>
          <w:b/>
          <w:color w:val="000000"/>
          <w:sz w:val="22"/>
          <w:szCs w:val="22"/>
        </w:rPr>
      </w:pPr>
      <w:r>
        <w:br w:type="page"/>
      </w:r>
      <w:r>
        <w:rPr>
          <w:b/>
          <w:color w:val="000000"/>
          <w:sz w:val="22"/>
          <w:szCs w:val="22"/>
        </w:rPr>
        <w:t>LISTE DE DISTRIBUTION DES PANIERS DE NOËL 2018 PAR LE COLLÈGE NOTRE-DAME</w:t>
      </w:r>
    </w:p>
    <w:tbl>
      <w:tblPr>
        <w:tblW w:w="13159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73"/>
        <w:gridCol w:w="3822"/>
        <w:gridCol w:w="708"/>
        <w:gridCol w:w="2702"/>
        <w:gridCol w:w="1134"/>
        <w:gridCol w:w="1275"/>
        <w:gridCol w:w="1412"/>
        <w:gridCol w:w="712"/>
        <w:gridCol w:w="721"/>
      </w:tblGrid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rFonts w:eastAsia="Webdings" w:cs="Webdings" w:ascii="Webdings" w:hAnsi="Webdings"/>
                <w:b/>
                <w:color w:val="000000"/>
                <w:sz w:val="22"/>
                <w:szCs w:val="22"/>
              </w:rPr>
              <w:t>É</w:t>
            </w:r>
            <w:r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31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</w:rPr>
              <w:t>ADARDOU Latifa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AIT-RAMI Driss            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</w:rPr>
              <w:t>4375 de Courtrai # 104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1B8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452-2218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lang w:val="en-US"/>
              </w:rPr>
              <w:t>465-2731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</w:rPr>
              <w:t>Rumaysa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Imrane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Salman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Safouan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BOUIGUISSE Khadija                 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101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4851 de Courtrai # 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0A2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*</w:t>
            </w:r>
            <w:r>
              <w:rPr>
                <w:b/>
                <w:color w:val="000000"/>
              </w:rPr>
              <w:t>998-5642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577-8450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Sarah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Nour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13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</w:rPr>
              <w:t>EL MAALI Sara       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</w:rPr>
              <w:t>BAHMOUCH Rachid         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87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</w:rPr>
              <w:t>4851 de Courtrai # 201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0A2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  <w:lang w:val="es-MX"/>
              </w:rPr>
            </w:pPr>
            <w:r>
              <w:rPr>
                <w:b/>
                <w:color w:val="000000"/>
                <w:sz w:val="22"/>
                <w:szCs w:val="22"/>
                <w:lang w:val="es-MX"/>
              </w:rPr>
              <w:t>898-2852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629-8259?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Assia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Mariam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08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</w:rPr>
              <w:t>NAVARETNARAJAH Kirupthika</w:t>
            </w:r>
            <w:r>
              <w:rPr>
                <w:color w:val="000000"/>
              </w:rPr>
              <w:t xml:space="preserve">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MANICKARAJAH Kisokumar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102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</w:rPr>
              <w:t>4785 De la Peltrie #</w:t>
            </w:r>
            <w:r>
              <w:rPr>
                <w:color w:val="000000"/>
                <w:sz w:val="22"/>
                <w:szCs w:val="22"/>
              </w:rPr>
              <w:t xml:space="preserve"> 201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1K4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</w:rPr>
            </w:pPr>
            <w:r>
              <w:rPr>
                <w:b/>
                <w:color w:val="000000"/>
              </w:rPr>
              <w:t>735-0378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</w:rPr>
            </w:pPr>
            <w:r>
              <w:rPr>
                <w:i/>
                <w:color w:val="000000"/>
              </w:rPr>
              <w:t>823-8182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Vithushan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Varsha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04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SINNATHAMBY Kamala Pooshany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VINASITHAMBY Senthiel Natnan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104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</w:rPr>
              <w:t xml:space="preserve">4840 De la Peltrie 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1K5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</w:rPr>
            </w:pPr>
            <w:r>
              <w:rPr>
                <w:b/>
                <w:color w:val="000000"/>
              </w:rPr>
              <w:t>726-4842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</w:rPr>
            </w:pPr>
            <w:r>
              <w:rPr>
                <w:i/>
                <w:color w:val="000000"/>
              </w:rPr>
              <w:t>*998-2408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  <w:lang w:val="en-US"/>
              </w:rPr>
              <w:t>Vithujan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Sitharukesan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lang w:eastAsia="fr-CA"/>
              </w:rPr>
            </w:pPr>
            <w:r>
              <w:rPr>
                <w:color w:val="000000"/>
                <w:lang w:eastAsia="fr-CA"/>
              </w:rPr>
              <w:t>36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IGNATIUS Jithu 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>PONNAMKUDAM Babumon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63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3721 Dupuis # 24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H3T 1E5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567-2096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>586-2501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Jovio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Anna Grace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lang w:val="en-US"/>
              </w:rPr>
              <w:t>HAJJEM Salwa  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>GUEDRI Neji                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105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3825 Dupuis # 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H3T 1E5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344-5195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*777-7106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Mohamed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Ahmed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Takwa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Youssef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Hanen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Adobe Arabic" w:hAnsi="Adobe Arabic" w:cs="Adobe Arabic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  <w:lang w:val="es-MX"/>
              </w:rPr>
              <w:t>EL MEFTAH Fatiha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  <w:lang w:val="es-MX"/>
              </w:rPr>
              <w:t>AMIRI Bachir                    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68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3825 Dupuis # 17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trike/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</w:rPr>
              <w:t>H3T 1E5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  <w:lang w:val="es-MX"/>
              </w:rPr>
            </w:pPr>
            <w:r>
              <w:rPr>
                <w:b/>
                <w:color w:val="000000"/>
                <w:sz w:val="22"/>
                <w:szCs w:val="22"/>
                <w:lang w:val="es-MX"/>
              </w:rPr>
              <w:t>244-1728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  <w:sz w:val="22"/>
                <w:szCs w:val="22"/>
                <w:lang w:val="es-MX"/>
              </w:rPr>
              <w:t>344-7236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Douae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Anas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06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39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  <w:lang w:val="es-MX"/>
              </w:rPr>
              <w:t>THANASEKARAM Jeyakala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  <w:lang w:val="es-MX"/>
              </w:rPr>
              <w:t>KUNARATNAN Sureshkumar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65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  <w:lang w:val="en-CA"/>
              </w:rPr>
              <w:t>3955 Dupuis #</w:t>
            </w:r>
            <w:r>
              <w:rPr>
                <w:color w:val="000000"/>
                <w:sz w:val="22"/>
                <w:szCs w:val="22"/>
                <w:lang w:val="en-CA"/>
              </w:rPr>
              <w:t xml:space="preserve"> 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H3T 1E7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995-5597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357-4750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Kethusha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Kabeess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Birajesz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04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  <w:lang w:val="en-CA"/>
              </w:rPr>
              <w:t>PIRATHEEPAN Jeyamathy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  <w:lang w:val="en-CA"/>
              </w:rPr>
              <w:t>KRISHNASAMY Piratheepan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106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right" w:pos="2304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lang w:val="en-CA"/>
              </w:rPr>
              <w:t>4660 Dupuis #</w:t>
            </w:r>
            <w:r>
              <w:rPr>
                <w:color w:val="000000"/>
                <w:lang w:val="en-CA"/>
              </w:rPr>
              <w:t xml:space="preserve"> 6</w:t>
            </w:r>
          </w:p>
          <w:p>
            <w:pPr>
              <w:pStyle w:val="Header"/>
              <w:tabs>
                <w:tab w:val="right" w:pos="2304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highlight w:val="white"/>
              </w:rPr>
              <w:t>H3W 1N3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*990-2472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*922-7119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Ashwin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Anshika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</w:rPr>
              <w:t>11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</w:rPr>
              <w:t>06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41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/>
            </w:pPr>
            <w:r>
              <w:rPr>
                <w:color w:val="000000"/>
              </w:rPr>
              <w:t>KARUPIAH Umadevi                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107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/>
            </w:pPr>
            <w:r>
              <w:rPr>
                <w:color w:val="000000"/>
                <w:sz w:val="22"/>
              </w:rPr>
              <w:t>4980 Édouard-Monpetit</w:t>
            </w: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# 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1P9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224-5019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*</w:t>
            </w:r>
            <w:r>
              <w:rPr>
                <w:i/>
                <w:color w:val="000000"/>
              </w:rPr>
              <w:t>889-9601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Darsann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Rosan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</w:tr>
    </w:tbl>
    <w:p>
      <w:pPr>
        <w:pStyle w:val="Normal"/>
        <w:jc w:val="center"/>
        <w:rPr>
          <w:b/>
          <w:b/>
          <w:color w:val="000000"/>
          <w:sz w:val="22"/>
          <w:szCs w:val="22"/>
        </w:rPr>
      </w:pPr>
      <w:r>
        <w:br w:type="page"/>
      </w:r>
      <w:r>
        <w:rPr>
          <w:b/>
          <w:color w:val="000000"/>
          <w:sz w:val="22"/>
          <w:szCs w:val="22"/>
        </w:rPr>
        <w:t>LISTE DE DISTRIBUTION DES PANIERS DE NOËL 2018 PAR LE COLLÈGE NOTRE-DAME</w:t>
      </w:r>
    </w:p>
    <w:tbl>
      <w:tblPr>
        <w:tblW w:w="13159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73"/>
        <w:gridCol w:w="3971"/>
        <w:gridCol w:w="709"/>
        <w:gridCol w:w="2410"/>
        <w:gridCol w:w="1134"/>
        <w:gridCol w:w="1417"/>
        <w:gridCol w:w="1412"/>
        <w:gridCol w:w="712"/>
        <w:gridCol w:w="721"/>
      </w:tblGrid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rFonts w:eastAsia="Webdings" w:cs="Webdings" w:ascii="Webdings" w:hAnsi="Webdings"/>
                <w:b/>
                <w:color w:val="000000"/>
                <w:sz w:val="22"/>
                <w:szCs w:val="22"/>
              </w:rPr>
              <w:t>É</w:t>
            </w:r>
            <w:r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lang w:val="es-MX"/>
              </w:rPr>
              <w:t>BARA Laila         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lang w:val="es-MX"/>
              </w:rPr>
              <w:t>MEGUENI Annar           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103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</w:rPr>
              <w:t>2650 Goyer # 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</w:rPr>
              <w:t>H3S 1H3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*876-3703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i/>
                <w:i/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  <w:lang w:val="en-US"/>
              </w:rPr>
              <w:t>623-0573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Mohamed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Sabrina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Maria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Serine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15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03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05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  <w:lang w:val="en-US"/>
              </w:rPr>
              <w:t>JERIBI Houda           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  <w:lang w:val="en-US"/>
              </w:rPr>
              <w:t>TAYEB Arafat                      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109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  <w:lang w:val="en-CA"/>
              </w:rPr>
              <w:t>2835 Goyer #</w:t>
            </w:r>
            <w:r>
              <w:rPr>
                <w:color w:val="000000"/>
                <w:sz w:val="22"/>
                <w:szCs w:val="22"/>
                <w:lang w:val="en-CA"/>
              </w:rPr>
              <w:t xml:space="preserve"> 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1H2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360-2040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448-6769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Rahma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Ahmad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Yusuf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</w:rPr>
              <w:t>EL MOUMNI Fadwa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/>
            </w:pPr>
            <w:r>
              <w:rPr>
                <w:color w:val="000000"/>
              </w:rPr>
              <w:t>ENNAIFER Walid           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3080 Goyer # 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eastAsia="fr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1H5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*</w:t>
            </w:r>
            <w:r>
              <w:rPr>
                <w:b/>
                <w:color w:val="000000"/>
              </w:rPr>
              <w:t>992-9794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*979-9894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Hafsa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Ibrahim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Sirine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lang w:val="en-US"/>
              </w:rPr>
              <w:t>CHOUKOD Zakia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>4SKASSAY Youssef       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eastAsia="fr-CA"/>
              </w:rPr>
            </w:pPr>
            <w:r>
              <w:rPr>
                <w:color w:val="000000"/>
                <w:lang w:eastAsia="fr-CA"/>
              </w:rPr>
              <w:t>3080 Goyer # 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1H5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b/>
                <w:color w:val="000000"/>
              </w:rPr>
              <w:t>733-8151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i/>
                <w:color w:val="000000"/>
                <w:sz w:val="22"/>
                <w:szCs w:val="22"/>
              </w:rPr>
              <w:t>*939-1305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Raghad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Yassmine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46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</w:rPr>
              <w:t>FEREDE ALEMTSE MAI Moyesha</w:t>
            </w:r>
            <w:r>
              <w:rPr>
                <w:color w:val="000000"/>
              </w:rPr>
              <w:t xml:space="preserve">  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eastAsia="fr-CA"/>
              </w:rPr>
            </w:pPr>
            <w:r>
              <w:rPr>
                <w:color w:val="000000"/>
                <w:lang w:eastAsia="fr-CA"/>
              </w:rPr>
              <w:t>3280 Goyer # 205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1J1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*358-7829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*368-7829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Solomun Mag.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Solomun Mart.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47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  <w:lang w:val="en-US"/>
              </w:rPr>
              <w:t>YOGESWARY Thilleinathan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0"/>
                <w:szCs w:val="22"/>
                <w:lang w:val="en-US"/>
              </w:rPr>
              <w:t>VYKUNTHARAJAH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2"/>
                <w:lang w:val="en-US"/>
              </w:rPr>
              <w:t>Manickaeeinathan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lang w:val="en-US"/>
              </w:rPr>
              <w:t>3295 Goyer #</w:t>
            </w:r>
            <w:r>
              <w:rPr>
                <w:color w:val="000000"/>
                <w:lang w:val="en-US"/>
              </w:rPr>
              <w:t xml:space="preserve"> 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1H9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564-1401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lang w:val="en-US"/>
              </w:rPr>
              <w:t>*985-5056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</w:rPr>
              <w:t>Mayurikka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Pavurnigcaa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</w:rPr>
              <w:t>Heethjanan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48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ADAM Tagried                              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113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3345 Goyer # 14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</w:rPr>
              <w:t>H3S 1H9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*368-8943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eastAsia="Calibri"/>
                <w:b/>
                <w:b/>
                <w:i/>
                <w:i/>
                <w:color w:val="000000"/>
                <w:lang w:eastAsia="en-US"/>
              </w:rPr>
            </w:pPr>
            <w:r>
              <w:rPr>
                <w:i/>
                <w:color w:val="000000"/>
              </w:rPr>
              <w:t>561-0591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Majid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Mohamed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Moayad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1/12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  <w:lang w:val="es-MX"/>
              </w:rPr>
              <w:t>EL MISRY Karima  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  <w:lang w:val="es-MX"/>
              </w:rPr>
              <w:t>AL KANTARI Sidi Mohamed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114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ubtitle"/>
              <w:jc w:val="left"/>
              <w:rPr/>
            </w:pPr>
            <w:r>
              <w:rPr>
                <w:rFonts w:cs="Times New Roman" w:ascii="Times New Roman" w:hAnsi="Times New Roman"/>
                <w:color w:val="000000"/>
              </w:rPr>
              <w:t>2835 Kent #</w:t>
            </w:r>
            <w:r>
              <w:rPr>
                <w:rFonts w:cs="Times New Roman" w:ascii="Times New Roman" w:hAnsi="Times New Roman"/>
                <w:color w:val="000000"/>
              </w:rPr>
              <w:t xml:space="preserve"> 10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1M8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544-6681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268-3095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Romaysae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Rayane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rFonts w:eastAsia="Calibri"/>
                <w:color w:val="000000"/>
                <w:sz w:val="22"/>
                <w:szCs w:val="22"/>
                <w:lang w:val="es-MX" w:eastAsia="en-US"/>
              </w:rPr>
              <w:t>SAHAYAPALAN Sahayavenothini</w:t>
            </w:r>
            <w:r>
              <w:rPr>
                <w:rFonts w:eastAsia="Calibri"/>
                <w:color w:val="000000"/>
                <w:lang w:val="es-MX" w:eastAsia="en-US"/>
              </w:rPr>
              <w:t xml:space="preserve">   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115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3450 Kent # 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</w:rPr>
              <w:t>H3S 1N2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898-2910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531-1237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</w:rPr>
              <w:t>Anuja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Aswin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Aravinth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51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  <w:lang w:val="en-CA"/>
              </w:rPr>
              <w:t>NWAMADI Patience Amaka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NWAMADI Henry Rumi    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116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6920 Lemieux # 23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2V9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345-5527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756-7402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 xml:space="preserve">Valerie Oj. 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 xml:space="preserve">Varrick Oj. 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Valencia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Varen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</w:tbl>
    <w:p>
      <w:pPr>
        <w:pStyle w:val="Normal"/>
        <w:jc w:val="center"/>
        <w:rPr>
          <w:b/>
          <w:b/>
          <w:color w:val="000000"/>
          <w:sz w:val="22"/>
          <w:szCs w:val="22"/>
        </w:rPr>
      </w:pPr>
      <w:r>
        <w:br w:type="page"/>
      </w:r>
      <w:r>
        <w:rPr>
          <w:b/>
          <w:color w:val="000000"/>
          <w:sz w:val="22"/>
          <w:szCs w:val="22"/>
        </w:rPr>
        <w:t>LISTE DE DISTRIBUTION DES PANIERS DE NOËL 2018 PAR LE COLLÈGE NOTRE-DAME</w:t>
      </w:r>
    </w:p>
    <w:tbl>
      <w:tblPr>
        <w:tblW w:w="13159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73"/>
        <w:gridCol w:w="3971"/>
        <w:gridCol w:w="709"/>
        <w:gridCol w:w="2552"/>
        <w:gridCol w:w="1134"/>
        <w:gridCol w:w="1275"/>
        <w:gridCol w:w="1412"/>
        <w:gridCol w:w="712"/>
        <w:gridCol w:w="721"/>
      </w:tblGrid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rFonts w:eastAsia="Webdings" w:cs="Webdings" w:ascii="Webdings" w:hAnsi="Webdings"/>
                <w:b/>
                <w:color w:val="000000"/>
                <w:sz w:val="22"/>
                <w:szCs w:val="22"/>
              </w:rPr>
              <w:t>É</w:t>
            </w:r>
            <w:r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18"/>
                <w:szCs w:val="22"/>
              </w:rPr>
              <w:t>NITHI YAANANTHALINGAM Mathumitha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</w:rPr>
              <w:t>THARMASENAPATHY Visulincan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lang w:eastAsia="fr-CA"/>
              </w:rPr>
            </w:pPr>
            <w:r>
              <w:rPr>
                <w:color w:val="000000"/>
                <w:lang w:eastAsia="fr-CA"/>
              </w:rPr>
              <w:t>117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ubtitle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</w:rPr>
              <w:t xml:space="preserve">3885 </w:t>
            </w:r>
            <w:r>
              <w:rPr>
                <w:rFonts w:cs="Times New Roman" w:ascii="Times New Roman" w:hAnsi="Times New Roman"/>
                <w:color w:val="000000"/>
              </w:rPr>
              <w:t>L</w:t>
            </w:r>
            <w:r>
              <w:rPr>
                <w:rFonts w:cs="Times New Roman" w:ascii="Times New Roman" w:hAnsi="Times New Roman"/>
                <w:color w:val="000000"/>
              </w:rPr>
              <w:t>inton #</w:t>
            </w:r>
            <w:r>
              <w:rPr>
                <w:rFonts w:cs="Times New Roman" w:ascii="Times New Roman" w:hAnsi="Times New Roman"/>
                <w:color w:val="000000"/>
              </w:rPr>
              <w:t xml:space="preserve"> 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H3S 1T3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*402-3202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242-4055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*228-1689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Thevakain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Kereesan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Aarani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07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/>
            </w:pPr>
            <w:r>
              <w:rPr>
                <w:color w:val="000000"/>
              </w:rPr>
              <w:t>DAMIRI Wafa                                 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</w:rPr>
              <w:t>3744 Mackenzie #</w:t>
            </w:r>
            <w:r>
              <w:rPr>
                <w:color w:val="000000"/>
                <w:sz w:val="22"/>
                <w:szCs w:val="22"/>
              </w:rPr>
              <w:t xml:space="preserve"> - 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1E5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*877-9375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*835-2246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Rayane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Malak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Sabrine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½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  <w:lang w:val="en-US"/>
              </w:rPr>
              <w:t>ELMONI Hebatalla                              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118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</w:rPr>
              <w:t>3780 Plamondon #</w:t>
            </w:r>
            <w:r>
              <w:rPr>
                <w:color w:val="000000"/>
                <w:sz w:val="22"/>
                <w:szCs w:val="22"/>
              </w:rPr>
              <w:t xml:space="preserve"> 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1L9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b/>
                <w:color w:val="000000"/>
                <w:sz w:val="22"/>
                <w:szCs w:val="22"/>
              </w:rPr>
              <w:t>*495</w:t>
            </w:r>
            <w:r>
              <w:rPr>
                <w:b/>
                <w:color w:val="000000"/>
                <w:sz w:val="22"/>
                <w:szCs w:val="22"/>
                <w:lang w:val="en-US"/>
              </w:rPr>
              <w:t>-9099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  <w:lang w:val="en-US"/>
              </w:rPr>
              <w:t>341-2220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Saleh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Shahd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  <w:lang w:val="en-CA"/>
              </w:rPr>
              <w:t>05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  <w:lang w:val="en-CA"/>
              </w:rPr>
              <w:t>02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  <w:lang w:val="en-US"/>
              </w:rPr>
              <w:t>DWARAKARATH Pushkarani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smallCaps/>
                <w:color w:val="000000"/>
                <w:sz w:val="22"/>
                <w:szCs w:val="20"/>
                <w:lang w:val="en-US"/>
              </w:rPr>
              <w:t>sundaramoorthy W</w:t>
            </w:r>
            <w:r>
              <w:rPr>
                <w:color w:val="000000"/>
                <w:sz w:val="22"/>
                <w:szCs w:val="20"/>
                <w:lang w:val="en-US"/>
              </w:rPr>
              <w:t>ignarajah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</w:rPr>
              <w:t>3780 Plamondon #</w:t>
            </w:r>
            <w:r>
              <w:rPr>
                <w:color w:val="000000"/>
                <w:sz w:val="22"/>
                <w:szCs w:val="22"/>
              </w:rPr>
              <w:t xml:space="preserve"> 11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1K9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b/>
                <w:color w:val="000000"/>
                <w:sz w:val="22"/>
                <w:szCs w:val="22"/>
              </w:rPr>
              <w:t>*931</w:t>
            </w:r>
            <w:r>
              <w:rPr>
                <w:b/>
                <w:color w:val="000000"/>
                <w:sz w:val="22"/>
                <w:szCs w:val="22"/>
                <w:lang w:val="en-US"/>
              </w:rPr>
              <w:t>-3156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  <w:lang w:val="en-US"/>
              </w:rPr>
              <w:t>629-8314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Thurithigha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Mydli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  <w:lang w:val="en-CA"/>
              </w:rPr>
              <w:t>16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  <w:lang w:val="en-CA"/>
              </w:rPr>
              <w:t>11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</w:rPr>
              <w:t>THANGARAJAH Gayathry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smallCaps/>
                <w:color w:val="000000"/>
                <w:sz w:val="20"/>
                <w:szCs w:val="20"/>
              </w:rPr>
              <w:t>ponnampaLam</w:t>
            </w:r>
            <w:r>
              <w:rPr>
                <w:color w:val="000000"/>
                <w:sz w:val="20"/>
                <w:szCs w:val="20"/>
              </w:rPr>
              <w:t xml:space="preserve"> Suntharamoorthy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121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</w:rPr>
              <w:t>3780 Plamondon #</w:t>
            </w:r>
            <w:r>
              <w:rPr>
                <w:color w:val="000000"/>
                <w:sz w:val="22"/>
                <w:szCs w:val="22"/>
              </w:rPr>
              <w:t xml:space="preserve"> 14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1L9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b/>
                <w:i/>
                <w:color w:val="000000"/>
                <w:sz w:val="22"/>
                <w:szCs w:val="22"/>
              </w:rPr>
              <w:t>*</w:t>
            </w:r>
            <w:r>
              <w:rPr>
                <w:b/>
                <w:i/>
                <w:color w:val="000000"/>
                <w:sz w:val="22"/>
                <w:szCs w:val="22"/>
                <w:lang w:val="en-US"/>
              </w:rPr>
              <w:t>875-8075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  <w:lang w:val="en-US"/>
              </w:rPr>
              <w:t>*990-9727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Dhooya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Neya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Shuban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  <w:lang w:val="en-CA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  <w:lang w:val="en-CA"/>
              </w:rPr>
              <w:t>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  <w:lang w:val="en-CA"/>
              </w:rPr>
              <w:t>03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  <w:lang w:val="en-US"/>
              </w:rPr>
              <w:t>SANGARALINGAM Thillaikumaran  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smallCaps/>
                <w:color w:val="000000"/>
                <w:sz w:val="20"/>
                <w:szCs w:val="20"/>
                <w:lang w:val="en-US"/>
              </w:rPr>
              <w:t>REJFOLD RAVEENDRAN S</w:t>
            </w:r>
            <w:r>
              <w:rPr>
                <w:color w:val="000000"/>
                <w:sz w:val="20"/>
                <w:szCs w:val="20"/>
                <w:lang w:val="en-US"/>
              </w:rPr>
              <w:t>uventhiny    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</w:rPr>
              <w:t xml:space="preserve">3795 </w:t>
            </w:r>
            <w:r>
              <w:rPr>
                <w:color w:val="000000"/>
                <w:sz w:val="22"/>
                <w:szCs w:val="22"/>
              </w:rPr>
              <w:t>P</w:t>
            </w:r>
            <w:r>
              <w:rPr>
                <w:color w:val="000000"/>
                <w:sz w:val="22"/>
                <w:szCs w:val="22"/>
              </w:rPr>
              <w:t>lamondon #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1L8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color w:val="000000"/>
                <w:sz w:val="22"/>
                <w:szCs w:val="22"/>
              </w:rPr>
              <w:t>621-8515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  <w:lang w:val="en-US"/>
              </w:rPr>
              <w:t>625-8515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Gabriel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Sandria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  <w:lang w:val="en-CA"/>
              </w:rPr>
              <w:t>04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  <w:lang w:val="en-CA"/>
              </w:rPr>
              <w:t>02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THIRUCHELVAM Nirmalin Ida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PARNABAS Remond     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119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</w:rPr>
              <w:t>3905 Plamondon # 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1L8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507-5176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243-6936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Recibha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Renoshan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⅓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59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RASIAH Kuhaneswary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smallCaps/>
                <w:color w:val="000000"/>
                <w:sz w:val="20"/>
                <w:szCs w:val="20"/>
              </w:rPr>
              <w:t>NAVARATNAM Y</w:t>
            </w:r>
            <w:r>
              <w:rPr>
                <w:color w:val="000000"/>
                <w:sz w:val="20"/>
                <w:szCs w:val="20"/>
              </w:rPr>
              <w:t>ogarajah</w:t>
            </w:r>
            <w:r>
              <w:rPr>
                <w:smallCaps/>
                <w:color w:val="000000"/>
                <w:sz w:val="20"/>
                <w:szCs w:val="20"/>
              </w:rPr>
              <w:t xml:space="preserve">          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</w:rPr>
              <w:t>4605 Plamondon #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1E4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lang w:val="en-US"/>
              </w:rPr>
              <w:t>814-9252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  <w:lang w:val="en-US"/>
              </w:rPr>
              <w:t>*923-5671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Shaginth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Bathushan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Sagastiya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  <w:lang w:val="en-CA"/>
              </w:rPr>
              <w:t>14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  <w:lang w:val="en-CA"/>
              </w:rPr>
              <w:t>13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  <w:lang w:val="en-CA"/>
              </w:rPr>
              <w:t>10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lang w:val="en-CA"/>
              </w:rPr>
              <w:t>SINNIAH Vasanthamalar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  <w:lang w:val="en-CA"/>
              </w:rPr>
              <w:t>SELLAKANDU Muralitharan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126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4850 Plamondon # 2C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1E6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</w:rPr>
            </w:pPr>
            <w:r>
              <w:rPr>
                <w:b/>
                <w:color w:val="000000"/>
              </w:rPr>
              <w:t>800-3383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b/>
                <w:b/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880-7237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Anothan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Jabi Sana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</w:rPr>
              <w:t>CHANDRAKUMAR Tasenthe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</w:rPr>
              <w:t>KRISHNAPILLAI Jeyaraj           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Mankuddy Kalimmai (69)             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lang w:val="en-CA"/>
              </w:rPr>
              <w:t>4850 Plamondon #</w:t>
            </w:r>
            <w:r>
              <w:rPr>
                <w:color w:val="000000"/>
                <w:lang w:val="en-CA"/>
              </w:rPr>
              <w:t xml:space="preserve"> 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trike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H3W 1E6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501-2050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*</w:t>
            </w:r>
            <w:r>
              <w:rPr>
                <w:i/>
                <w:color w:val="000000"/>
              </w:rPr>
              <w:t>937-8192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Taniska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Rucksia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Jairish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1½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</w:rPr>
              <w:t>SOIRES Cintia         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</w:rPr>
              <w:t>SAAD Adib                         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  <w:lang w:val="en-CA"/>
              </w:rPr>
              <w:t>4490 St-Kevin #</w:t>
            </w:r>
            <w:r>
              <w:rPr>
                <w:color w:val="000000"/>
                <w:sz w:val="22"/>
                <w:szCs w:val="22"/>
                <w:lang w:val="en-CA"/>
              </w:rPr>
              <w:t xml:space="preserve"> 2</w:t>
            </w:r>
          </w:p>
          <w:p>
            <w:pPr>
              <w:pStyle w:val="Header"/>
              <w:tabs>
                <w:tab w:val="right" w:pos="2304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H3T 1H9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771-4612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953-9830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Adam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Mayanna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</w:rPr>
              <w:t>10</w:t>
            </w:r>
          </w:p>
        </w:tc>
      </w:tr>
    </w:tbl>
    <w:p>
      <w:pPr>
        <w:pStyle w:val="Normal"/>
        <w:jc w:val="center"/>
        <w:rPr>
          <w:b/>
          <w:b/>
          <w:color w:val="000000"/>
          <w:sz w:val="22"/>
          <w:szCs w:val="22"/>
        </w:rPr>
      </w:pPr>
      <w:r>
        <w:br w:type="page"/>
      </w:r>
      <w:r>
        <w:rPr>
          <w:b/>
          <w:color w:val="000000"/>
          <w:sz w:val="22"/>
          <w:szCs w:val="22"/>
        </w:rPr>
        <w:t>LISTE DE DISTRIBUTION DES PANIERS DE NOËL 2018 PAR LE COLLÈGE NOTRE-DAME</w:t>
      </w:r>
    </w:p>
    <w:tbl>
      <w:tblPr>
        <w:tblW w:w="13159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73"/>
        <w:gridCol w:w="3822"/>
        <w:gridCol w:w="708"/>
        <w:gridCol w:w="2560"/>
        <w:gridCol w:w="1134"/>
        <w:gridCol w:w="1276"/>
        <w:gridCol w:w="1553"/>
        <w:gridCol w:w="712"/>
        <w:gridCol w:w="721"/>
      </w:tblGrid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rFonts w:eastAsia="Webdings" w:cs="Webdings" w:ascii="Webdings" w:hAnsi="Webdings"/>
                <w:b/>
                <w:color w:val="000000"/>
                <w:sz w:val="22"/>
                <w:szCs w:val="22"/>
              </w:rPr>
              <w:t>É</w:t>
            </w:r>
            <w:r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  <w:lang w:val="en-CA"/>
              </w:rPr>
              <w:t>TAGHANE Selma  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  <w:lang w:val="en-CA"/>
              </w:rPr>
              <w:t>MERROUCHE Billel        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124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  <w:lang w:val="en-CA"/>
              </w:rPr>
              <w:t>4620 St-Kevin #</w:t>
            </w:r>
            <w:r>
              <w:rPr>
                <w:color w:val="000000"/>
                <w:sz w:val="22"/>
                <w:szCs w:val="22"/>
                <w:lang w:val="en-CA"/>
              </w:rPr>
              <w:t xml:space="preserve"> 2</w:t>
            </w:r>
          </w:p>
          <w:p>
            <w:pPr>
              <w:pStyle w:val="Header"/>
              <w:tabs>
                <w:tab w:val="right" w:pos="2304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1N9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342-3923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812-7078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Adem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Youcef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</w:rPr>
              <w:t>10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64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lang w:val="en-US"/>
              </w:rPr>
              <w:t>TARZOLT Soumeya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lang w:val="en-US"/>
              </w:rPr>
              <w:t>HAMMOUCHE Abdelaziz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125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4650 St-Kevin # 15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1N9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573-1528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*</w:t>
            </w:r>
            <w:r>
              <w:rPr>
                <w:i/>
                <w:color w:val="000000"/>
              </w:rPr>
              <w:t>345-6162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Rokia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Abderrahman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Abdeldjalil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lang w:eastAsia="fr-CA"/>
              </w:rPr>
            </w:pPr>
            <w:r>
              <w:rPr>
                <w:color w:val="000000"/>
                <w:lang w:eastAsia="fr-CA"/>
              </w:rPr>
              <w:t>65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lang w:val="es-MX"/>
              </w:rPr>
              <w:t>BEN EL BACHIR</w:t>
            </w:r>
            <w:r>
              <w:rPr>
                <w:color w:val="000000"/>
                <w:sz w:val="22"/>
                <w:szCs w:val="22"/>
                <w:lang w:val="es-MX"/>
              </w:rPr>
              <w:t xml:space="preserve"> Zahra               F</w:t>
            </w:r>
          </w:p>
          <w:p>
            <w:pPr>
              <w:pStyle w:val="Header"/>
              <w:tabs>
                <w:tab w:val="right" w:pos="4202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lang w:val="es-MX"/>
              </w:rPr>
              <w:t>FANGACHI Mohamed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127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3110 Van Horne # -.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1R4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344-8842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lang w:val="en-US"/>
              </w:rPr>
              <w:t>568-8593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Oumaima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Ali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Hafsa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</w:rPr>
              <w:t>LINGARATNAM Pathmalatha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VELAUTHAM Raveendran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128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lang w:val="en-CA"/>
              </w:rPr>
              <w:t>4765 Vezina #</w:t>
            </w:r>
            <w:r>
              <w:rPr>
                <w:color w:val="000000"/>
                <w:lang w:val="en-CA"/>
              </w:rPr>
              <w:t xml:space="preserve"> 203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1B7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i/>
                <w:i/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909-0214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lang w:val="en-CA"/>
              </w:rPr>
              <w:t>733-6775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Sugivan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Jasika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Labina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67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smallCaps/>
                <w:color w:val="000000"/>
              </w:rPr>
              <w:t xml:space="preserve">jeyaChandran </w:t>
            </w:r>
            <w:r>
              <w:rPr>
                <w:color w:val="000000"/>
              </w:rPr>
              <w:t>Kayaledchuny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smallCaps/>
                <w:color w:val="000000"/>
              </w:rPr>
              <w:t xml:space="preserve">balachandran </w:t>
            </w:r>
            <w:r>
              <w:rPr>
                <w:color w:val="000000"/>
              </w:rPr>
              <w:t>Jeychandran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129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lang w:val="en-CA"/>
              </w:rPr>
              <w:t>4775 Vezina #</w:t>
            </w:r>
            <w:r>
              <w:rPr>
                <w:color w:val="000000"/>
                <w:lang w:val="en-CA"/>
              </w:rPr>
              <w:t xml:space="preserve"> 203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1B7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</w:rPr>
            </w:pPr>
            <w:r>
              <w:rPr>
                <w:b/>
                <w:color w:val="000000"/>
                <w:lang w:val="en-CA"/>
              </w:rPr>
              <w:t>731-3541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*995-1832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Nathushan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Jenisha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68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/>
            </w:pPr>
            <w:r>
              <w:rPr>
                <w:color w:val="000000"/>
                <w:sz w:val="22"/>
                <w:szCs w:val="22"/>
                <w:lang w:val="en-CA"/>
              </w:rPr>
              <w:t>JEGASOTHY Rasavathani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/>
            </w:pPr>
            <w:r>
              <w:rPr>
                <w:color w:val="000000"/>
                <w:sz w:val="22"/>
                <w:szCs w:val="22"/>
                <w:lang w:val="en-CA"/>
              </w:rPr>
              <w:t>ARULIAH Arul Rasa         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130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/>
            </w:pPr>
            <w:r>
              <w:rPr>
                <w:color w:val="000000"/>
                <w:sz w:val="22"/>
                <w:szCs w:val="22"/>
                <w:lang w:val="en-CA"/>
              </w:rPr>
              <w:t>4775 Vézina #</w:t>
            </w:r>
            <w:r>
              <w:rPr>
                <w:color w:val="000000"/>
                <w:sz w:val="22"/>
                <w:szCs w:val="22"/>
                <w:lang w:val="en-CA"/>
              </w:rPr>
              <w:t xml:space="preserve"> 205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</w:rPr>
              <w:t>H3W 1B7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b/>
                <w:b/>
                <w:color w:val="000000"/>
                <w:sz w:val="22"/>
                <w:szCs w:val="22"/>
                <w:lang w:val="en-CA"/>
              </w:rPr>
            </w:pPr>
            <w:r>
              <w:rPr>
                <w:b/>
                <w:color w:val="000000"/>
                <w:sz w:val="22"/>
                <w:szCs w:val="22"/>
                <w:lang w:val="en-CA"/>
              </w:rPr>
              <w:t>735-2149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i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  <w:sz w:val="22"/>
                <w:szCs w:val="22"/>
                <w:lang w:val="en-CA"/>
              </w:rPr>
              <w:t>803-2149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Rajeen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Kinicha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Thineshvin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09</w:t>
            </w:r>
          </w:p>
        </w:tc>
      </w:tr>
      <w:tr>
        <w:trPr>
          <w:trHeight w:val="351" w:hRule="atLeas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  <w:lang w:val="en-US"/>
              </w:rPr>
              <w:t>ELAKMANATHAS Priya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smallCaps/>
                <w:color w:val="000000"/>
                <w:sz w:val="22"/>
                <w:szCs w:val="22"/>
                <w:lang w:val="en-US"/>
              </w:rPr>
              <w:t xml:space="preserve">sandralingam </w:t>
            </w:r>
            <w:r>
              <w:rPr>
                <w:color w:val="000000"/>
                <w:sz w:val="22"/>
                <w:szCs w:val="22"/>
                <w:lang w:val="en-US"/>
              </w:rPr>
              <w:t>Sandramohan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131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</w:rPr>
              <w:t>4873 Vézina #</w:t>
            </w:r>
            <w:r>
              <w:rPr>
                <w:color w:val="000000"/>
                <w:sz w:val="22"/>
                <w:szCs w:val="22"/>
              </w:rPr>
              <w:t xml:space="preserve"> 15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1B9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739-7459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691-3410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Mithoona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Thujana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lang w:val="en-US"/>
              </w:rPr>
              <w:t>AUGUSTINE Thomas                 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>JOSEPH Leena                             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67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4873 Vézina # 22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1B9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601-2649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923-2649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Evelyn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Amondo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71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RAJARATNARATNAM Murugavel 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smallCaps/>
                <w:color w:val="000000"/>
                <w:sz w:val="22"/>
                <w:szCs w:val="22"/>
              </w:rPr>
              <w:t>kanagasabapathy s</w:t>
            </w:r>
            <w:r>
              <w:rPr>
                <w:color w:val="000000"/>
                <w:sz w:val="22"/>
                <w:szCs w:val="22"/>
              </w:rPr>
              <w:t>abananthini</w:t>
            </w:r>
            <w:r>
              <w:rPr>
                <w:smallCaps/>
                <w:color w:val="000000"/>
                <w:sz w:val="22"/>
                <w:szCs w:val="22"/>
              </w:rPr>
              <w:t xml:space="preserve">       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132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  <w:szCs w:val="22"/>
              </w:rPr>
              <w:t>4873 Vézina #</w:t>
            </w:r>
            <w:r>
              <w:rPr>
                <w:color w:val="000000"/>
                <w:sz w:val="22"/>
                <w:szCs w:val="22"/>
              </w:rPr>
              <w:t xml:space="preserve"> 26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1B9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735-5801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994-4360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Senthan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Thanikhan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lang w:eastAsia="fr-CA"/>
              </w:rPr>
            </w:pPr>
            <w:r>
              <w:rPr>
                <w:color w:val="000000"/>
                <w:lang w:eastAsia="fr-CA"/>
              </w:rPr>
              <w:t>72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2"/>
              </w:rPr>
              <w:t>THANABALASINGHAM Niruja</w:t>
            </w:r>
            <w:r>
              <w:rPr>
                <w:color w:val="000000"/>
              </w:rPr>
              <w:t xml:space="preserve">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</w:rPr>
              <w:t>KARAGARATNAM Prabakaran</w:t>
            </w:r>
            <w:r>
              <w:rPr>
                <w:color w:val="000000"/>
              </w:rPr>
              <w:t xml:space="preserve">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66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4891 Vézina # 17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1B9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739-2330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232-6722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Thackshikka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Vithusha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07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lang w:eastAsia="fr-CA"/>
              </w:rPr>
            </w:pPr>
            <w:r>
              <w:rPr>
                <w:color w:val="000000"/>
                <w:lang w:eastAsia="fr-CA"/>
              </w:rPr>
              <w:t>73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</w:rPr>
              <w:t>SHIJO Bincy                                      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133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4891 Vézina # 32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1B9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*725-5571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567-2096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Anand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Alan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napToGrid w:val="false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napToGrid w:val="false"/>
              <w:rPr>
                <w:smallCaps/>
                <w:color w:val="000000"/>
                <w:sz w:val="22"/>
                <w:szCs w:val="22"/>
              </w:rPr>
            </w:pPr>
            <w:r>
              <w:rPr>
                <w:smallCaps/>
                <w:color w:val="000000"/>
                <w:sz w:val="22"/>
                <w:szCs w:val="22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napToGrid w:val="false"/>
              <w:rPr>
                <w:smallCaps/>
                <w:color w:val="000000"/>
                <w:sz w:val="22"/>
                <w:szCs w:val="22"/>
              </w:rPr>
            </w:pPr>
            <w:r>
              <w:rPr>
                <w:smallCaps/>
                <w:color w:val="000000"/>
                <w:sz w:val="22"/>
                <w:szCs w:val="22"/>
              </w:rPr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napToGrid w:val="fals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napToGrid w:val="fals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napToGrid w:val="fals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napToGrid w:val="fals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napToGrid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napToGrid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>
          <w:b/>
          <w:color w:val="000000"/>
          <w:sz w:val="22"/>
          <w:szCs w:val="22"/>
          <w:u w:val="single"/>
        </w:rPr>
        <w:t>Pour contact</w:t>
      </w:r>
      <w:r>
        <w:rPr>
          <w:color w:val="000000"/>
          <w:sz w:val="22"/>
          <w:szCs w:val="22"/>
        </w:rPr>
        <w:t xml:space="preserve">: Jacqueline Destez </w:t>
      </w:r>
      <w:r>
        <w:rPr>
          <w:rFonts w:eastAsia="Wingdings 2" w:cs="Wingdings 2" w:ascii="Wingdings 2" w:hAnsi="Wingdings 2"/>
          <w:color w:val="000000"/>
          <w:sz w:val="22"/>
          <w:szCs w:val="22"/>
        </w:rPr>
        <w:t>'</w:t>
      </w:r>
      <w:r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514 737-759</w:t>
      </w:r>
      <w:r>
        <w:rPr>
          <w:b/>
          <w:i/>
          <w:color w:val="000000"/>
          <w:sz w:val="22"/>
          <w:szCs w:val="22"/>
        </w:rPr>
        <w:t>7</w:t>
      </w:r>
      <w:r>
        <w:rPr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  <w:u w:val="single"/>
        </w:rPr>
        <w:t xml:space="preserve">Numéro </w:t>
      </w:r>
      <w:r>
        <w:rPr>
          <w:color w:val="000000"/>
          <w:sz w:val="22"/>
          <w:szCs w:val="22"/>
        </w:rPr>
        <w:t xml:space="preserve">téléphone de l’intéressé, </w:t>
      </w:r>
      <w:r>
        <w:rPr>
          <w:i/>
          <w:color w:val="000000"/>
          <w:sz w:val="22"/>
          <w:szCs w:val="22"/>
          <w:u w:val="single"/>
        </w:rPr>
        <w:t>numéro</w:t>
      </w:r>
      <w:r>
        <w:rPr>
          <w:color w:val="000000"/>
          <w:sz w:val="22"/>
          <w:szCs w:val="22"/>
        </w:rPr>
        <w:t>=2e téléphone, *=438, CND=Collège Notre-Dame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orient="landscape" w:w="15840" w:h="12240"/>
      <w:pgMar w:left="1440" w:right="1440" w:header="709" w:top="1797" w:footer="709" w:bottom="1797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swiss"/>
    <w:pitch w:val="variable"/>
  </w:font>
  <w:font w:name="Webdings">
    <w:charset w:val="02"/>
    <w:family w:val="roman"/>
    <w:pitch w:val="variable"/>
  </w:font>
  <w:font w:name="Hobo Std">
    <w:charset w:val="00"/>
    <w:family w:val="swiss"/>
    <w:pitch w:val="variable"/>
  </w:font>
  <w:font w:name="Calibri">
    <w:charset w:val="00"/>
    <w:family w:val="swiss"/>
    <w:pitch w:val="variable"/>
  </w:font>
  <w:font w:name="Adobe Arabic">
    <w:charset w:val="00"/>
    <w:family w:val="roman"/>
    <w:pitch w:val="variable"/>
  </w:font>
  <w:font w:name="Wingdings 2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7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641.95pt;mso-position-horizontal:right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7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i/>
        <w:i/>
      </w:rPr>
    </w:pPr>
    <w:r>
      <w:rPr>
        <w:i/>
      </w:rPr>
      <w:t>SSVP Conférence de St-Pascal-Baylon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true"/>
      <w:spacing w:lineRule="atLeast" w:line="240"/>
      <w:jc w:val="center"/>
      <w:rPr>
        <w:b/>
        <w:b/>
        <w:iCs/>
      </w:rPr>
    </w:pPr>
    <w:r>
      <w:rPr>
        <w:b/>
        <w:iCs/>
      </w:rPr>
      <w:t>SOCIÉTÉ DE ST-VINCENT DE PAUL (SSVP)</w:t>
    </w:r>
  </w:p>
  <w:p>
    <w:pPr>
      <w:pStyle w:val="Header"/>
      <w:jc w:val="center"/>
      <w:rPr>
        <w:b/>
        <w:b/>
        <w:iCs/>
      </w:rPr>
    </w:pPr>
    <w:r>
      <w:rPr>
        <w:b/>
        <w:iCs/>
      </w:rPr>
      <w:t xml:space="preserve">CONFÉRENCE ST-PASCAL-BAYLON </w:t>
    </w:r>
  </w:p>
  <w:p>
    <w:pPr>
      <w:pStyle w:val="Header"/>
      <w:jc w:val="center"/>
      <w:rPr>
        <w:b/>
        <w:b/>
        <w:iCs/>
      </w:rPr>
    </w:pPr>
    <w:r>
      <w:rPr>
        <w:b/>
        <w:iCs/>
      </w:rPr>
      <w:t>6570 Côte-des-Neiges Montréal (Qc) H3S 2A7</w:t>
    </w:r>
  </w:p>
  <w:p>
    <w:pPr>
      <w:pStyle w:val="Normal"/>
      <w:jc w:val="center"/>
      <w:rPr/>
    </w:pPr>
    <w:r>
      <w:rPr>
        <w:rFonts w:eastAsia="Webdings" w:cs="Webdings" w:ascii="Webdings" w:hAnsi="Webdings"/>
      </w:rPr>
      <w:t></w:t>
    </w:r>
    <w:r>
      <w:rPr/>
      <w:t xml:space="preserve"> </w:t>
    </w:r>
    <w:r>
      <w:rPr/>
      <w:t>514 735-9571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fr-CA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Policepardfaut">
    <w:name w:val="Police par défaut"/>
    <w:qFormat/>
    <w:rPr/>
  </w:style>
  <w:style w:type="character" w:styleId="PageNumber">
    <w:name w:val="Page Number"/>
    <w:basedOn w:val="Policepardfaut"/>
    <w:rPr/>
  </w:style>
  <w:style w:type="character" w:styleId="EntteCar">
    <w:name w:val="En-tête Car"/>
    <w:basedOn w:val="Policepardfaut"/>
    <w:qFormat/>
    <w:rPr>
      <w:sz w:val="24"/>
      <w:szCs w:val="24"/>
    </w:rPr>
  </w:style>
  <w:style w:type="character" w:styleId="TitreCar">
    <w:name w:val="Titre Car"/>
    <w:basedOn w:val="Policepardfaut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SoustitreCar">
    <w:name w:val="Sous-titre Car"/>
    <w:basedOn w:val="Policepardfaut"/>
    <w:qFormat/>
    <w:rPr>
      <w:rFonts w:ascii="Cambria" w:hAnsi="Cambria" w:eastAsia="Times New Roman" w:cs="Times New Roman"/>
      <w:sz w:val="24"/>
      <w:szCs w:val="24"/>
    </w:rPr>
  </w:style>
  <w:style w:type="character" w:styleId="CorpsdetexteCar">
    <w:name w:val="Corps de texte Car"/>
    <w:basedOn w:val="Policepardfaut"/>
    <w:qFormat/>
    <w:rPr>
      <w:bCs/>
      <w:iCs/>
      <w:spacing w:val="-3"/>
      <w:sz w:val="24"/>
      <w:szCs w:val="24"/>
    </w:rPr>
  </w:style>
  <w:style w:type="character" w:styleId="PieddepageCar">
    <w:name w:val="Pied de page Car"/>
    <w:basedOn w:val="Policepardfaut"/>
    <w:qFormat/>
    <w:rPr>
      <w:sz w:val="24"/>
      <w:szCs w:val="24"/>
    </w:rPr>
  </w:style>
  <w:style w:type="character" w:styleId="Adr">
    <w:name w:val="adr"/>
    <w:basedOn w:val="Policepardfaut"/>
    <w:qFormat/>
    <w:rPr/>
  </w:style>
  <w:style w:type="paragraph" w:styleId="Heading">
    <w:name w:val="Heading"/>
    <w:basedOn w:val="Normal"/>
    <w:next w:val="Normal"/>
    <w:qFormat/>
    <w:pPr>
      <w:spacing w:before="240" w:after="60"/>
      <w:jc w:val="center"/>
      <w:outlineLvl w:val="0"/>
    </w:pPr>
    <w:rPr>
      <w:rFonts w:ascii="Cambria" w:hAnsi="Cambria" w:eastAsia="Times New Roman" w:cs="Times New Roman"/>
      <w:b/>
      <w:bCs/>
      <w:kern w:val="2"/>
      <w:sz w:val="32"/>
      <w:szCs w:val="32"/>
    </w:rPr>
  </w:style>
  <w:style w:type="paragraph" w:styleId="TextBody">
    <w:name w:val="Body Text"/>
    <w:basedOn w:val="Normal"/>
    <w:pPr>
      <w:widowControl w:val="false"/>
      <w:tabs>
        <w:tab w:val="left" w:pos="-720" w:leader="none"/>
      </w:tabs>
      <w:suppressAutoHyphens w:val="true"/>
      <w:autoSpaceDE w:val="false"/>
      <w:spacing w:lineRule="atLeast" w:line="240"/>
      <w:jc w:val="both"/>
    </w:pPr>
    <w:rPr>
      <w:bCs/>
      <w:iCs/>
      <w:spacing w:val="-3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Application>LibreOffice/6.0.6.2$Linux_X86_64 LibreOffice_project/00m0$Build-2</Application>
  <Pages>7</Pages>
  <Words>2061</Words>
  <Characters>8815</Characters>
  <CharactersWithSpaces>11489</CharactersWithSpaces>
  <Paragraphs>1312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2018-11-18T17:37:00Z</dcterms:created>
  <dc:creator>pentium</dc:creator>
  <dc:description/>
  <dc:language>en-CA</dc:language>
  <cp:lastModifiedBy/>
  <cp:lastPrinted>2014-12-16T22:52:00Z</cp:lastPrinted>
  <dcterms:modified xsi:type="dcterms:W3CDTF">2018-11-19T03:22:42Z</dcterms:modified>
  <cp:revision>17</cp:revision>
  <dc:subject/>
  <dc:title>Ordre du jour de la réunion du mercredi 10 mars 2004 à 10h</dc:title>
</cp:coreProperties>
</file>