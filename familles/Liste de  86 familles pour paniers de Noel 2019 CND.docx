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77" w:rsidRPr="007D4E85" w:rsidRDefault="009656E9" w:rsidP="009656E9">
      <w:pPr>
        <w:jc w:val="center"/>
        <w:rPr>
          <w:b/>
          <w:color w:val="000000"/>
          <w:sz w:val="22"/>
          <w:szCs w:val="22"/>
        </w:rPr>
      </w:pPr>
      <w:r w:rsidRPr="007D4E85">
        <w:rPr>
          <w:b/>
          <w:color w:val="000000"/>
          <w:sz w:val="22"/>
          <w:szCs w:val="22"/>
        </w:rPr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9656E9" w:rsidRPr="007D4E85" w:rsidTr="00BB4B8F">
        <w:trPr>
          <w:trHeight w:val="336"/>
        </w:trPr>
        <w:tc>
          <w:tcPr>
            <w:tcW w:w="673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9656E9" w:rsidRPr="007D4E85" w:rsidRDefault="009656E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3688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MENZEH </w:t>
            </w:r>
            <w:proofErr w:type="gramStart"/>
            <w:r w:rsidRPr="007D4E85">
              <w:rPr>
                <w:color w:val="000000"/>
                <w:lang w:val="en-US"/>
              </w:rPr>
              <w:t>Majid 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6506E0" w:rsidRPr="007D4E85" w:rsidRDefault="006506E0" w:rsidP="006506E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 xml:space="preserve">LAKHCHAI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Soukaina</w:t>
            </w:r>
            <w:proofErr w:type="spellEnd"/>
            <w:r w:rsidRPr="007D4E85">
              <w:rPr>
                <w:color w:val="000000"/>
                <w:lang w:val="en-US"/>
              </w:rPr>
              <w:t xml:space="preserve"> 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</w:rPr>
              <w:t>F</w:t>
            </w:r>
          </w:p>
        </w:tc>
        <w:tc>
          <w:tcPr>
            <w:tcW w:w="709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2835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2785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2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1J7</w:t>
            </w:r>
          </w:p>
        </w:tc>
        <w:tc>
          <w:tcPr>
            <w:tcW w:w="1275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978-3762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*308-2891</w:t>
            </w:r>
          </w:p>
        </w:tc>
        <w:tc>
          <w:tcPr>
            <w:tcW w:w="1412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Mohamed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02</w:t>
            </w:r>
          </w:p>
          <w:p w:rsidR="006506E0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BERKOUN Laila</w:t>
            </w:r>
            <w:r w:rsidR="006506E0" w:rsidRPr="007D4E85">
              <w:rPr>
                <w:color w:val="000000"/>
              </w:rPr>
              <w:t xml:space="preserve"> .................... </w:t>
            </w:r>
            <w:r w:rsidRPr="007D4E85">
              <w:rPr>
                <w:color w:val="000000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HAIDRA Youssef</w:t>
            </w:r>
            <w:r w:rsidR="006506E0" w:rsidRPr="007D4E85">
              <w:rPr>
                <w:color w:val="000000"/>
              </w:rPr>
              <w:t xml:space="preserve"> ..........</w:t>
            </w:r>
            <w:r w:rsidR="000311C9">
              <w:rPr>
                <w:color w:val="000000"/>
              </w:rPr>
              <w:t>..</w:t>
            </w:r>
            <w:r w:rsidR="006506E0" w:rsidRPr="007D4E85">
              <w:rPr>
                <w:color w:val="000000"/>
              </w:rPr>
              <w:t xml:space="preserve">....... </w:t>
            </w:r>
            <w:r w:rsidRPr="007D4E85">
              <w:rPr>
                <w:color w:val="000000"/>
              </w:rPr>
              <w:t>M</w:t>
            </w:r>
          </w:p>
          <w:p w:rsidR="0023756B" w:rsidRPr="007D4E85" w:rsidRDefault="0023756B" w:rsidP="000311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BELBACHIR Mohamed (20</w:t>
            </w:r>
            <w:proofErr w:type="gramStart"/>
            <w:r w:rsidRPr="007D4E85">
              <w:rPr>
                <w:color w:val="000000"/>
              </w:rPr>
              <w:t>)</w:t>
            </w:r>
            <w:r w:rsidR="000311C9">
              <w:rPr>
                <w:color w:val="000000"/>
              </w:rPr>
              <w:t xml:space="preserve"> ..</w:t>
            </w:r>
            <w:proofErr w:type="gramEnd"/>
            <w:r w:rsidR="000311C9">
              <w:rPr>
                <w:color w:val="000000"/>
              </w:rPr>
              <w:t xml:space="preserve"> </w:t>
            </w:r>
            <w:r w:rsidRPr="007D4E85">
              <w:rPr>
                <w:color w:val="000000"/>
              </w:rPr>
              <w:t>M</w:t>
            </w:r>
          </w:p>
        </w:tc>
        <w:tc>
          <w:tcPr>
            <w:tcW w:w="709" w:type="dxa"/>
          </w:tcPr>
          <w:p w:rsidR="0023756B" w:rsidRPr="007D4E85" w:rsidRDefault="006506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102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2810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297-5457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651-9198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Lyna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Serine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</w:rPr>
            </w:pPr>
            <w:proofErr w:type="spellStart"/>
            <w:r w:rsidRPr="007D4E85">
              <w:rPr>
                <w:color w:val="000000"/>
                <w:sz w:val="20"/>
                <w:szCs w:val="22"/>
              </w:rPr>
              <w:t>Abderahmane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Ritadj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Radja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Naidra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62C5E" w:rsidRPr="007D4E85">
              <w:rPr>
                <w:color w:val="000000"/>
                <w:sz w:val="22"/>
                <w:szCs w:val="22"/>
              </w:rPr>
              <w:t>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62C5E" w:rsidRPr="007D4E85">
              <w:rPr>
                <w:color w:val="000000"/>
                <w:sz w:val="22"/>
                <w:szCs w:val="22"/>
              </w:rPr>
              <w:t>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62C5E" w:rsidRPr="007D4E85">
              <w:rPr>
                <w:color w:val="000000"/>
                <w:sz w:val="22"/>
                <w:szCs w:val="22"/>
              </w:rPr>
              <w:t>8</w:t>
            </w:r>
          </w:p>
          <w:p w:rsidR="0023756B" w:rsidRPr="007D4E85" w:rsidRDefault="0023756B" w:rsidP="00762C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62C5E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A322B5" w:rsidRPr="000311C9" w:rsidTr="00BB4B8F">
        <w:tc>
          <w:tcPr>
            <w:tcW w:w="673" w:type="dxa"/>
          </w:tcPr>
          <w:p w:rsidR="00A322B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3688" w:type="dxa"/>
          </w:tcPr>
          <w:p w:rsidR="00A322B5" w:rsidRPr="007D4E85" w:rsidRDefault="00A322B5">
            <w:pPr>
              <w:pStyle w:val="En-tte"/>
              <w:tabs>
                <w:tab w:val="right" w:pos="4020"/>
              </w:tabs>
              <w:rPr>
                <w:color w:val="000000"/>
                <w:sz w:val="20"/>
                <w:szCs w:val="20"/>
              </w:rPr>
            </w:pPr>
            <w:r w:rsidRPr="007D4E85">
              <w:rPr>
                <w:color w:val="000000"/>
                <w:sz w:val="20"/>
                <w:szCs w:val="20"/>
              </w:rPr>
              <w:t xml:space="preserve">TCHOFFO MOUAFO Michael </w:t>
            </w:r>
            <w:r w:rsidR="003C5EFA" w:rsidRPr="007D4E85">
              <w:rPr>
                <w:color w:val="000000"/>
                <w:sz w:val="20"/>
                <w:szCs w:val="20"/>
              </w:rPr>
              <w:t>N</w:t>
            </w:r>
            <w:r w:rsidRPr="007D4E85">
              <w:rPr>
                <w:color w:val="000000"/>
                <w:sz w:val="20"/>
                <w:szCs w:val="20"/>
              </w:rPr>
              <w:t>ina   F</w:t>
            </w:r>
          </w:p>
          <w:p w:rsidR="00A322B5" w:rsidRPr="007D4E85" w:rsidRDefault="00A322B5" w:rsidP="000311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FOKAM MBA Mathurin </w:t>
            </w:r>
            <w:r w:rsidR="000311C9">
              <w:rPr>
                <w:color w:val="000000"/>
              </w:rPr>
              <w:t xml:space="preserve">........ </w:t>
            </w:r>
            <w:r w:rsidRPr="007D4E85">
              <w:rPr>
                <w:color w:val="000000"/>
              </w:rPr>
              <w:t>M</w:t>
            </w:r>
          </w:p>
        </w:tc>
        <w:tc>
          <w:tcPr>
            <w:tcW w:w="709" w:type="dxa"/>
          </w:tcPr>
          <w:p w:rsidR="00A322B5" w:rsidRPr="000311C9" w:rsidRDefault="003C5EFA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0311C9">
              <w:rPr>
                <w:color w:val="000000"/>
              </w:rPr>
              <w:t>115</w:t>
            </w:r>
          </w:p>
        </w:tc>
        <w:tc>
          <w:tcPr>
            <w:tcW w:w="283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2810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5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7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569-7093</w:t>
            </w:r>
          </w:p>
          <w:p w:rsidR="00A322B5" w:rsidRPr="000311C9" w:rsidRDefault="003C5EF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0311C9">
              <w:rPr>
                <w:i/>
                <w:color w:val="000000"/>
                <w:sz w:val="22"/>
                <w:szCs w:val="22"/>
              </w:rPr>
              <w:t>900-0245</w:t>
            </w:r>
          </w:p>
        </w:tc>
        <w:tc>
          <w:tcPr>
            <w:tcW w:w="1412" w:type="dxa"/>
          </w:tcPr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Yohan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Alfred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Aubin</w:t>
            </w:r>
          </w:p>
        </w:tc>
        <w:tc>
          <w:tcPr>
            <w:tcW w:w="712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0</w:t>
            </w:r>
            <w:r w:rsidR="003C5EFA" w:rsidRPr="000311C9">
              <w:rPr>
                <w:color w:val="000000"/>
                <w:sz w:val="22"/>
                <w:szCs w:val="22"/>
              </w:rPr>
              <w:t>3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0</w:t>
            </w:r>
            <w:r w:rsidR="003C5EFA" w:rsidRPr="000311C9">
              <w:rPr>
                <w:color w:val="000000"/>
                <w:sz w:val="22"/>
                <w:szCs w:val="22"/>
              </w:rPr>
              <w:t>8</w:t>
            </w:r>
          </w:p>
          <w:p w:rsidR="00A322B5" w:rsidRPr="000311C9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0311C9">
              <w:rPr>
                <w:color w:val="000000"/>
                <w:sz w:val="22"/>
                <w:szCs w:val="22"/>
              </w:rPr>
              <w:t>1</w:t>
            </w:r>
            <w:r w:rsidR="003C5EFA" w:rsidRPr="000311C9">
              <w:rPr>
                <w:color w:val="000000"/>
                <w:sz w:val="22"/>
                <w:szCs w:val="22"/>
              </w:rPr>
              <w:t>6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AATIFI Bouchra                              F</w:t>
            </w:r>
          </w:p>
          <w:p w:rsidR="0023756B" w:rsidRPr="007D4E85" w:rsidRDefault="0023756B" w:rsidP="00E1686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YASSINE Mohamed                       M</w:t>
            </w:r>
          </w:p>
        </w:tc>
        <w:tc>
          <w:tcPr>
            <w:tcW w:w="709" w:type="dxa"/>
          </w:tcPr>
          <w:p w:rsidR="0023756B" w:rsidRPr="007D4E85" w:rsidRDefault="003C5EF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3225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6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Youssef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Marwa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3C5EFA" w:rsidRPr="007D4E85">
              <w:rPr>
                <w:color w:val="000000"/>
                <w:sz w:val="22"/>
                <w:szCs w:val="22"/>
                <w:lang w:val="en-CA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3C5EFA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Corpsdetexte"/>
              <w:spacing w:line="240" w:lineRule="auto"/>
              <w:jc w:val="left"/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HERNANDEZ Anika                    F</w:t>
            </w:r>
          </w:p>
          <w:p w:rsidR="0023756B" w:rsidRPr="007D4E85" w:rsidRDefault="0023756B">
            <w:pPr>
              <w:pStyle w:val="Corpsdetexte"/>
              <w:spacing w:line="240" w:lineRule="auto"/>
              <w:jc w:val="left"/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NEWMAN Radcliffe                    M</w:t>
            </w:r>
          </w:p>
          <w:p w:rsidR="0023756B" w:rsidRPr="007D4E85" w:rsidRDefault="003C5EFA" w:rsidP="003C5EFA">
            <w:pPr>
              <w:pStyle w:val="Corpsdetexte"/>
              <w:spacing w:line="240" w:lineRule="auto"/>
              <w:jc w:val="left"/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 xml:space="preserve">Westfield </w:t>
            </w:r>
            <w:proofErr w:type="spellStart"/>
            <w:r w:rsidRPr="007D4E85">
              <w:rPr>
                <w:color w:val="000000"/>
                <w:lang w:val="en-CA"/>
              </w:rPr>
              <w:t>hernandez</w:t>
            </w:r>
            <w:proofErr w:type="spellEnd"/>
            <w:r w:rsidRPr="007D4E85">
              <w:rPr>
                <w:color w:val="000000"/>
                <w:lang w:val="en-CA"/>
              </w:rPr>
              <w:t xml:space="preserve"> Joshua</w:t>
            </w:r>
            <w:r w:rsidR="0023756B" w:rsidRPr="007D4E85">
              <w:rPr>
                <w:color w:val="000000"/>
                <w:lang w:val="en-CA"/>
              </w:rPr>
              <w:t xml:space="preserve"> (</w:t>
            </w:r>
            <w:r w:rsidRPr="007D4E85">
              <w:rPr>
                <w:color w:val="000000"/>
                <w:lang w:val="en-CA"/>
              </w:rPr>
              <w:t>18</w:t>
            </w:r>
            <w:r w:rsidR="0023756B" w:rsidRPr="007D4E85">
              <w:rPr>
                <w:color w:val="000000"/>
                <w:lang w:val="en-CA"/>
              </w:rPr>
              <w:t>)</w:t>
            </w:r>
            <w:r w:rsidR="0023756B"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  <w:lang w:val="en-US"/>
              </w:rPr>
              <w:t>M</w:t>
            </w:r>
          </w:p>
        </w:tc>
        <w:tc>
          <w:tcPr>
            <w:tcW w:w="709" w:type="dxa"/>
          </w:tcPr>
          <w:p w:rsidR="0023756B" w:rsidRPr="007D4E85" w:rsidRDefault="003C5EF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76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3260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7</w:t>
            </w:r>
          </w:p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1K1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lang w:val="en-CA"/>
              </w:rPr>
            </w:pPr>
            <w:r w:rsidRPr="007D4E85">
              <w:rPr>
                <w:b/>
                <w:color w:val="000000"/>
                <w:lang w:val="en-CA"/>
              </w:rPr>
              <w:t>476-6374</w:t>
            </w:r>
          </w:p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CA"/>
              </w:rPr>
            </w:pPr>
            <w:r w:rsidRPr="007D4E85">
              <w:rPr>
                <w:i/>
                <w:color w:val="000000"/>
                <w:lang w:val="en-CA"/>
              </w:rPr>
              <w:t>663</w:t>
            </w:r>
            <w:r w:rsidR="0023756B" w:rsidRPr="007D4E85">
              <w:rPr>
                <w:i/>
                <w:color w:val="000000"/>
                <w:lang w:val="en-CA"/>
              </w:rPr>
              <w:t>-</w:t>
            </w:r>
            <w:r w:rsidRPr="007D4E85">
              <w:rPr>
                <w:i/>
                <w:color w:val="000000"/>
                <w:lang w:val="en-CA"/>
              </w:rPr>
              <w:t>4144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Daniel</w:t>
            </w:r>
          </w:p>
          <w:p w:rsidR="000F50E3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Zanika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11" w:type="dxa"/>
          </w:tcPr>
          <w:p w:rsidR="0023756B" w:rsidRPr="007D4E85" w:rsidRDefault="000F50E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0F50E3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</w:tc>
      </w:tr>
      <w:tr w:rsidR="00A322B5" w:rsidRPr="007D4E85" w:rsidTr="00BB4B8F">
        <w:tc>
          <w:tcPr>
            <w:tcW w:w="673" w:type="dxa"/>
          </w:tcPr>
          <w:p w:rsidR="00A322B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3688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proofErr w:type="spellStart"/>
            <w:r w:rsidRPr="007D4E85">
              <w:rPr>
                <w:smallCaps/>
                <w:color w:val="000000"/>
                <w:lang w:val="es-MX"/>
              </w:rPr>
              <w:t>vazquez</w:t>
            </w:r>
            <w:proofErr w:type="spellEnd"/>
            <w:r w:rsidRPr="007D4E85">
              <w:rPr>
                <w:smallCaps/>
                <w:color w:val="000000"/>
                <w:lang w:val="es-MX"/>
              </w:rPr>
              <w:t xml:space="preserve"> </w:t>
            </w:r>
            <w:proofErr w:type="spellStart"/>
            <w:r w:rsidRPr="007D4E85">
              <w:rPr>
                <w:smallCaps/>
                <w:color w:val="000000"/>
                <w:lang w:val="es-MX"/>
              </w:rPr>
              <w:t>vazquez</w:t>
            </w:r>
            <w:proofErr w:type="spellEnd"/>
            <w:r w:rsidRPr="007D4E85">
              <w:rPr>
                <w:color w:val="000000"/>
                <w:lang w:val="es-MX"/>
              </w:rPr>
              <w:t xml:space="preserve"> Esperanza     F</w:t>
            </w:r>
          </w:p>
          <w:p w:rsidR="00A322B5" w:rsidRPr="007D4E85" w:rsidRDefault="00A322B5" w:rsidP="00A322B5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LOPEZ CABRERA Atilano       M</w:t>
            </w:r>
          </w:p>
        </w:tc>
        <w:tc>
          <w:tcPr>
            <w:tcW w:w="709" w:type="dxa"/>
          </w:tcPr>
          <w:p w:rsidR="00A322B5" w:rsidRPr="007D4E85" w:rsidRDefault="000173C9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52</w:t>
            </w:r>
          </w:p>
        </w:tc>
        <w:tc>
          <w:tcPr>
            <w:tcW w:w="283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3375 Barclay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H3S 1K3</w:t>
            </w:r>
          </w:p>
        </w:tc>
        <w:tc>
          <w:tcPr>
            <w:tcW w:w="1275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660-2328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i/>
                <w:color w:val="000000"/>
              </w:rPr>
              <w:t>9</w:t>
            </w:r>
            <w:r w:rsidR="000173C9" w:rsidRPr="007D4E85">
              <w:rPr>
                <w:i/>
                <w:color w:val="000000"/>
              </w:rPr>
              <w:t>13</w:t>
            </w:r>
            <w:r w:rsidRPr="007D4E85">
              <w:rPr>
                <w:i/>
                <w:color w:val="000000"/>
              </w:rPr>
              <w:t>-232</w:t>
            </w:r>
            <w:r w:rsidR="000173C9" w:rsidRPr="007D4E85">
              <w:rPr>
                <w:i/>
                <w:color w:val="000000"/>
              </w:rPr>
              <w:t>8</w:t>
            </w:r>
          </w:p>
        </w:tc>
        <w:tc>
          <w:tcPr>
            <w:tcW w:w="1412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Maybeth</w:t>
            </w:r>
            <w:proofErr w:type="spellEnd"/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Alex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Axcel</w:t>
            </w:r>
            <w:proofErr w:type="spellEnd"/>
          </w:p>
        </w:tc>
        <w:tc>
          <w:tcPr>
            <w:tcW w:w="712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11" w:type="dxa"/>
          </w:tcPr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0173C9" w:rsidRPr="007D4E85">
              <w:rPr>
                <w:color w:val="000000"/>
                <w:sz w:val="22"/>
                <w:szCs w:val="22"/>
                <w:lang w:val="es-MX"/>
              </w:rPr>
              <w:t>4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0173C9" w:rsidRPr="007D4E85">
              <w:rPr>
                <w:color w:val="000000"/>
                <w:sz w:val="22"/>
                <w:szCs w:val="22"/>
                <w:lang w:val="es-MX"/>
              </w:rPr>
              <w:t>3</w:t>
            </w:r>
          </w:p>
          <w:p w:rsidR="00A322B5" w:rsidRPr="007D4E85" w:rsidRDefault="00A322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</w:t>
            </w:r>
            <w:r w:rsidR="000173C9" w:rsidRPr="007D4E85">
              <w:rPr>
                <w:color w:val="000000"/>
                <w:sz w:val="22"/>
                <w:szCs w:val="22"/>
                <w:lang w:val="es-MX"/>
              </w:rPr>
              <w:t>9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FUMERLUS </w:t>
            </w:r>
            <w:proofErr w:type="spellStart"/>
            <w:r w:rsidRPr="007D4E85">
              <w:rPr>
                <w:color w:val="000000"/>
              </w:rPr>
              <w:t>Lous</w:t>
            </w:r>
            <w:proofErr w:type="spellEnd"/>
            <w:r w:rsidRPr="007D4E85">
              <w:rPr>
                <w:color w:val="000000"/>
              </w:rPr>
              <w:t>-Fils              M</w:t>
            </w:r>
          </w:p>
          <w:p w:rsidR="008A6711" w:rsidRPr="007D4E85" w:rsidRDefault="008A6711" w:rsidP="008A671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JOSEPH </w:t>
            </w:r>
            <w:proofErr w:type="spellStart"/>
            <w:r w:rsidRPr="007D4E85">
              <w:rPr>
                <w:color w:val="000000"/>
              </w:rPr>
              <w:t>Lisana</w:t>
            </w:r>
            <w:proofErr w:type="spellEnd"/>
            <w:r w:rsidRPr="007D4E85">
              <w:rPr>
                <w:color w:val="000000"/>
              </w:rPr>
              <w:t xml:space="preserve">                          F</w:t>
            </w:r>
          </w:p>
        </w:tc>
        <w:tc>
          <w:tcPr>
            <w:tcW w:w="709" w:type="dxa"/>
          </w:tcPr>
          <w:p w:rsidR="0023756B" w:rsidRPr="007D4E85" w:rsidRDefault="008A671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4180 Barclay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8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576-0457</w:t>
            </w:r>
          </w:p>
          <w:p w:rsidR="008A6711" w:rsidRPr="007D4E85" w:rsidRDefault="0023567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224-6607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Lawanda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Daphnia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Jeremiah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Ciaire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8A6711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D91A6F" w:rsidRPr="007D4E85">
              <w:rPr>
                <w:color w:val="000000"/>
                <w:sz w:val="22"/>
                <w:szCs w:val="22"/>
                <w:lang w:val="en-CA"/>
              </w:rPr>
              <w:t>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8A6711" w:rsidRPr="007D4E85">
              <w:rPr>
                <w:color w:val="000000"/>
                <w:sz w:val="22"/>
                <w:szCs w:val="22"/>
                <w:lang w:val="en-CA"/>
              </w:rPr>
              <w:t>5</w:t>
            </w:r>
          </w:p>
          <w:p w:rsidR="0023756B" w:rsidRPr="007D4E85" w:rsidRDefault="008A671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Hobo Std" w:hAnsi="Hobo Std"/>
                <w:color w:val="000000"/>
                <w:sz w:val="22"/>
                <w:szCs w:val="22"/>
                <w:lang w:val="en-CA"/>
              </w:rPr>
              <w:t>1½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</w:rPr>
            </w:pPr>
            <w:proofErr w:type="spellStart"/>
            <w:r w:rsidRPr="007D4E85">
              <w:rPr>
                <w:smallCaps/>
                <w:color w:val="000000"/>
                <w:sz w:val="22"/>
              </w:rPr>
              <w:t>gunana</w:t>
            </w:r>
            <w:r w:rsidR="00D91A6F" w:rsidRPr="007D4E85">
              <w:rPr>
                <w:smallCaps/>
                <w:color w:val="000000"/>
                <w:sz w:val="22"/>
              </w:rPr>
              <w:t>Y</w:t>
            </w:r>
            <w:r w:rsidRPr="007D4E85">
              <w:rPr>
                <w:smallCaps/>
                <w:color w:val="000000"/>
                <w:sz w:val="22"/>
              </w:rPr>
              <w:t>aKam</w:t>
            </w:r>
            <w:proofErr w:type="spellEnd"/>
            <w:r w:rsidRPr="007D4E85">
              <w:rPr>
                <w:color w:val="000000"/>
                <w:sz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</w:rPr>
              <w:t>Pri</w:t>
            </w:r>
            <w:r w:rsidR="00D91A6F" w:rsidRPr="007D4E85">
              <w:rPr>
                <w:color w:val="000000"/>
                <w:sz w:val="22"/>
              </w:rPr>
              <w:t>y</w:t>
            </w:r>
            <w:r w:rsidRPr="007D4E85">
              <w:rPr>
                <w:color w:val="000000"/>
                <w:sz w:val="22"/>
              </w:rPr>
              <w:t>adharshini</w:t>
            </w:r>
            <w:proofErr w:type="spellEnd"/>
            <w:r w:rsidRPr="007D4E85">
              <w:rPr>
                <w:color w:val="000000"/>
                <w:sz w:val="22"/>
              </w:rPr>
              <w:t xml:space="preserve">  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NAGARAJAH </w:t>
            </w:r>
            <w:proofErr w:type="spellStart"/>
            <w:r w:rsidRPr="007D4E85">
              <w:rPr>
                <w:color w:val="000000"/>
                <w:sz w:val="22"/>
              </w:rPr>
              <w:t>Rayeendi</w:t>
            </w:r>
            <w:r w:rsidR="00D91A6F" w:rsidRPr="007D4E85">
              <w:rPr>
                <w:color w:val="000000"/>
                <w:sz w:val="22"/>
              </w:rPr>
              <w:t>r</w:t>
            </w:r>
            <w:r w:rsidRPr="007D4E85">
              <w:rPr>
                <w:color w:val="000000"/>
                <w:sz w:val="22"/>
              </w:rPr>
              <w:t>ajah</w:t>
            </w:r>
            <w:proofErr w:type="spellEnd"/>
            <w:r w:rsidRPr="007D4E85">
              <w:rPr>
                <w:color w:val="000000"/>
                <w:sz w:val="22"/>
              </w:rPr>
              <w:t xml:space="preserve">    M</w:t>
            </w:r>
          </w:p>
        </w:tc>
        <w:tc>
          <w:tcPr>
            <w:tcW w:w="709" w:type="dxa"/>
          </w:tcPr>
          <w:p w:rsidR="0023756B" w:rsidRPr="007D4E85" w:rsidRDefault="00D91A6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4750 Barclay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5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b/>
                <w:color w:val="000000"/>
              </w:rPr>
              <w:t>731-1822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i/>
                <w:color w:val="000000"/>
              </w:rPr>
              <w:t>297-1822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Iniyavan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Haniyavan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Nitharsana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D91A6F" w:rsidRPr="007D4E85">
              <w:rPr>
                <w:color w:val="000000"/>
                <w:sz w:val="22"/>
                <w:szCs w:val="22"/>
                <w:lang w:val="es-MX"/>
              </w:rPr>
              <w:t>4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D91A6F" w:rsidRPr="007D4E85">
              <w:rPr>
                <w:color w:val="000000"/>
                <w:sz w:val="22"/>
                <w:szCs w:val="22"/>
                <w:lang w:val="es-MX"/>
              </w:rPr>
              <w:t>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</w:t>
            </w:r>
            <w:r w:rsidR="00D91A6F" w:rsidRPr="007D4E85">
              <w:rPr>
                <w:color w:val="000000"/>
                <w:sz w:val="22"/>
                <w:szCs w:val="22"/>
                <w:lang w:val="es-MX"/>
              </w:rPr>
              <w:t>7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KIDDINAPILLAI Eswaran          M</w:t>
            </w:r>
          </w:p>
          <w:p w:rsidR="007F1BC9" w:rsidRPr="007D4E85" w:rsidRDefault="007F1BC9" w:rsidP="007F1B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ESWARAN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Tharsini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F</w:t>
            </w:r>
          </w:p>
        </w:tc>
        <w:tc>
          <w:tcPr>
            <w:tcW w:w="709" w:type="dxa"/>
          </w:tcPr>
          <w:p w:rsidR="0023756B" w:rsidRPr="007D4E85" w:rsidRDefault="007F1BC9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107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4811 Barclay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204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0A5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733-3692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586-6483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Thivansham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Tilakkshah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Kailash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Liyana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Mantha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7F1BC9" w:rsidRPr="007D4E85">
              <w:rPr>
                <w:color w:val="000000"/>
                <w:sz w:val="22"/>
                <w:szCs w:val="22"/>
                <w:lang w:val="en-CA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B367E0" w:rsidRPr="007D4E85">
              <w:rPr>
                <w:color w:val="000000"/>
                <w:sz w:val="22"/>
                <w:szCs w:val="22"/>
                <w:lang w:val="en-CA"/>
              </w:rPr>
              <w:t>3</w:t>
            </w:r>
          </w:p>
          <w:p w:rsidR="0023756B" w:rsidRPr="007D4E85" w:rsidRDefault="00B367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B367E0" w:rsidRPr="007D4E85">
              <w:rPr>
                <w:color w:val="000000"/>
                <w:sz w:val="22"/>
                <w:szCs w:val="22"/>
                <w:lang w:val="en-CA"/>
              </w:rPr>
              <w:t>8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B367E0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</w:tbl>
    <w:p w:rsidR="000E634C" w:rsidRPr="007D4E85" w:rsidRDefault="00E16865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="000E634C"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0E634C" w:rsidRPr="007D4E85" w:rsidTr="00BB4B8F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SEENITHAMBY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Thanuja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US"/>
              </w:rPr>
              <w:t>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palasubramaniam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Kantharaj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US"/>
              </w:rPr>
              <w:t>...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25098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46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5500 Pl. </w:t>
            </w:r>
            <w:proofErr w:type="spellStart"/>
            <w:r w:rsidRPr="007D4E85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>Beaminster</w:t>
            </w:r>
            <w:proofErr w:type="spellEnd"/>
            <w:r w:rsidRPr="007D4E85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 app. -</w:t>
            </w:r>
          </w:p>
          <w:p w:rsidR="0023756B" w:rsidRPr="007D4E85" w:rsidRDefault="0023756B">
            <w:pPr>
              <w:rPr>
                <w:color w:val="000000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662-3789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Thelas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Ashaale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250987" w:rsidRPr="007D4E85">
              <w:rPr>
                <w:color w:val="000000"/>
                <w:sz w:val="22"/>
                <w:szCs w:val="22"/>
              </w:rPr>
              <w:t>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250987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VELUPILLAI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Anusoosai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US"/>
              </w:rPr>
              <w:t>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BALASINGAM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Thiruc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>helvam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  <w:lang w:val="en-CA"/>
              </w:rPr>
              <w:t>...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E4347E">
            <w:pPr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  <w:t>96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2901 Bedford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341-6849</w:t>
            </w:r>
          </w:p>
          <w:p w:rsidR="00E4347E" w:rsidRPr="007D4E85" w:rsidRDefault="00E4347E" w:rsidP="00E4347E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501-7200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Sanchana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Shaka</w:t>
            </w:r>
            <w:r w:rsidR="00E4347E" w:rsidRPr="007D4E85">
              <w:rPr>
                <w:color w:val="000000"/>
                <w:sz w:val="22"/>
                <w:szCs w:val="22"/>
              </w:rPr>
              <w:t>nn</w:t>
            </w:r>
            <w:r w:rsidRPr="007D4E85">
              <w:rPr>
                <w:color w:val="000000"/>
                <w:sz w:val="22"/>
                <w:szCs w:val="22"/>
              </w:rPr>
              <w:t>a</w:t>
            </w:r>
            <w:r w:rsidR="00E4347E" w:rsidRPr="007D4E85">
              <w:rPr>
                <w:color w:val="000000"/>
                <w:sz w:val="22"/>
                <w:szCs w:val="22"/>
              </w:rPr>
              <w:t>h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Shaharna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E4347E" w:rsidRPr="007D4E85">
              <w:rPr>
                <w:color w:val="000000"/>
                <w:sz w:val="22"/>
                <w:szCs w:val="22"/>
              </w:rPr>
              <w:t>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E4347E" w:rsidRPr="007D4E85">
              <w:rPr>
                <w:color w:val="000000"/>
                <w:sz w:val="22"/>
                <w:szCs w:val="22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E4347E" w:rsidRPr="007D4E85">
              <w:rPr>
                <w:color w:val="000000"/>
                <w:sz w:val="22"/>
                <w:szCs w:val="22"/>
              </w:rPr>
              <w:t>9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MURUKA</w:t>
            </w:r>
            <w:r w:rsidR="00F940B7" w:rsidRPr="007D4E85">
              <w:rPr>
                <w:color w:val="000000"/>
                <w:sz w:val="22"/>
                <w:szCs w:val="22"/>
              </w:rPr>
              <w:t>N</w:t>
            </w:r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Bamini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.....................</w:t>
            </w:r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Kannathasan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</w:t>
            </w:r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F940B7">
            <w:pPr>
              <w:rPr>
                <w:color w:val="000000"/>
                <w:sz w:val="22"/>
                <w:szCs w:val="22"/>
                <w:lang w:eastAsia="fr-CA"/>
              </w:rPr>
            </w:pPr>
            <w:r w:rsidRPr="007D4E85">
              <w:rPr>
                <w:color w:val="000000"/>
                <w:sz w:val="22"/>
                <w:szCs w:val="22"/>
                <w:lang w:eastAsia="fr-CA"/>
              </w:rPr>
              <w:t>100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2975 Bedford app. 9</w:t>
            </w:r>
          </w:p>
          <w:p w:rsidR="0023756B" w:rsidRPr="007D4E85" w:rsidRDefault="00F940B7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738-4137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466-791</w:t>
            </w:r>
            <w:r w:rsidR="00F940B7" w:rsidRPr="007D4E85">
              <w:rPr>
                <w:i/>
                <w:color w:val="000000"/>
                <w:sz w:val="22"/>
                <w:szCs w:val="22"/>
                <w:lang w:val="en-CA"/>
              </w:rPr>
              <w:t>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Apinaya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Oviya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1</w:t>
            </w:r>
            <w:r w:rsidR="00F940B7" w:rsidRPr="007D4E85">
              <w:rPr>
                <w:i/>
                <w:color w:val="000000"/>
                <w:sz w:val="22"/>
                <w:szCs w:val="22"/>
                <w:lang w:val="en-CA"/>
              </w:rPr>
              <w:t>6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1</w:t>
            </w:r>
            <w:r w:rsidR="00F940B7" w:rsidRPr="007D4E85">
              <w:rPr>
                <w:i/>
                <w:color w:val="000000"/>
                <w:sz w:val="22"/>
                <w:szCs w:val="22"/>
                <w:lang w:val="en-CA"/>
              </w:rPr>
              <w:t>2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</w:rPr>
              <w:t>sivarasalingam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Santhanaladchum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</w:tc>
        <w:tc>
          <w:tcPr>
            <w:tcW w:w="709" w:type="dxa"/>
          </w:tcPr>
          <w:p w:rsidR="0023756B" w:rsidRPr="007D4E85" w:rsidRDefault="00B4633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3165 Bedford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20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731-9930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*872-4345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Vesneka</w:t>
            </w:r>
            <w:r w:rsidR="00B46331" w:rsidRPr="007D4E85">
              <w:rPr>
                <w:color w:val="000000"/>
                <w:sz w:val="22"/>
                <w:szCs w:val="22"/>
              </w:rPr>
              <w:t>n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Aisnega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B46331" w:rsidRPr="007D4E85">
              <w:rPr>
                <w:color w:val="000000"/>
                <w:sz w:val="22"/>
                <w:szCs w:val="22"/>
              </w:rPr>
              <w:t>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B46331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MAHENDRARAJAH </w:t>
            </w:r>
            <w:proofErr w:type="spellStart"/>
            <w:r w:rsidRPr="007D4E85">
              <w:rPr>
                <w:color w:val="000000"/>
              </w:rPr>
              <w:t>Janani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878FA" w:rsidRPr="007D4E85">
              <w:rPr>
                <w:color w:val="000000"/>
              </w:rPr>
              <w:t>...</w:t>
            </w:r>
            <w:r w:rsidRPr="007D4E85">
              <w:rPr>
                <w:color w:val="000000"/>
              </w:rPr>
              <w:t xml:space="preserve"> 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</w:rPr>
              <w:t xml:space="preserve">SRISKANTHARAJAH </w:t>
            </w:r>
            <w:proofErr w:type="spellStart"/>
            <w:proofErr w:type="gramStart"/>
            <w:r w:rsidRPr="007D4E85">
              <w:rPr>
                <w:color w:val="000000"/>
                <w:sz w:val="22"/>
              </w:rPr>
              <w:t>Yogaraj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878FA" w:rsidRPr="007D4E85">
              <w:rPr>
                <w:color w:val="000000"/>
              </w:rPr>
              <w:t>..</w:t>
            </w:r>
            <w:proofErr w:type="gramEnd"/>
            <w:r w:rsidRPr="007D4E85">
              <w:rPr>
                <w:color w:val="000000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0B28C1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47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eastAsia="en-US"/>
              </w:rPr>
            </w:pPr>
            <w:r w:rsidRPr="007D4E85">
              <w:rPr>
                <w:rFonts w:eastAsia="Calibri"/>
                <w:color w:val="000000"/>
                <w:lang w:eastAsia="en-US"/>
              </w:rPr>
              <w:t xml:space="preserve">3580 Bedford </w:t>
            </w:r>
            <w:proofErr w:type="spellStart"/>
            <w:r w:rsidRPr="007D4E85">
              <w:rPr>
                <w:rFonts w:eastAsia="Calibri"/>
                <w:color w:val="000000"/>
                <w:lang w:eastAsia="en-US"/>
              </w:rPr>
              <w:t>app</w:t>
            </w:r>
            <w:proofErr w:type="spellEnd"/>
            <w:r w:rsidRPr="007D4E85">
              <w:rPr>
                <w:rFonts w:eastAsia="Calibri"/>
                <w:color w:val="000000"/>
                <w:lang w:eastAsia="en-US"/>
              </w:rPr>
              <w:t>. 22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 w:rsidP="000B28C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1G</w:t>
            </w:r>
            <w:r w:rsidR="000B28C1" w:rsidRPr="007D4E85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315-2547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>*923-5717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Shayana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Saraniya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Sachin</w:t>
            </w:r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B28C1" w:rsidRPr="007D4E85">
              <w:rPr>
                <w:color w:val="000000"/>
                <w:sz w:val="22"/>
                <w:szCs w:val="22"/>
              </w:rPr>
              <w:t>9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0B28C1" w:rsidRPr="007D4E85">
              <w:rPr>
                <w:color w:val="000000"/>
                <w:sz w:val="22"/>
                <w:szCs w:val="22"/>
              </w:rPr>
              <w:t>3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B28C1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136D33" w:rsidRPr="007D4E85" w:rsidTr="00BB4B8F">
        <w:tc>
          <w:tcPr>
            <w:tcW w:w="673" w:type="dxa"/>
          </w:tcPr>
          <w:p w:rsidR="00136D3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88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SINNATHAMBY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Sivajini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F</w:t>
            </w:r>
          </w:p>
        </w:tc>
        <w:tc>
          <w:tcPr>
            <w:tcW w:w="709" w:type="dxa"/>
          </w:tcPr>
          <w:p w:rsidR="00136D33" w:rsidRPr="007D4E85" w:rsidRDefault="00136D33">
            <w:pPr>
              <w:rPr>
                <w:rFonts w:eastAsia="Calibri"/>
                <w:color w:val="000000"/>
                <w:lang w:val="en-US" w:eastAsia="en-US"/>
              </w:rPr>
            </w:pPr>
            <w:r w:rsidRPr="007D4E85">
              <w:rPr>
                <w:rFonts w:eastAsia="Calibri"/>
                <w:color w:val="000000"/>
                <w:lang w:val="en-US" w:eastAsia="en-US"/>
              </w:rPr>
              <w:t>75</w:t>
            </w:r>
          </w:p>
        </w:tc>
        <w:tc>
          <w:tcPr>
            <w:tcW w:w="2835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4200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Bouchette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21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75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589-7041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733-7692</w:t>
            </w:r>
          </w:p>
        </w:tc>
        <w:tc>
          <w:tcPr>
            <w:tcW w:w="1412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Hishani</w:t>
            </w:r>
            <w:proofErr w:type="spellEnd"/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Ahisham</w:t>
            </w:r>
            <w:proofErr w:type="spellEnd"/>
          </w:p>
        </w:tc>
        <w:tc>
          <w:tcPr>
            <w:tcW w:w="712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16</w:t>
            </w:r>
          </w:p>
          <w:p w:rsidR="00136D33" w:rsidRPr="007D4E85" w:rsidRDefault="00136D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88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SUBRAMANIAM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Kalaivani</w:t>
            </w:r>
            <w:proofErr w:type="spellEnd"/>
            <w:r w:rsidRPr="007D4E85">
              <w:rPr>
                <w:color w:val="000000"/>
                <w:lang w:val="es-MX"/>
              </w:rPr>
              <w:t xml:space="preserve"> </w:t>
            </w:r>
            <w:r w:rsidR="00A17382" w:rsidRPr="007D4E85">
              <w:rPr>
                <w:color w:val="000000"/>
                <w:lang w:val="es-MX"/>
              </w:rPr>
              <w:t>..</w:t>
            </w:r>
            <w:r w:rsidR="00B878FA" w:rsidRPr="007D4E85">
              <w:rPr>
                <w:color w:val="000000"/>
                <w:lang w:val="es-MX"/>
              </w:rPr>
              <w:t>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  <w:p w:rsidR="0023756B" w:rsidRPr="007D4E85" w:rsidRDefault="0023756B" w:rsidP="00E1602A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SIVARAJAH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Sivaransan</w:t>
            </w:r>
            <w:proofErr w:type="spellEnd"/>
            <w:r w:rsidRPr="007D4E85">
              <w:rPr>
                <w:color w:val="000000"/>
                <w:lang w:val="es-MX"/>
              </w:rPr>
              <w:t xml:space="preserve"> </w:t>
            </w:r>
            <w:r w:rsidR="00B878FA" w:rsidRPr="007D4E85">
              <w:rPr>
                <w:color w:val="000000"/>
                <w:lang w:val="es-MX"/>
              </w:rPr>
              <w:t>.........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M</w:t>
            </w:r>
          </w:p>
        </w:tc>
        <w:tc>
          <w:tcPr>
            <w:tcW w:w="709" w:type="dxa"/>
          </w:tcPr>
          <w:p w:rsidR="0023756B" w:rsidRPr="007D4E85" w:rsidRDefault="0038406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106</w:t>
            </w: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4255 </w:t>
            </w:r>
            <w:proofErr w:type="spellStart"/>
            <w:r w:rsidRPr="007D4E85">
              <w:rPr>
                <w:color w:val="000000"/>
                <w:lang w:val="es-MX"/>
              </w:rPr>
              <w:t>Bourret</w:t>
            </w:r>
            <w:proofErr w:type="spellEnd"/>
            <w:r w:rsidRPr="007D4E85">
              <w:rPr>
                <w:color w:val="000000"/>
                <w:lang w:val="es-MX"/>
              </w:rPr>
              <w:t xml:space="preserve"> app. 411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H3S 1X1</w:t>
            </w: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s-MX"/>
              </w:rPr>
            </w:pPr>
            <w:r w:rsidRPr="007D4E85">
              <w:rPr>
                <w:b/>
                <w:color w:val="000000"/>
                <w:lang w:val="es-MX"/>
              </w:rPr>
              <w:t>357-5565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lang w:val="es-MX"/>
              </w:rPr>
            </w:pPr>
            <w:r w:rsidRPr="007D4E85">
              <w:rPr>
                <w:i/>
                <w:color w:val="000000"/>
                <w:lang w:val="es-MX"/>
              </w:rPr>
              <w:t>*887-8185</w:t>
            </w: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Kamshiga</w:t>
            </w:r>
            <w:proofErr w:type="spellEnd"/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Siyaniga</w:t>
            </w:r>
            <w:proofErr w:type="spellEnd"/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384064" w:rsidRPr="007D4E85">
              <w:rPr>
                <w:color w:val="000000"/>
                <w:sz w:val="22"/>
                <w:szCs w:val="22"/>
                <w:lang w:val="es-MX"/>
              </w:rPr>
              <w:t>1</w:t>
            </w:r>
          </w:p>
          <w:p w:rsidR="0023756B" w:rsidRPr="007D4E85" w:rsidRDefault="0038406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6½</w:t>
            </w:r>
          </w:p>
        </w:tc>
      </w:tr>
      <w:tr w:rsidR="0023756B" w:rsidRPr="007D4E85" w:rsidTr="00BB4B8F">
        <w:tc>
          <w:tcPr>
            <w:tcW w:w="673" w:type="dxa"/>
          </w:tcPr>
          <w:p w:rsidR="0023756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688" w:type="dxa"/>
          </w:tcPr>
          <w:p w:rsidR="0023756B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MOUFID </w:t>
            </w:r>
            <w:proofErr w:type="gramStart"/>
            <w:r w:rsidRPr="007D4E85">
              <w:rPr>
                <w:color w:val="000000"/>
                <w:lang w:val="en-US"/>
              </w:rPr>
              <w:t>Mohamed .....</w:t>
            </w:r>
            <w:r w:rsidR="000E634C" w:rsidRPr="007D4E85">
              <w:rPr>
                <w:color w:val="000000"/>
                <w:lang w:val="en-US"/>
              </w:rPr>
              <w:t>..</w:t>
            </w:r>
            <w:r w:rsidRPr="007D4E85">
              <w:rPr>
                <w:color w:val="000000"/>
                <w:lang w:val="en-US"/>
              </w:rPr>
              <w:t>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C276EE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KHRAMS </w:t>
            </w:r>
            <w:proofErr w:type="gramStart"/>
            <w:r w:rsidRPr="007D4E85">
              <w:rPr>
                <w:color w:val="000000"/>
                <w:lang w:val="en-US"/>
              </w:rPr>
              <w:t>Mina .............</w:t>
            </w:r>
            <w:r w:rsidR="000E634C" w:rsidRPr="007D4E85">
              <w:rPr>
                <w:color w:val="000000"/>
                <w:lang w:val="en-US"/>
              </w:rPr>
              <w:t>.</w:t>
            </w:r>
            <w:r w:rsidRPr="007D4E85">
              <w:rPr>
                <w:color w:val="000000"/>
                <w:lang w:val="en-US"/>
              </w:rPr>
              <w:t>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DE2304" w:rsidRPr="007D4E85" w:rsidRDefault="00DE230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Hamza (22</w:t>
            </w:r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) ...................................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:rsidR="00DE2304" w:rsidRPr="007D4E85" w:rsidRDefault="00DE2304" w:rsidP="00DE230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Ikram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(180</w:t>
            </w:r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) ...................................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23756B" w:rsidRPr="007D4E85" w:rsidRDefault="00C276EE">
            <w:pPr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val="en-US" w:eastAsia="en-US"/>
              </w:rPr>
              <w:t>72</w:t>
            </w:r>
          </w:p>
        </w:tc>
        <w:tc>
          <w:tcPr>
            <w:tcW w:w="2835" w:type="dxa"/>
          </w:tcPr>
          <w:p w:rsidR="0023756B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4500 </w:t>
            </w:r>
            <w:proofErr w:type="spellStart"/>
            <w:r w:rsidRPr="007D4E85">
              <w:rPr>
                <w:color w:val="000000"/>
              </w:rPr>
              <w:t>Bourret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301</w:t>
            </w:r>
          </w:p>
          <w:p w:rsidR="00C276EE" w:rsidRPr="007D4E85" w:rsidRDefault="00C276E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shd w:val="clear" w:color="auto" w:fill="FFFFFF"/>
              </w:rPr>
              <w:t>H3S 1X2</w:t>
            </w:r>
          </w:p>
        </w:tc>
        <w:tc>
          <w:tcPr>
            <w:tcW w:w="1275" w:type="dxa"/>
          </w:tcPr>
          <w:p w:rsidR="005E0736" w:rsidRPr="007D4E85" w:rsidRDefault="005E0736" w:rsidP="005E0736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659-9781</w:t>
            </w:r>
          </w:p>
          <w:p w:rsidR="005E0736" w:rsidRPr="007D4E85" w:rsidRDefault="005E0736" w:rsidP="005E0736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733-9781</w:t>
            </w:r>
          </w:p>
        </w:tc>
        <w:tc>
          <w:tcPr>
            <w:tcW w:w="1412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Wijdane</w:t>
            </w:r>
            <w:proofErr w:type="spellEnd"/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Hiba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Ghita</w:t>
            </w:r>
            <w:proofErr w:type="spellEnd"/>
          </w:p>
        </w:tc>
        <w:tc>
          <w:tcPr>
            <w:tcW w:w="712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23756B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5E0736" w:rsidRPr="007D4E85" w:rsidRDefault="005E07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05</w:t>
            </w:r>
          </w:p>
        </w:tc>
      </w:tr>
      <w:tr w:rsidR="001B58DA" w:rsidRPr="007D4E85" w:rsidTr="00BB4B8F">
        <w:tc>
          <w:tcPr>
            <w:tcW w:w="673" w:type="dxa"/>
          </w:tcPr>
          <w:p w:rsidR="001B58D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88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SANTHALINGAM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Seevamala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</w:t>
            </w:r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  <w:p w:rsidR="005E0736" w:rsidRPr="007D4E85" w:rsidRDefault="001B58DA" w:rsidP="00A240B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SELLATHURAI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Sivakumar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........</w:t>
            </w:r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709" w:type="dxa"/>
          </w:tcPr>
          <w:p w:rsidR="001B58DA" w:rsidRPr="007D4E85" w:rsidRDefault="00A240BE">
            <w:pPr>
              <w:rPr>
                <w:rFonts w:eastAsia="Calibri"/>
                <w:color w:val="000000"/>
                <w:lang w:eastAsia="en-US"/>
              </w:rPr>
            </w:pPr>
            <w:r w:rsidRPr="007D4E85">
              <w:rPr>
                <w:rFonts w:eastAsia="Calibri"/>
                <w:color w:val="000000"/>
                <w:lang w:eastAsia="en-US"/>
              </w:rPr>
              <w:t>74</w:t>
            </w:r>
          </w:p>
        </w:tc>
        <w:tc>
          <w:tcPr>
            <w:tcW w:w="2835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4700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202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75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294-3757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686-6586</w:t>
            </w:r>
          </w:p>
        </w:tc>
        <w:tc>
          <w:tcPr>
            <w:tcW w:w="1412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Thissaan</w:t>
            </w:r>
            <w:proofErr w:type="spellEnd"/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Thilasksi</w:t>
            </w:r>
            <w:proofErr w:type="spellEnd"/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Thushalini</w:t>
            </w:r>
            <w:proofErr w:type="spellEnd"/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Saheeth</w:t>
            </w:r>
            <w:proofErr w:type="spellEnd"/>
          </w:p>
        </w:tc>
        <w:tc>
          <w:tcPr>
            <w:tcW w:w="712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</w:rPr>
              <w:t>2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</w:rPr>
              <w:t>3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A240BE" w:rsidRPr="007D4E85">
              <w:rPr>
                <w:color w:val="000000"/>
                <w:sz w:val="22"/>
                <w:szCs w:val="22"/>
              </w:rPr>
              <w:t>9</w:t>
            </w:r>
          </w:p>
          <w:p w:rsidR="001B58DA" w:rsidRPr="007D4E85" w:rsidRDefault="001B58D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A240BE" w:rsidRPr="007D4E85">
              <w:rPr>
                <w:color w:val="000000"/>
                <w:sz w:val="22"/>
                <w:szCs w:val="22"/>
              </w:rPr>
              <w:t>2</w:t>
            </w:r>
          </w:p>
        </w:tc>
      </w:tr>
      <w:tr w:rsidR="0028552E" w:rsidRPr="007D4E85" w:rsidTr="00BB4B8F">
        <w:tc>
          <w:tcPr>
            <w:tcW w:w="673" w:type="dxa"/>
          </w:tcPr>
          <w:p w:rsidR="0028552E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88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YOGANATHAN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Nanthini</w:t>
            </w:r>
            <w:proofErr w:type="spellEnd"/>
            <w:r w:rsidRPr="007D4E85">
              <w:rPr>
                <w:color w:val="000000"/>
                <w:lang w:val="en-US"/>
              </w:rPr>
              <w:t xml:space="preserve"> </w:t>
            </w:r>
            <w:r w:rsidR="00B878FA" w:rsidRPr="007D4E85">
              <w:rPr>
                <w:color w:val="000000"/>
                <w:lang w:val="en-US"/>
              </w:rPr>
              <w:t>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VELMURUGU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Yo</w:t>
            </w:r>
            <w:r w:rsidR="00A240BE" w:rsidRPr="007D4E85">
              <w:rPr>
                <w:color w:val="000000"/>
                <w:lang w:val="en-US"/>
              </w:rPr>
              <w:t>g</w:t>
            </w:r>
            <w:r w:rsidRPr="007D4E85">
              <w:rPr>
                <w:color w:val="000000"/>
                <w:lang w:val="en-US"/>
              </w:rPr>
              <w:t>anathan</w:t>
            </w:r>
            <w:proofErr w:type="spellEnd"/>
            <w:r w:rsidRPr="007D4E85">
              <w:rPr>
                <w:color w:val="000000"/>
                <w:lang w:val="en-US"/>
              </w:rPr>
              <w:t xml:space="preserve"> </w:t>
            </w:r>
            <w:r w:rsidR="00B878FA" w:rsidRPr="007D4E85">
              <w:rPr>
                <w:color w:val="000000"/>
                <w:lang w:val="en-US"/>
              </w:rPr>
              <w:t>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28552E" w:rsidRPr="007D4E85" w:rsidRDefault="00A240B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84</w:t>
            </w:r>
          </w:p>
        </w:tc>
        <w:tc>
          <w:tcPr>
            <w:tcW w:w="2835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4700 </w:t>
            </w:r>
            <w:proofErr w:type="spellStart"/>
            <w:r w:rsidRPr="007D4E85">
              <w:rPr>
                <w:color w:val="000000"/>
              </w:rPr>
              <w:t>Bourret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302</w:t>
            </w:r>
          </w:p>
          <w:p w:rsidR="0028552E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1K8</w:t>
            </w:r>
          </w:p>
        </w:tc>
        <w:tc>
          <w:tcPr>
            <w:tcW w:w="1275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739-7472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lang w:val="en-US"/>
              </w:rPr>
              <w:t>679-0031</w:t>
            </w:r>
          </w:p>
        </w:tc>
        <w:tc>
          <w:tcPr>
            <w:tcW w:w="1412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Thilothamy</w:t>
            </w:r>
            <w:proofErr w:type="spellEnd"/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Thanadchana</w:t>
            </w:r>
            <w:proofErr w:type="spellEnd"/>
          </w:p>
        </w:tc>
        <w:tc>
          <w:tcPr>
            <w:tcW w:w="712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11" w:type="dxa"/>
          </w:tcPr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  <w:lang w:val="en-CA"/>
              </w:rPr>
              <w:t>4</w:t>
            </w:r>
          </w:p>
          <w:p w:rsidR="0028552E" w:rsidRPr="007D4E85" w:rsidRDefault="002855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A240BE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</w:tc>
      </w:tr>
      <w:tr w:rsidR="00787A8F" w:rsidRPr="007D4E85" w:rsidTr="00BB4B8F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88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SINNARASA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Sukirtha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..................</w:t>
            </w:r>
            <w:r w:rsidRPr="007D4E85">
              <w:rPr>
                <w:color w:val="000000"/>
                <w:sz w:val="22"/>
                <w:szCs w:val="22"/>
              </w:rPr>
              <w:t xml:space="preserve"> F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</w:rPr>
              <w:t>Shamnukathason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r w:rsidR="00B878FA" w:rsidRPr="007D4E85">
              <w:rPr>
                <w:color w:val="000000"/>
                <w:sz w:val="22"/>
                <w:szCs w:val="22"/>
              </w:rPr>
              <w:t>.</w:t>
            </w:r>
            <w:proofErr w:type="gramEnd"/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709" w:type="dxa"/>
          </w:tcPr>
          <w:p w:rsidR="00787A8F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49</w:t>
            </w:r>
          </w:p>
        </w:tc>
        <w:tc>
          <w:tcPr>
            <w:tcW w:w="2835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4855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106</w:t>
            </w:r>
          </w:p>
          <w:p w:rsidR="00787A8F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75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412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Sajinth</w:t>
            </w:r>
            <w:proofErr w:type="spellEnd"/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Santhos</w:t>
            </w:r>
            <w:proofErr w:type="spellEnd"/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Sivanusha</w:t>
            </w:r>
            <w:proofErr w:type="spellEnd"/>
          </w:p>
        </w:tc>
        <w:tc>
          <w:tcPr>
            <w:tcW w:w="712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11" w:type="dxa"/>
          </w:tcPr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6B3B3D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6B3B3D" w:rsidRPr="007D4E85">
              <w:rPr>
                <w:color w:val="000000"/>
                <w:sz w:val="22"/>
                <w:szCs w:val="22"/>
                <w:lang w:val="en-CA"/>
              </w:rPr>
              <w:t>7</w:t>
            </w:r>
          </w:p>
          <w:p w:rsidR="00787A8F" w:rsidRPr="007D4E85" w:rsidRDefault="0078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6B3B3D" w:rsidRPr="007D4E85">
              <w:rPr>
                <w:color w:val="000000"/>
                <w:sz w:val="22"/>
                <w:szCs w:val="22"/>
                <w:lang w:val="en-CA"/>
              </w:rPr>
              <w:t>8</w:t>
            </w:r>
          </w:p>
        </w:tc>
      </w:tr>
    </w:tbl>
    <w:p w:rsidR="000E634C" w:rsidRPr="007D4E85" w:rsidRDefault="000E634C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546"/>
        <w:gridCol w:w="709"/>
        <w:gridCol w:w="2977"/>
        <w:gridCol w:w="1134"/>
        <w:gridCol w:w="1275"/>
        <w:gridCol w:w="1412"/>
        <w:gridCol w:w="712"/>
        <w:gridCol w:w="711"/>
      </w:tblGrid>
      <w:tr w:rsidR="000E634C" w:rsidRPr="007D4E85" w:rsidTr="000E634C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546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9A64FC" w:rsidRPr="007D4E85" w:rsidTr="000E634C">
        <w:tc>
          <w:tcPr>
            <w:tcW w:w="673" w:type="dxa"/>
          </w:tcPr>
          <w:p w:rsidR="009A64F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546" w:type="dxa"/>
          </w:tcPr>
          <w:p w:rsidR="009A64FC" w:rsidRPr="007D4E85" w:rsidRDefault="009A64FC" w:rsidP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GUERGUES HARBY </w:t>
            </w:r>
            <w:proofErr w:type="gramStart"/>
            <w:r w:rsidRPr="007D4E85">
              <w:rPr>
                <w:color w:val="000000"/>
                <w:lang w:val="en-US"/>
              </w:rPr>
              <w:t>L</w:t>
            </w:r>
            <w:r w:rsidR="006B3B3D" w:rsidRPr="007D4E85">
              <w:rPr>
                <w:color w:val="000000"/>
                <w:lang w:val="en-US"/>
              </w:rPr>
              <w:t>ayla ..</w:t>
            </w:r>
            <w:proofErr w:type="gramEnd"/>
            <w:r w:rsidR="006B3B3D" w:rsidRPr="007D4E85">
              <w:rPr>
                <w:color w:val="000000"/>
                <w:lang w:val="en-US"/>
              </w:rPr>
              <w:t xml:space="preserve"> F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HARBY</w:t>
            </w:r>
            <w:r w:rsidR="000E634C" w:rsidRPr="007D4E85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0E634C" w:rsidRPr="007D4E85">
              <w:rPr>
                <w:color w:val="000000"/>
                <w:lang w:val="en-US"/>
              </w:rPr>
              <w:t>Gamil</w:t>
            </w:r>
            <w:proofErr w:type="spellEnd"/>
            <w:r w:rsidR="000E634C" w:rsidRPr="007D4E85">
              <w:rPr>
                <w:color w:val="000000"/>
                <w:lang w:val="en-US"/>
              </w:rPr>
              <w:t xml:space="preserve"> ......................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proofErr w:type="gramStart"/>
            <w:r w:rsidRPr="007D4E85">
              <w:rPr>
                <w:color w:val="000000"/>
                <w:lang w:val="en-US"/>
              </w:rPr>
              <w:t>HARBY ..................................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9A64FC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113</w:t>
            </w:r>
          </w:p>
        </w:tc>
        <w:tc>
          <w:tcPr>
            <w:tcW w:w="2977" w:type="dxa"/>
          </w:tcPr>
          <w:p w:rsidR="009A64FC" w:rsidRPr="007D4E85" w:rsidRDefault="009A64FC">
            <w:pPr>
              <w:pStyle w:val="Corpsdetexte"/>
              <w:spacing w:line="240" w:lineRule="auto"/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30 Brittany app. 301</w:t>
            </w:r>
          </w:p>
          <w:p w:rsidR="009A64FC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H3P 3G6</w:t>
            </w:r>
          </w:p>
        </w:tc>
        <w:tc>
          <w:tcPr>
            <w:tcW w:w="1275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342-1112</w:t>
            </w:r>
          </w:p>
          <w:p w:rsidR="009A64FC" w:rsidRPr="007D4E85" w:rsidRDefault="006B3B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260-2476</w:t>
            </w:r>
          </w:p>
        </w:tc>
        <w:tc>
          <w:tcPr>
            <w:tcW w:w="1412" w:type="dxa"/>
          </w:tcPr>
          <w:p w:rsidR="009A64FC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Benjamin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Mina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Gabriel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Tamia</w:t>
            </w:r>
          </w:p>
        </w:tc>
        <w:tc>
          <w:tcPr>
            <w:tcW w:w="712" w:type="dxa"/>
          </w:tcPr>
          <w:p w:rsidR="009A64FC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6B3B3D" w:rsidRPr="007D4E85" w:rsidRDefault="006B3B3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9A64FC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09</w:t>
            </w:r>
          </w:p>
          <w:p w:rsidR="006B3B3D" w:rsidRPr="007D4E85" w:rsidRDefault="006B3B3D" w:rsidP="006B3B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¾</w:t>
            </w:r>
          </w:p>
        </w:tc>
      </w:tr>
      <w:tr w:rsidR="009A64FC" w:rsidRPr="007D4E85" w:rsidTr="000E634C">
        <w:tc>
          <w:tcPr>
            <w:tcW w:w="673" w:type="dxa"/>
          </w:tcPr>
          <w:p w:rsidR="009A64F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546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FODIL </w:t>
            </w:r>
            <w:proofErr w:type="spellStart"/>
            <w:r w:rsidRPr="007D4E85">
              <w:rPr>
                <w:color w:val="000000"/>
              </w:rPr>
              <w:t>Tamine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878FA" w:rsidRPr="007D4E85">
              <w:rPr>
                <w:color w:val="000000"/>
              </w:rPr>
              <w:t>.....................</w:t>
            </w:r>
            <w:r w:rsidRPr="007D4E85">
              <w:rPr>
                <w:color w:val="000000"/>
              </w:rPr>
              <w:t xml:space="preserve"> M</w:t>
            </w:r>
          </w:p>
          <w:p w:rsidR="005A6978" w:rsidRPr="007D4E85" w:rsidRDefault="005A6978" w:rsidP="000E634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</w:rPr>
              <w:t xml:space="preserve">SLIMANI </w:t>
            </w:r>
            <w:proofErr w:type="spellStart"/>
            <w:r w:rsidRPr="007D4E85">
              <w:rPr>
                <w:color w:val="000000"/>
              </w:rPr>
              <w:t>Wahiba</w:t>
            </w:r>
            <w:proofErr w:type="spellEnd"/>
            <w:r w:rsidRPr="007D4E85">
              <w:rPr>
                <w:color w:val="000000"/>
              </w:rPr>
              <w:t xml:space="preserve"> ................ F</w:t>
            </w:r>
          </w:p>
        </w:tc>
        <w:tc>
          <w:tcPr>
            <w:tcW w:w="709" w:type="dxa"/>
          </w:tcPr>
          <w:p w:rsidR="009A64FC" w:rsidRPr="007D4E85" w:rsidRDefault="005A6978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51</w:t>
            </w:r>
          </w:p>
        </w:tc>
        <w:tc>
          <w:tcPr>
            <w:tcW w:w="2977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4955 </w:t>
            </w:r>
            <w:proofErr w:type="spellStart"/>
            <w:r w:rsidRPr="007D4E85">
              <w:rPr>
                <w:color w:val="000000"/>
              </w:rPr>
              <w:t>Buchan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113</w:t>
            </w:r>
          </w:p>
          <w:p w:rsidR="009A64FC" w:rsidRPr="007D4E85" w:rsidRDefault="005A697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H4P 1S4</w:t>
            </w:r>
          </w:p>
        </w:tc>
        <w:tc>
          <w:tcPr>
            <w:tcW w:w="1275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900-2507</w:t>
            </w:r>
          </w:p>
          <w:p w:rsidR="009A64FC" w:rsidRPr="007D4E85" w:rsidRDefault="005A6978">
            <w:pPr>
              <w:pStyle w:val="En-tte"/>
              <w:tabs>
                <w:tab w:val="left" w:pos="708"/>
              </w:tabs>
              <w:rPr>
                <w:i/>
                <w:color w:val="000000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*990-5423</w:t>
            </w:r>
          </w:p>
        </w:tc>
        <w:tc>
          <w:tcPr>
            <w:tcW w:w="1412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Wassim</w:t>
            </w:r>
            <w:proofErr w:type="spellEnd"/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Iness</w:t>
            </w:r>
            <w:proofErr w:type="spellEnd"/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Insaf</w:t>
            </w:r>
            <w:proofErr w:type="spellEnd"/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Tasnine</w:t>
            </w:r>
            <w:proofErr w:type="spellEnd"/>
          </w:p>
        </w:tc>
        <w:tc>
          <w:tcPr>
            <w:tcW w:w="712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5A6978" w:rsidRPr="007D4E85">
              <w:rPr>
                <w:color w:val="000000"/>
                <w:sz w:val="22"/>
                <w:szCs w:val="22"/>
              </w:rPr>
              <w:t>4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5A6978" w:rsidRPr="007D4E85">
              <w:rPr>
                <w:color w:val="000000"/>
                <w:sz w:val="22"/>
                <w:szCs w:val="22"/>
              </w:rPr>
              <w:t>1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  <w:p w:rsidR="009A64FC" w:rsidRPr="007D4E85" w:rsidRDefault="009A64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5A6978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DB190E" w:rsidRPr="007D4E85" w:rsidTr="000E634C">
        <w:tc>
          <w:tcPr>
            <w:tcW w:w="673" w:type="dxa"/>
          </w:tcPr>
          <w:p w:rsidR="00DB190E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546" w:type="dxa"/>
          </w:tcPr>
          <w:p w:rsidR="00DB190E" w:rsidRPr="007D4E85" w:rsidRDefault="0094165E" w:rsidP="000E634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NAWFAL </w:t>
            </w:r>
            <w:proofErr w:type="spellStart"/>
            <w:proofErr w:type="gramStart"/>
            <w:r w:rsidRPr="007D4E85">
              <w:rPr>
                <w:color w:val="000000"/>
                <w:sz w:val="22"/>
                <w:szCs w:val="22"/>
                <w:lang w:val="en-US"/>
              </w:rPr>
              <w:t>Ziad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77</w:t>
            </w:r>
          </w:p>
        </w:tc>
        <w:tc>
          <w:tcPr>
            <w:tcW w:w="2977" w:type="dxa"/>
          </w:tcPr>
          <w:p w:rsidR="00DB190E" w:rsidRPr="007D4E85" w:rsidRDefault="0094165E" w:rsidP="0094165E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lang w:val="en-CA"/>
              </w:rPr>
            </w:pPr>
            <w:r w:rsidRPr="007D4E85">
              <w:rPr>
                <w:color w:val="000000"/>
                <w:sz w:val="22"/>
                <w:lang w:val="en-CA"/>
              </w:rPr>
              <w:t>3501 Côte-Ste-Catherine # 7</w:t>
            </w:r>
          </w:p>
          <w:p w:rsidR="0094165E" w:rsidRPr="007D4E85" w:rsidRDefault="0094165E" w:rsidP="0094165E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7D4E85">
              <w:rPr>
                <w:color w:val="000000"/>
                <w:sz w:val="20"/>
                <w:szCs w:val="20"/>
              </w:rPr>
              <w:t>H3T 1Z8</w:t>
            </w:r>
          </w:p>
        </w:tc>
        <w:tc>
          <w:tcPr>
            <w:tcW w:w="1275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*402-2788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*875-7729</w:t>
            </w:r>
          </w:p>
        </w:tc>
        <w:tc>
          <w:tcPr>
            <w:tcW w:w="1412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Serena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DB190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94165E" w:rsidRPr="007D4E85" w:rsidRDefault="009416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</w:tr>
      <w:tr w:rsidR="008A3828" w:rsidRPr="007D4E85" w:rsidTr="000E634C">
        <w:tc>
          <w:tcPr>
            <w:tcW w:w="673" w:type="dxa"/>
          </w:tcPr>
          <w:p w:rsidR="008A3828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546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YATCADI </w:t>
            </w:r>
            <w:proofErr w:type="spellStart"/>
            <w:r w:rsidRPr="007D4E85">
              <w:rPr>
                <w:color w:val="000000"/>
                <w:lang w:val="en-US"/>
              </w:rPr>
              <w:t>Meryem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</w:t>
            </w:r>
            <w:r w:rsidR="00436A9B" w:rsidRPr="007D4E85">
              <w:rPr>
                <w:color w:val="000000"/>
                <w:lang w:val="en-US"/>
              </w:rPr>
              <w:t>F</w:t>
            </w:r>
          </w:p>
          <w:p w:rsidR="008A3828" w:rsidRPr="007D4E85" w:rsidRDefault="008A3828" w:rsidP="000E634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HAMMOUCH </w:t>
            </w:r>
            <w:proofErr w:type="spellStart"/>
            <w:r w:rsidRPr="007D4E85">
              <w:rPr>
                <w:color w:val="000000"/>
                <w:lang w:val="en-US"/>
              </w:rPr>
              <w:t>Rachid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</w:t>
            </w:r>
            <w:r w:rsidR="00436A9B" w:rsidRPr="007D4E85">
              <w:rPr>
                <w:color w:val="000000"/>
                <w:lang w:val="en-US"/>
              </w:rPr>
              <w:t>M</w:t>
            </w:r>
          </w:p>
        </w:tc>
        <w:tc>
          <w:tcPr>
            <w:tcW w:w="709" w:type="dxa"/>
          </w:tcPr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73</w:t>
            </w:r>
          </w:p>
        </w:tc>
        <w:tc>
          <w:tcPr>
            <w:tcW w:w="2977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0"/>
                <w:lang w:val="en-CA"/>
              </w:rPr>
            </w:pPr>
            <w:r w:rsidRPr="007D4E85">
              <w:rPr>
                <w:color w:val="000000"/>
                <w:sz w:val="22"/>
                <w:lang w:val="en-CA"/>
              </w:rPr>
              <w:t>5215 Côte-Ste-Catherine # 12</w:t>
            </w:r>
          </w:p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7D4E85">
              <w:rPr>
                <w:color w:val="000000"/>
                <w:sz w:val="20"/>
                <w:szCs w:val="20"/>
                <w:shd w:val="clear" w:color="auto" w:fill="F3F3F3"/>
              </w:rPr>
              <w:t>H3W 1M9</w:t>
            </w:r>
          </w:p>
        </w:tc>
        <w:tc>
          <w:tcPr>
            <w:tcW w:w="1275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243-9039</w:t>
            </w:r>
          </w:p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*877-9375</w:t>
            </w:r>
          </w:p>
        </w:tc>
        <w:tc>
          <w:tcPr>
            <w:tcW w:w="1412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Taha</w:t>
            </w:r>
            <w:proofErr w:type="spellEnd"/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Fatima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Othman</w:t>
            </w:r>
          </w:p>
        </w:tc>
        <w:tc>
          <w:tcPr>
            <w:tcW w:w="712" w:type="dxa"/>
          </w:tcPr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A3828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8A3828" w:rsidRPr="007D4E85" w:rsidRDefault="008A382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36A9B" w:rsidRPr="007D4E85">
              <w:rPr>
                <w:color w:val="000000"/>
                <w:sz w:val="22"/>
                <w:szCs w:val="22"/>
              </w:rPr>
              <w:t>8</w:t>
            </w:r>
          </w:p>
        </w:tc>
      </w:tr>
      <w:tr w:rsidR="00AB086D" w:rsidRPr="007D4E85" w:rsidTr="000E634C">
        <w:tc>
          <w:tcPr>
            <w:tcW w:w="673" w:type="dxa"/>
          </w:tcPr>
          <w:p w:rsidR="00AB086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546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EL HAJJIOUI Nadia                     F</w:t>
            </w:r>
          </w:p>
          <w:p w:rsidR="00AB086D" w:rsidRPr="007D4E85" w:rsidRDefault="00AB086D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CHAKROUNE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Zoubair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M</w:t>
            </w:r>
          </w:p>
        </w:tc>
        <w:tc>
          <w:tcPr>
            <w:tcW w:w="709" w:type="dxa"/>
          </w:tcPr>
          <w:p w:rsidR="00AB086D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108</w:t>
            </w:r>
          </w:p>
        </w:tc>
        <w:tc>
          <w:tcPr>
            <w:tcW w:w="2977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2715 Pl. Darlington app. 305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5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775-5645</w:t>
            </w:r>
          </w:p>
          <w:p w:rsidR="00AB086D" w:rsidRPr="007D4E85" w:rsidRDefault="00436A9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733-5645</w:t>
            </w:r>
          </w:p>
        </w:tc>
        <w:tc>
          <w:tcPr>
            <w:tcW w:w="1412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</w:tcPr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B086D" w:rsidRPr="007D4E85" w:rsidRDefault="00436A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AB086D" w:rsidRPr="007D4E85" w:rsidRDefault="00AB08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36A9B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3F0A61" w:rsidRPr="007D4E85" w:rsidTr="000E634C">
        <w:tc>
          <w:tcPr>
            <w:tcW w:w="673" w:type="dxa"/>
          </w:tcPr>
          <w:p w:rsidR="003F0A61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3546" w:type="dxa"/>
          </w:tcPr>
          <w:p w:rsidR="003F0A61" w:rsidRPr="007D4E85" w:rsidRDefault="003F0A61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Cs w:val="22"/>
                <w:lang w:val="en-US"/>
              </w:rPr>
              <w:t>CALIXTE Rose-</w:t>
            </w:r>
            <w:proofErr w:type="spellStart"/>
            <w:r w:rsidRPr="007D4E85">
              <w:rPr>
                <w:color w:val="000000"/>
                <w:szCs w:val="22"/>
                <w:lang w:val="en-US"/>
              </w:rPr>
              <w:t>Edelyne</w:t>
            </w:r>
            <w:proofErr w:type="spellEnd"/>
            <w:r w:rsidRPr="007D4E85">
              <w:rPr>
                <w:color w:val="000000"/>
                <w:szCs w:val="22"/>
                <w:lang w:val="en-US"/>
              </w:rPr>
              <w:t xml:space="preserve">         F</w:t>
            </w:r>
          </w:p>
        </w:tc>
        <w:tc>
          <w:tcPr>
            <w:tcW w:w="709" w:type="dxa"/>
          </w:tcPr>
          <w:p w:rsidR="003F0A61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38</w:t>
            </w:r>
          </w:p>
        </w:tc>
        <w:tc>
          <w:tcPr>
            <w:tcW w:w="2977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2785 Pl. Darlington </w:t>
            </w:r>
            <w:r w:rsidRPr="007D4E85">
              <w:rPr>
                <w:color w:val="000000"/>
                <w:sz w:val="22"/>
                <w:szCs w:val="22"/>
              </w:rPr>
              <w:t>#</w:t>
            </w:r>
            <w:r w:rsidRPr="007D4E85">
              <w:rPr>
                <w:color w:val="000000"/>
              </w:rPr>
              <w:t>. 21</w:t>
            </w:r>
          </w:p>
          <w:p w:rsidR="003F0A61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5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342-6633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543</w:t>
            </w:r>
            <w:r w:rsidRPr="007D4E85">
              <w:rPr>
                <w:i/>
                <w:color w:val="000000"/>
                <w:sz w:val="22"/>
                <w:szCs w:val="22"/>
              </w:rPr>
              <w:t>-6633</w:t>
            </w:r>
          </w:p>
        </w:tc>
        <w:tc>
          <w:tcPr>
            <w:tcW w:w="1412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Dona-Lynn</w:t>
            </w:r>
          </w:p>
          <w:p w:rsidR="003F0A61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Mac-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Edell</w:t>
            </w:r>
            <w:proofErr w:type="spellEnd"/>
          </w:p>
          <w:p w:rsidR="003F0A61" w:rsidRPr="007D4E85" w:rsidRDefault="003F0A61" w:rsidP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Keren</w:t>
            </w:r>
          </w:p>
        </w:tc>
        <w:tc>
          <w:tcPr>
            <w:tcW w:w="712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866547" w:rsidRPr="007D4E85">
              <w:rPr>
                <w:color w:val="000000"/>
                <w:sz w:val="22"/>
                <w:szCs w:val="22"/>
              </w:rPr>
              <w:t>1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</w:rPr>
              <w:t>4</w:t>
            </w:r>
          </w:p>
          <w:p w:rsidR="003F0A61" w:rsidRPr="007D4E85" w:rsidRDefault="003F0A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</w:rPr>
              <w:t>2</w:t>
            </w:r>
          </w:p>
        </w:tc>
      </w:tr>
      <w:tr w:rsidR="00A40D8B" w:rsidRPr="007D4E85" w:rsidTr="000E634C">
        <w:tc>
          <w:tcPr>
            <w:tcW w:w="673" w:type="dxa"/>
          </w:tcPr>
          <w:p w:rsidR="00A40D8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3546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BENAHMED </w:t>
            </w:r>
            <w:proofErr w:type="spellStart"/>
            <w:r w:rsidRPr="007D4E85">
              <w:rPr>
                <w:color w:val="000000"/>
                <w:lang w:val="en-US"/>
              </w:rPr>
              <w:t>Karima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F</w:t>
            </w:r>
          </w:p>
          <w:p w:rsidR="00A40D8B" w:rsidRPr="007D4E85" w:rsidRDefault="00A40D8B" w:rsidP="000E634C">
            <w:pPr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BOUHAL </w:t>
            </w:r>
            <w:proofErr w:type="spellStart"/>
            <w:r w:rsidRPr="007D4E85">
              <w:rPr>
                <w:color w:val="000000"/>
                <w:lang w:val="en-US"/>
              </w:rPr>
              <w:t>Kamel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    M</w:t>
            </w:r>
          </w:p>
        </w:tc>
        <w:tc>
          <w:tcPr>
            <w:tcW w:w="709" w:type="dxa"/>
          </w:tcPr>
          <w:p w:rsidR="00A40D8B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61</w:t>
            </w:r>
          </w:p>
        </w:tc>
        <w:tc>
          <w:tcPr>
            <w:tcW w:w="2977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2820 Pl. Darlington # 21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5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448-6769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813-0475</w:t>
            </w:r>
          </w:p>
        </w:tc>
        <w:tc>
          <w:tcPr>
            <w:tcW w:w="1412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Sofia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2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  <w:lang w:val="en-US"/>
              </w:rPr>
              <w:t>8</w:t>
            </w:r>
          </w:p>
          <w:p w:rsidR="00A40D8B" w:rsidRPr="007D4E85" w:rsidRDefault="0086654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10</w:t>
            </w:r>
          </w:p>
          <w:p w:rsidR="00A40D8B" w:rsidRPr="007D4E85" w:rsidRDefault="00A40D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866547" w:rsidRPr="007D4E85"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A36C91" w:rsidRPr="007D4E85" w:rsidTr="000E634C">
        <w:tc>
          <w:tcPr>
            <w:tcW w:w="673" w:type="dxa"/>
          </w:tcPr>
          <w:p w:rsidR="00A36C91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3546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NAGALING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Vanaja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      F</w:t>
            </w:r>
          </w:p>
          <w:p w:rsidR="00A36C91" w:rsidRPr="007D4E85" w:rsidRDefault="00A36C91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VADIVELU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Vijendran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 M</w:t>
            </w:r>
          </w:p>
        </w:tc>
        <w:tc>
          <w:tcPr>
            <w:tcW w:w="709" w:type="dxa"/>
          </w:tcPr>
          <w:p w:rsidR="00A36C91" w:rsidRPr="007D4E85" w:rsidRDefault="003251F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54</w:t>
            </w:r>
          </w:p>
        </w:tc>
        <w:tc>
          <w:tcPr>
            <w:tcW w:w="2977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Cs w:val="22"/>
              </w:rPr>
            </w:pPr>
            <w:r w:rsidRPr="007D4E85">
              <w:rPr>
                <w:color w:val="000000"/>
                <w:szCs w:val="22"/>
              </w:rPr>
              <w:t xml:space="preserve">6815 Darlington </w:t>
            </w:r>
            <w:proofErr w:type="spellStart"/>
            <w:r w:rsidRPr="007D4E85">
              <w:rPr>
                <w:color w:val="000000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Cs w:val="22"/>
              </w:rPr>
              <w:t>. 11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5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733-4620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</w:t>
            </w:r>
            <w:r w:rsidRPr="007D4E85">
              <w:rPr>
                <w:color w:val="000000"/>
                <w:sz w:val="22"/>
                <w:szCs w:val="22"/>
              </w:rPr>
              <w:t>862</w:t>
            </w:r>
            <w:r w:rsidRPr="007D4E85">
              <w:rPr>
                <w:i/>
                <w:color w:val="000000"/>
                <w:sz w:val="22"/>
                <w:szCs w:val="22"/>
              </w:rPr>
              <w:t>-1444</w:t>
            </w:r>
          </w:p>
        </w:tc>
        <w:tc>
          <w:tcPr>
            <w:tcW w:w="1412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Vikesh</w:t>
            </w:r>
            <w:proofErr w:type="spellEnd"/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Varsha</w:t>
            </w:r>
            <w:proofErr w:type="spellEnd"/>
          </w:p>
        </w:tc>
        <w:tc>
          <w:tcPr>
            <w:tcW w:w="712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251F3" w:rsidRPr="007D4E85">
              <w:rPr>
                <w:color w:val="000000"/>
                <w:sz w:val="22"/>
                <w:szCs w:val="22"/>
              </w:rPr>
              <w:t>3</w:t>
            </w:r>
          </w:p>
          <w:p w:rsidR="00A36C91" w:rsidRPr="007D4E85" w:rsidRDefault="00A36C9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251F3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4378A6" w:rsidRPr="007D4E85" w:rsidTr="000E634C">
        <w:tc>
          <w:tcPr>
            <w:tcW w:w="673" w:type="dxa"/>
          </w:tcPr>
          <w:p w:rsidR="004378A6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3546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ADARDOU Latifa                    F</w:t>
            </w:r>
          </w:p>
          <w:p w:rsidR="004378A6" w:rsidRPr="007D4E85" w:rsidRDefault="004378A6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AIT-RAMI Driss                      M</w:t>
            </w:r>
          </w:p>
        </w:tc>
        <w:tc>
          <w:tcPr>
            <w:tcW w:w="709" w:type="dxa"/>
          </w:tcPr>
          <w:p w:rsidR="004378A6" w:rsidRPr="007D4E85" w:rsidRDefault="00793517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82</w:t>
            </w:r>
          </w:p>
        </w:tc>
        <w:tc>
          <w:tcPr>
            <w:tcW w:w="2977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4375 de Courtrai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104</w:t>
            </w:r>
          </w:p>
          <w:p w:rsidR="004378A6" w:rsidRPr="007D4E85" w:rsidRDefault="00793517" w:rsidP="004D25E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1B8</w:t>
            </w:r>
          </w:p>
        </w:tc>
        <w:tc>
          <w:tcPr>
            <w:tcW w:w="1275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452-2218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lang w:val="en-US"/>
              </w:rPr>
              <w:t>465-2731</w:t>
            </w:r>
          </w:p>
        </w:tc>
        <w:tc>
          <w:tcPr>
            <w:tcW w:w="1412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Rumaysa</w:t>
            </w:r>
            <w:proofErr w:type="spellEnd"/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Imrane</w:t>
            </w:r>
            <w:proofErr w:type="spellEnd"/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Sal</w:t>
            </w:r>
            <w:r w:rsidR="00793517" w:rsidRPr="007D4E85">
              <w:rPr>
                <w:color w:val="000000"/>
                <w:sz w:val="22"/>
                <w:szCs w:val="22"/>
              </w:rPr>
              <w:t>ima</w:t>
            </w:r>
            <w:proofErr w:type="spellEnd"/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Safouan</w:t>
            </w:r>
            <w:proofErr w:type="spellEnd"/>
          </w:p>
        </w:tc>
        <w:tc>
          <w:tcPr>
            <w:tcW w:w="712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93517" w:rsidRPr="007D4E85">
              <w:rPr>
                <w:color w:val="000000"/>
                <w:sz w:val="22"/>
                <w:szCs w:val="22"/>
              </w:rPr>
              <w:t>7</w:t>
            </w:r>
          </w:p>
          <w:p w:rsidR="004378A6" w:rsidRPr="007D4E85" w:rsidRDefault="00793517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  <w:p w:rsidR="004378A6" w:rsidRPr="007D4E85" w:rsidRDefault="004378A6" w:rsidP="004D25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93517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546" w:type="dxa"/>
          </w:tcPr>
          <w:p w:rsidR="00787A8F" w:rsidRPr="007D4E85" w:rsidRDefault="00B0767C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s-MX"/>
              </w:rPr>
              <w:t xml:space="preserve">RMAIDI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Fatna</w:t>
            </w:r>
            <w:proofErr w:type="spellEnd"/>
            <w:r w:rsidRPr="007D4E85">
              <w:rPr>
                <w:color w:val="000000"/>
                <w:lang w:val="es-MX"/>
              </w:rPr>
              <w:t xml:space="preserve"> ......................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</w:tc>
        <w:tc>
          <w:tcPr>
            <w:tcW w:w="709" w:type="dxa"/>
          </w:tcPr>
          <w:p w:rsidR="00787A8F" w:rsidRPr="007D4E85" w:rsidRDefault="00B0767C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118</w:t>
            </w:r>
          </w:p>
        </w:tc>
        <w:tc>
          <w:tcPr>
            <w:tcW w:w="2977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4825 de </w:t>
            </w:r>
            <w:r w:rsidR="00642317">
              <w:rPr>
                <w:color w:val="000000"/>
              </w:rPr>
              <w:t>C</w:t>
            </w:r>
            <w:r w:rsidRPr="007D4E85">
              <w:rPr>
                <w:color w:val="000000"/>
              </w:rPr>
              <w:t xml:space="preserve">ourtrai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10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419-2608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623-6980</w:t>
            </w:r>
          </w:p>
        </w:tc>
        <w:tc>
          <w:tcPr>
            <w:tcW w:w="1412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Radi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Inass</w:t>
            </w:r>
            <w:proofErr w:type="spellEnd"/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Radi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Reta</w:t>
            </w:r>
          </w:p>
        </w:tc>
        <w:tc>
          <w:tcPr>
            <w:tcW w:w="712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87A8F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02</w:t>
            </w:r>
          </w:p>
          <w:p w:rsidR="00B0767C" w:rsidRPr="007D4E85" w:rsidRDefault="00B076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</w:tr>
    </w:tbl>
    <w:p w:rsidR="000E634C" w:rsidRPr="007D4E85" w:rsidRDefault="000E634C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546"/>
        <w:gridCol w:w="709"/>
        <w:gridCol w:w="2977"/>
        <w:gridCol w:w="1134"/>
        <w:gridCol w:w="1275"/>
        <w:gridCol w:w="1412"/>
        <w:gridCol w:w="712"/>
        <w:gridCol w:w="711"/>
      </w:tblGrid>
      <w:tr w:rsidR="000E634C" w:rsidRPr="007D4E85" w:rsidTr="000E634C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546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3546" w:type="dxa"/>
          </w:tcPr>
          <w:p w:rsidR="00787A8F" w:rsidRPr="007D4E85" w:rsidRDefault="00E05394" w:rsidP="00E0539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THOMAS </w:t>
            </w:r>
            <w:proofErr w:type="gramStart"/>
            <w:r w:rsidRPr="007D4E85">
              <w:rPr>
                <w:color w:val="000000"/>
                <w:lang w:val="en-US"/>
              </w:rPr>
              <w:t>Mini 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E05394" w:rsidRPr="007D4E85" w:rsidRDefault="00E05394" w:rsidP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KALANPARAMBAN </w:t>
            </w:r>
            <w:proofErr w:type="gramStart"/>
            <w:r w:rsidRPr="007D4E85">
              <w:rPr>
                <w:color w:val="000000"/>
                <w:lang w:val="en-US"/>
              </w:rPr>
              <w:t>Sony 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787A8F" w:rsidRPr="007D4E85" w:rsidRDefault="00E05394">
            <w:pPr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 w:val="22"/>
                <w:szCs w:val="22"/>
                <w:lang w:eastAsia="en-US"/>
              </w:rPr>
              <w:t>111</w:t>
            </w:r>
          </w:p>
        </w:tc>
        <w:tc>
          <w:tcPr>
            <w:tcW w:w="2977" w:type="dxa"/>
          </w:tcPr>
          <w:p w:rsidR="00E05394" w:rsidRPr="007D4E85" w:rsidRDefault="00E05394" w:rsidP="00E0539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4850 de Courtrai app. 42</w:t>
            </w:r>
          </w:p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1A5</w:t>
            </w:r>
          </w:p>
        </w:tc>
        <w:tc>
          <w:tcPr>
            <w:tcW w:w="1275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561-345</w:t>
            </w:r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lang w:val="en-US"/>
              </w:rPr>
              <w:t>*866-4459</w:t>
            </w:r>
          </w:p>
        </w:tc>
        <w:tc>
          <w:tcPr>
            <w:tcW w:w="1412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Jerin</w:t>
            </w:r>
            <w:proofErr w:type="spellEnd"/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Juval</w:t>
            </w:r>
          </w:p>
        </w:tc>
        <w:tc>
          <w:tcPr>
            <w:tcW w:w="712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87A8F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E05394" w:rsidRPr="007D4E85" w:rsidRDefault="00E0539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06</w:t>
            </w:r>
          </w:p>
        </w:tc>
      </w:tr>
      <w:tr w:rsidR="00994C45" w:rsidRPr="007D4E85" w:rsidTr="000E634C">
        <w:tc>
          <w:tcPr>
            <w:tcW w:w="673" w:type="dxa"/>
          </w:tcPr>
          <w:p w:rsidR="00994C4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3546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EL MHALI Sara                              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BAHMOUCH Rachid                     M</w:t>
            </w:r>
          </w:p>
        </w:tc>
        <w:tc>
          <w:tcPr>
            <w:tcW w:w="709" w:type="dxa"/>
          </w:tcPr>
          <w:p w:rsidR="00994C45" w:rsidRPr="007D4E85" w:rsidRDefault="00C339B7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98</w:t>
            </w:r>
          </w:p>
        </w:tc>
        <w:tc>
          <w:tcPr>
            <w:tcW w:w="2977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4851 de Courtrai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</w:t>
            </w:r>
            <w:r w:rsidRPr="007D4E85">
              <w:rPr>
                <w:color w:val="000000"/>
              </w:rPr>
              <w:t xml:space="preserve"> 201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4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 w:rsidR="00994C45" w:rsidRPr="007D4E85" w:rsidRDefault="00C339B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*225-9390</w:t>
            </w:r>
          </w:p>
        </w:tc>
        <w:tc>
          <w:tcPr>
            <w:tcW w:w="14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Assia</w:t>
            </w:r>
            <w:proofErr w:type="spellEnd"/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339B7" w:rsidRPr="007D4E85">
              <w:rPr>
                <w:color w:val="000000"/>
                <w:sz w:val="22"/>
                <w:szCs w:val="22"/>
                <w:lang w:val="en-CA"/>
              </w:rPr>
              <w:t>4</w:t>
            </w:r>
          </w:p>
          <w:p w:rsidR="00994C45" w:rsidRPr="007D4E85" w:rsidRDefault="00994C45" w:rsidP="00C339B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339B7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</w:tc>
      </w:tr>
      <w:tr w:rsidR="00994C45" w:rsidRPr="007D4E85" w:rsidTr="000E634C">
        <w:tc>
          <w:tcPr>
            <w:tcW w:w="673" w:type="dxa"/>
          </w:tcPr>
          <w:p w:rsidR="00994C4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3546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ANKAMUTHU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Yogeswari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   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VADIVEL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Vasanthakumar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    M</w:t>
            </w:r>
          </w:p>
          <w:p w:rsidR="00C2559E" w:rsidRPr="007D4E85" w:rsidRDefault="00C2559E" w:rsidP="00C255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Saviththan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(18) ............................ M</w:t>
            </w:r>
          </w:p>
        </w:tc>
        <w:tc>
          <w:tcPr>
            <w:tcW w:w="709" w:type="dxa"/>
          </w:tcPr>
          <w:p w:rsidR="00994C45" w:rsidRPr="007D4E85" w:rsidRDefault="00C2559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103</w:t>
            </w:r>
          </w:p>
        </w:tc>
        <w:tc>
          <w:tcPr>
            <w:tcW w:w="2977" w:type="dxa"/>
          </w:tcPr>
          <w:p w:rsidR="00994C45" w:rsidRPr="007D4E85" w:rsidRDefault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4160 De la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Peltrie</w:t>
            </w:r>
            <w:proofErr w:type="spellEnd"/>
          </w:p>
          <w:p w:rsidR="00994C45" w:rsidRPr="007D4E85" w:rsidRDefault="00994C45" w:rsidP="00AB41AA">
            <w:pPr>
              <w:pStyle w:val="En-tte"/>
              <w:tabs>
                <w:tab w:val="clear" w:pos="4320"/>
                <w:tab w:val="clear" w:pos="8640"/>
                <w:tab w:val="right" w:pos="2619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1V4</w:t>
            </w:r>
          </w:p>
        </w:tc>
        <w:tc>
          <w:tcPr>
            <w:tcW w:w="1275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662-5104</w:t>
            </w:r>
          </w:p>
          <w:p w:rsidR="00994C45" w:rsidRPr="007D4E85" w:rsidRDefault="00C2559E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865</w:t>
            </w:r>
            <w:r w:rsidR="00994C45" w:rsidRPr="007D4E85">
              <w:rPr>
                <w:i/>
                <w:color w:val="000000"/>
                <w:sz w:val="22"/>
                <w:szCs w:val="22"/>
              </w:rPr>
              <w:t>-5106</w:t>
            </w:r>
          </w:p>
        </w:tc>
        <w:tc>
          <w:tcPr>
            <w:tcW w:w="14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Simmiha</w:t>
            </w:r>
            <w:proofErr w:type="spellEnd"/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Shanjana</w:t>
            </w:r>
            <w:proofErr w:type="spellEnd"/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Sarmith</w:t>
            </w:r>
            <w:proofErr w:type="spellEnd"/>
          </w:p>
        </w:tc>
        <w:tc>
          <w:tcPr>
            <w:tcW w:w="712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C2559E" w:rsidRPr="007D4E85">
              <w:rPr>
                <w:color w:val="000000"/>
                <w:sz w:val="22"/>
                <w:szCs w:val="22"/>
              </w:rPr>
              <w:t>6</w:t>
            </w:r>
          </w:p>
          <w:p w:rsidR="00994C45" w:rsidRPr="007D4E85" w:rsidRDefault="00994C4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2559E" w:rsidRPr="007D4E85">
              <w:rPr>
                <w:color w:val="000000"/>
                <w:sz w:val="22"/>
                <w:szCs w:val="22"/>
              </w:rPr>
              <w:t>8</w:t>
            </w:r>
          </w:p>
          <w:p w:rsidR="00994C45" w:rsidRPr="007D4E85" w:rsidRDefault="00C255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</w:tc>
      </w:tr>
      <w:tr w:rsidR="005B3251" w:rsidRPr="007D4E85" w:rsidTr="000E634C">
        <w:tc>
          <w:tcPr>
            <w:tcW w:w="673" w:type="dxa"/>
          </w:tcPr>
          <w:p w:rsidR="005B3251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3546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NAVARETNARAJAH </w:t>
            </w:r>
            <w:proofErr w:type="spellStart"/>
            <w:r w:rsidRPr="007D4E85">
              <w:rPr>
                <w:color w:val="000000"/>
                <w:sz w:val="22"/>
              </w:rPr>
              <w:t>Kirupthika</w:t>
            </w:r>
            <w:proofErr w:type="spellEnd"/>
            <w:r w:rsidRPr="007D4E85">
              <w:rPr>
                <w:color w:val="000000"/>
              </w:rPr>
              <w:t xml:space="preserve"> F</w:t>
            </w:r>
          </w:p>
          <w:p w:rsidR="00C2559E" w:rsidRPr="007D4E85" w:rsidRDefault="005B3251" w:rsidP="000577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MANICKARAJAH </w:t>
            </w:r>
            <w:proofErr w:type="spellStart"/>
            <w:r w:rsidRPr="007D4E85">
              <w:rPr>
                <w:color w:val="000000"/>
                <w:sz w:val="22"/>
              </w:rPr>
              <w:t>Kisokumar</w:t>
            </w:r>
            <w:proofErr w:type="spellEnd"/>
            <w:r w:rsidRPr="007D4E85">
              <w:rPr>
                <w:color w:val="000000"/>
                <w:sz w:val="22"/>
              </w:rPr>
              <w:t xml:space="preserve">  </w:t>
            </w:r>
            <w:r w:rsidRPr="007D4E85">
              <w:rPr>
                <w:color w:val="000000"/>
              </w:rPr>
              <w:t xml:space="preserve"> M</w:t>
            </w:r>
          </w:p>
        </w:tc>
        <w:tc>
          <w:tcPr>
            <w:tcW w:w="709" w:type="dxa"/>
          </w:tcPr>
          <w:p w:rsidR="005B3251" w:rsidRPr="007D4E85" w:rsidRDefault="00BD3EB5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101</w:t>
            </w:r>
          </w:p>
        </w:tc>
        <w:tc>
          <w:tcPr>
            <w:tcW w:w="2977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4785 De la </w:t>
            </w:r>
            <w:proofErr w:type="spellStart"/>
            <w:r w:rsidRPr="007D4E85">
              <w:rPr>
                <w:color w:val="000000"/>
              </w:rPr>
              <w:t>Peltrie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BD3EB5" w:rsidRPr="007D4E85">
              <w:rPr>
                <w:color w:val="000000"/>
              </w:rPr>
              <w:t>#</w:t>
            </w:r>
            <w:r w:rsidRPr="007D4E85">
              <w:rPr>
                <w:color w:val="000000"/>
              </w:rPr>
              <w:t xml:space="preserve"> 201</w:t>
            </w:r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color w:val="000000"/>
              </w:rPr>
              <w:t>CND</w:t>
            </w:r>
          </w:p>
        </w:tc>
        <w:tc>
          <w:tcPr>
            <w:tcW w:w="1134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5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b/>
                <w:color w:val="000000"/>
              </w:rPr>
              <w:t>735-0378</w:t>
            </w:r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i/>
                <w:color w:val="000000"/>
              </w:rPr>
              <w:t>823-8182</w:t>
            </w:r>
          </w:p>
        </w:tc>
        <w:tc>
          <w:tcPr>
            <w:tcW w:w="1412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Vithushan</w:t>
            </w:r>
            <w:proofErr w:type="spellEnd"/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Varsha</w:t>
            </w:r>
            <w:proofErr w:type="spellEnd"/>
          </w:p>
        </w:tc>
        <w:tc>
          <w:tcPr>
            <w:tcW w:w="712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5B3251" w:rsidRPr="007D4E85" w:rsidRDefault="005B32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BD3EB5" w:rsidRPr="007D4E85">
              <w:rPr>
                <w:color w:val="000000"/>
                <w:sz w:val="22"/>
                <w:szCs w:val="22"/>
                <w:lang w:val="en-US"/>
              </w:rPr>
              <w:t>8</w:t>
            </w:r>
          </w:p>
          <w:p w:rsidR="005B3251" w:rsidRPr="007D4E85" w:rsidRDefault="005B3251" w:rsidP="00BD3EB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BD3EB5" w:rsidRPr="007D4E85"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3546" w:type="dxa"/>
          </w:tcPr>
          <w:p w:rsidR="009C7FC0" w:rsidRPr="007D4E85" w:rsidRDefault="009C7FC0" w:rsidP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lang w:val="en-US"/>
              </w:rPr>
            </w:pPr>
            <w:r w:rsidRPr="007D4E85">
              <w:rPr>
                <w:color w:val="000000"/>
                <w:sz w:val="22"/>
                <w:lang w:val="en-US"/>
              </w:rPr>
              <w:t xml:space="preserve">ABDULL RAMAN </w:t>
            </w:r>
            <w:proofErr w:type="spellStart"/>
            <w:r w:rsidRPr="007D4E85">
              <w:rPr>
                <w:color w:val="000000"/>
                <w:sz w:val="22"/>
                <w:lang w:val="en-US"/>
              </w:rPr>
              <w:t>Hayrunisa</w:t>
            </w:r>
            <w:proofErr w:type="spellEnd"/>
            <w:r w:rsidRPr="007D4E85">
              <w:rPr>
                <w:color w:val="000000"/>
                <w:sz w:val="22"/>
                <w:lang w:val="en-US"/>
              </w:rPr>
              <w:t xml:space="preserve"> ... F</w:t>
            </w:r>
          </w:p>
          <w:p w:rsidR="00787A8F" w:rsidRPr="007D4E85" w:rsidRDefault="009C7FC0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>VASAMAYM Ernest ............M</w:t>
            </w:r>
          </w:p>
        </w:tc>
        <w:tc>
          <w:tcPr>
            <w:tcW w:w="709" w:type="dxa"/>
          </w:tcPr>
          <w:p w:rsidR="00787A8F" w:rsidRPr="007D4E85" w:rsidRDefault="009C7FC0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n-US" w:eastAsia="en-US"/>
              </w:rPr>
              <w:t>48</w:t>
            </w:r>
          </w:p>
        </w:tc>
        <w:tc>
          <w:tcPr>
            <w:tcW w:w="2977" w:type="dxa"/>
          </w:tcPr>
          <w:p w:rsidR="009C7FC0" w:rsidRPr="007D4E85" w:rsidRDefault="009C7FC0" w:rsidP="009C7FC0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>3</w:t>
            </w:r>
            <w:r w:rsidR="00E55736">
              <w:rPr>
                <w:color w:val="FF0000"/>
              </w:rPr>
              <w:t>7</w:t>
            </w:r>
            <w:r w:rsidRPr="007D4E85">
              <w:rPr>
                <w:color w:val="000000"/>
              </w:rPr>
              <w:t xml:space="preserve">65 Dupuis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10</w:t>
            </w:r>
          </w:p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C53F6C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738-3626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581-4635</w:t>
            </w:r>
          </w:p>
        </w:tc>
        <w:tc>
          <w:tcPr>
            <w:tcW w:w="1412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Caristhiba</w:t>
            </w:r>
            <w:proofErr w:type="spellEnd"/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Jenishirina</w:t>
            </w:r>
            <w:proofErr w:type="spellEnd"/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Abisheka</w:t>
            </w:r>
            <w:proofErr w:type="spellEnd"/>
          </w:p>
        </w:tc>
        <w:tc>
          <w:tcPr>
            <w:tcW w:w="712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787A8F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9C7FC0" w:rsidRPr="007D4E85" w:rsidRDefault="009C7F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787A8F" w:rsidRPr="007D4E85" w:rsidTr="000E634C">
        <w:tc>
          <w:tcPr>
            <w:tcW w:w="673" w:type="dxa"/>
          </w:tcPr>
          <w:p w:rsidR="00787A8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3546" w:type="dxa"/>
          </w:tcPr>
          <w:p w:rsidR="00787A8F" w:rsidRPr="007D4E85" w:rsidRDefault="001D143B" w:rsidP="001D143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BCHIR</w:t>
            </w:r>
            <w:r w:rsidRPr="007D4E85">
              <w:rPr>
                <w:rFonts w:eastAsia="Calibri"/>
                <w:color w:val="000000"/>
                <w:lang w:eastAsia="fr-CA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Amira</w:t>
            </w:r>
            <w:proofErr w:type="spellEnd"/>
            <w:r w:rsidRPr="007D4E85">
              <w:rPr>
                <w:color w:val="000000"/>
              </w:rPr>
              <w:t xml:space="preserve"> ....................... F</w:t>
            </w:r>
          </w:p>
          <w:p w:rsidR="001D143B" w:rsidRPr="007D4E85" w:rsidRDefault="001D143B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BOULARES </w:t>
            </w:r>
            <w:proofErr w:type="spellStart"/>
            <w:r w:rsidRPr="007D4E85">
              <w:rPr>
                <w:color w:val="000000"/>
              </w:rPr>
              <w:t>Fadhel</w:t>
            </w:r>
            <w:proofErr w:type="spellEnd"/>
            <w:r w:rsidRPr="007D4E85">
              <w:rPr>
                <w:color w:val="000000"/>
              </w:rPr>
              <w:t xml:space="preserve"> ..</w:t>
            </w:r>
            <w:r w:rsidR="000E634C" w:rsidRPr="007D4E85">
              <w:rPr>
                <w:color w:val="000000"/>
              </w:rPr>
              <w:t>.</w:t>
            </w:r>
            <w:r w:rsidRPr="007D4E85">
              <w:rPr>
                <w:color w:val="000000"/>
              </w:rPr>
              <w:t>.......... M</w:t>
            </w:r>
          </w:p>
        </w:tc>
        <w:tc>
          <w:tcPr>
            <w:tcW w:w="709" w:type="dxa"/>
          </w:tcPr>
          <w:p w:rsidR="00787A8F" w:rsidRPr="007D4E85" w:rsidRDefault="00643130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>
              <w:rPr>
                <w:rFonts w:ascii="Calibri" w:eastAsia="Calibri" w:hAnsi="Calibri"/>
                <w:color w:val="000000"/>
                <w:szCs w:val="22"/>
                <w:lang w:eastAsia="en-US"/>
              </w:rPr>
              <w:t>5</w:t>
            </w:r>
            <w:r w:rsidR="001D143B"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7</w:t>
            </w:r>
          </w:p>
        </w:tc>
        <w:tc>
          <w:tcPr>
            <w:tcW w:w="2977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eastAsia="fr-CA"/>
              </w:rPr>
            </w:pPr>
            <w:r w:rsidRPr="007D4E85">
              <w:rPr>
                <w:rFonts w:eastAsia="Calibri"/>
                <w:color w:val="000000"/>
                <w:lang w:eastAsia="fr-CA"/>
              </w:rPr>
              <w:t xml:space="preserve">3805 Dupuis </w:t>
            </w:r>
            <w:proofErr w:type="spellStart"/>
            <w:r w:rsidRPr="007D4E85">
              <w:rPr>
                <w:rFonts w:eastAsia="Calibri"/>
                <w:color w:val="000000"/>
                <w:lang w:eastAsia="fr-CA"/>
              </w:rPr>
              <w:t>app</w:t>
            </w:r>
            <w:proofErr w:type="spellEnd"/>
            <w:r w:rsidRPr="007D4E85">
              <w:rPr>
                <w:rFonts w:eastAsia="Calibri"/>
                <w:color w:val="000000"/>
                <w:lang w:eastAsia="fr-CA"/>
              </w:rPr>
              <w:t>. 6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623-9943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623-9938</w:t>
            </w:r>
          </w:p>
        </w:tc>
        <w:tc>
          <w:tcPr>
            <w:tcW w:w="1412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Mariem</w:t>
            </w:r>
            <w:proofErr w:type="spellEnd"/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Zakaria</w:t>
            </w:r>
          </w:p>
        </w:tc>
        <w:tc>
          <w:tcPr>
            <w:tcW w:w="712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87A8F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  <w:p w:rsidR="001D143B" w:rsidRPr="007D4E85" w:rsidRDefault="001D143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</w:tc>
      </w:tr>
      <w:tr w:rsidR="000C4A6C" w:rsidRPr="007D4E85" w:rsidTr="000E634C">
        <w:tc>
          <w:tcPr>
            <w:tcW w:w="673" w:type="dxa"/>
          </w:tcPr>
          <w:p w:rsidR="000C4A6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3546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HAJJEM </w:t>
            </w:r>
            <w:proofErr w:type="spellStart"/>
            <w:r w:rsidRPr="007D4E85">
              <w:rPr>
                <w:color w:val="000000"/>
                <w:lang w:val="en-US"/>
              </w:rPr>
              <w:t>Salwa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</w:t>
            </w:r>
            <w:r w:rsidR="000E634C" w:rsidRPr="007D4E85">
              <w:rPr>
                <w:color w:val="000000"/>
                <w:lang w:val="en-US"/>
              </w:rPr>
              <w:t xml:space="preserve">   </w:t>
            </w:r>
            <w:r w:rsidRPr="007D4E85">
              <w:rPr>
                <w:color w:val="000000"/>
                <w:lang w:val="en-US"/>
              </w:rPr>
              <w:t xml:space="preserve">            F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GUEDRI </w:t>
            </w:r>
            <w:proofErr w:type="spellStart"/>
            <w:r w:rsidRPr="007D4E85">
              <w:rPr>
                <w:color w:val="000000"/>
                <w:lang w:val="en-US"/>
              </w:rPr>
              <w:t>Neji</w:t>
            </w:r>
            <w:proofErr w:type="spellEnd"/>
            <w:r w:rsidRPr="007D4E85">
              <w:rPr>
                <w:color w:val="000000"/>
                <w:lang w:val="en-US"/>
              </w:rPr>
              <w:t xml:space="preserve">  </w:t>
            </w:r>
            <w:r w:rsidR="000E634C" w:rsidRPr="007D4E85">
              <w:rPr>
                <w:color w:val="000000"/>
                <w:lang w:val="en-US"/>
              </w:rPr>
              <w:t xml:space="preserve">   </w:t>
            </w:r>
            <w:r w:rsidRPr="007D4E85">
              <w:rPr>
                <w:color w:val="000000"/>
                <w:lang w:val="en-US"/>
              </w:rPr>
              <w:t xml:space="preserve">                   M</w:t>
            </w:r>
          </w:p>
        </w:tc>
        <w:tc>
          <w:tcPr>
            <w:tcW w:w="709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125</w:t>
            </w:r>
          </w:p>
        </w:tc>
        <w:tc>
          <w:tcPr>
            <w:tcW w:w="2977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3825 Dupuis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8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5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344-5195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*777-7106</w:t>
            </w:r>
          </w:p>
        </w:tc>
        <w:tc>
          <w:tcPr>
            <w:tcW w:w="1412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Takwa</w:t>
            </w:r>
            <w:proofErr w:type="spellEnd"/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Youssef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Hanen</w:t>
            </w:r>
            <w:proofErr w:type="spellEnd"/>
          </w:p>
        </w:tc>
        <w:tc>
          <w:tcPr>
            <w:tcW w:w="712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12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  <w:p w:rsidR="000C4A6C" w:rsidRPr="007D4E85" w:rsidRDefault="000C4A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02</w:t>
            </w:r>
          </w:p>
        </w:tc>
      </w:tr>
      <w:tr w:rsidR="00774B93" w:rsidRPr="007D4E85" w:rsidTr="000E634C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3546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THANASEKARAM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Jeyakala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F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KUNARATNAN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Sureshkumar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M</w:t>
            </w:r>
          </w:p>
        </w:tc>
        <w:tc>
          <w:tcPr>
            <w:tcW w:w="709" w:type="dxa"/>
          </w:tcPr>
          <w:p w:rsidR="00774B93" w:rsidRPr="007D4E85" w:rsidRDefault="00CA15C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91</w:t>
            </w:r>
          </w:p>
        </w:tc>
        <w:tc>
          <w:tcPr>
            <w:tcW w:w="2977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Cs w:val="22"/>
                <w:lang w:val="en-CA"/>
              </w:rPr>
            </w:pPr>
            <w:r w:rsidRPr="007D4E85">
              <w:rPr>
                <w:color w:val="000000"/>
                <w:szCs w:val="22"/>
                <w:lang w:val="en-CA"/>
              </w:rPr>
              <w:t>3955 Dupuis app. 06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sz w:val="28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1E7</w:t>
            </w:r>
          </w:p>
        </w:tc>
        <w:tc>
          <w:tcPr>
            <w:tcW w:w="1275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995-5597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357-4750</w:t>
            </w:r>
          </w:p>
        </w:tc>
        <w:tc>
          <w:tcPr>
            <w:tcW w:w="14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Kethusha</w:t>
            </w:r>
            <w:proofErr w:type="spellEnd"/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Kabeess</w:t>
            </w:r>
            <w:proofErr w:type="spellEnd"/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Birajesz</w:t>
            </w:r>
            <w:proofErr w:type="spellEnd"/>
          </w:p>
        </w:tc>
        <w:tc>
          <w:tcPr>
            <w:tcW w:w="7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  <w:r w:rsidR="00CA15CC"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A15CC" w:rsidRPr="007D4E85">
              <w:rPr>
                <w:color w:val="000000"/>
                <w:sz w:val="22"/>
                <w:szCs w:val="22"/>
                <w:lang w:val="en-CA"/>
              </w:rPr>
              <w:t>9</w:t>
            </w:r>
          </w:p>
          <w:p w:rsidR="00774B93" w:rsidRPr="007D4E85" w:rsidRDefault="00774B93" w:rsidP="00CA15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="00CA15CC" w:rsidRPr="007D4E85">
              <w:rPr>
                <w:color w:val="000000"/>
                <w:sz w:val="22"/>
                <w:szCs w:val="22"/>
                <w:lang w:val="en-CA"/>
              </w:rPr>
              <w:t>5</w:t>
            </w:r>
          </w:p>
        </w:tc>
      </w:tr>
      <w:tr w:rsidR="00E650A2" w:rsidRPr="007D4E85" w:rsidTr="000E634C">
        <w:tc>
          <w:tcPr>
            <w:tcW w:w="673" w:type="dxa"/>
          </w:tcPr>
          <w:p w:rsidR="00E650A2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3546" w:type="dxa"/>
          </w:tcPr>
          <w:p w:rsidR="00E650A2" w:rsidRPr="007D4E85" w:rsidRDefault="00E650A2" w:rsidP="00E650A2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GEORGES </w:t>
            </w:r>
            <w:proofErr w:type="gramStart"/>
            <w:r w:rsidRPr="007D4E85">
              <w:rPr>
                <w:color w:val="000000"/>
                <w:lang w:val="en-US"/>
              </w:rPr>
              <w:t>Bruna 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E650A2" w:rsidRPr="007D4E85" w:rsidRDefault="00E650A2" w:rsidP="00E650A2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proofErr w:type="spellStart"/>
            <w:r w:rsidRPr="007D4E85">
              <w:rPr>
                <w:color w:val="000000"/>
                <w:lang w:val="en-US"/>
              </w:rPr>
              <w:t>Romuald</w:t>
            </w:r>
            <w:proofErr w:type="spellEnd"/>
            <w:r w:rsidRPr="007D4E85">
              <w:rPr>
                <w:color w:val="000000"/>
                <w:lang w:val="en-US"/>
              </w:rPr>
              <w:t xml:space="preserve"> (20</w:t>
            </w:r>
            <w:proofErr w:type="gramStart"/>
            <w:r w:rsidRPr="007D4E85">
              <w:rPr>
                <w:color w:val="000000"/>
                <w:lang w:val="en-US"/>
              </w:rPr>
              <w:t>) ........................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M</w:t>
            </w:r>
          </w:p>
          <w:p w:rsidR="00E650A2" w:rsidRPr="007D4E85" w:rsidRDefault="00E650A2" w:rsidP="000E634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lang w:val="en-US"/>
              </w:rPr>
              <w:t>Sanders (23</w:t>
            </w:r>
            <w:proofErr w:type="gramStart"/>
            <w:r w:rsidRPr="007D4E85">
              <w:rPr>
                <w:color w:val="000000"/>
                <w:lang w:val="en-US"/>
              </w:rPr>
              <w:t>) ...................</w:t>
            </w:r>
            <w:r w:rsidR="000E634C" w:rsidRPr="007D4E85">
              <w:rPr>
                <w:color w:val="000000"/>
                <w:lang w:val="en-US"/>
              </w:rPr>
              <w:t>.</w:t>
            </w:r>
            <w:r w:rsidRPr="007D4E85">
              <w:rPr>
                <w:color w:val="000000"/>
                <w:lang w:val="en-US"/>
              </w:rPr>
              <w:t>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</w:rPr>
              <w:t>M</w:t>
            </w:r>
          </w:p>
        </w:tc>
        <w:tc>
          <w:tcPr>
            <w:tcW w:w="709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124</w:t>
            </w:r>
          </w:p>
        </w:tc>
        <w:tc>
          <w:tcPr>
            <w:tcW w:w="2977" w:type="dxa"/>
          </w:tcPr>
          <w:p w:rsidR="00E650A2" w:rsidRPr="007D4E85" w:rsidRDefault="00E650A2" w:rsidP="00E650A2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4310 Dupuis </w:t>
            </w:r>
            <w:proofErr w:type="spellStart"/>
            <w:r w:rsidR="00642317">
              <w:rPr>
                <w:color w:val="000000"/>
              </w:rPr>
              <w:t>a</w:t>
            </w:r>
            <w:r w:rsidRPr="007D4E85">
              <w:rPr>
                <w:color w:val="000000"/>
              </w:rPr>
              <w:t>pp</w:t>
            </w:r>
            <w:proofErr w:type="spellEnd"/>
            <w:r w:rsidRPr="007D4E85">
              <w:rPr>
                <w:color w:val="000000"/>
              </w:rPr>
              <w:t>. 21</w:t>
            </w:r>
          </w:p>
          <w:p w:rsidR="00E650A2" w:rsidRPr="007D4E85" w:rsidRDefault="00E650A2">
            <w:pPr>
              <w:pStyle w:val="En-tte"/>
              <w:tabs>
                <w:tab w:val="right" w:pos="2304"/>
              </w:tabs>
              <w:rPr>
                <w:color w:val="00000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shd w:val="clear" w:color="auto" w:fill="F3F3F3"/>
              </w:rPr>
            </w:pPr>
            <w:r w:rsidRPr="007D4E85">
              <w:rPr>
                <w:color w:val="000000"/>
                <w:sz w:val="22"/>
                <w:szCs w:val="22"/>
              </w:rPr>
              <w:t>H3T 1E8</w:t>
            </w:r>
          </w:p>
        </w:tc>
        <w:tc>
          <w:tcPr>
            <w:tcW w:w="1275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775-3718</w:t>
            </w:r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i/>
                <w:color w:val="000000"/>
                <w:sz w:val="22"/>
                <w:szCs w:val="22"/>
              </w:rPr>
              <w:t>773-8964</w:t>
            </w:r>
          </w:p>
        </w:tc>
        <w:tc>
          <w:tcPr>
            <w:tcW w:w="1412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Harwine</w:t>
            </w:r>
            <w:proofErr w:type="spellEnd"/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Bryana</w:t>
            </w:r>
            <w:proofErr w:type="spellEnd"/>
          </w:p>
        </w:tc>
        <w:tc>
          <w:tcPr>
            <w:tcW w:w="712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E650A2" w:rsidRPr="007D4E85" w:rsidRDefault="00E650A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14</w:t>
            </w:r>
          </w:p>
        </w:tc>
      </w:tr>
      <w:tr w:rsidR="00774B93" w:rsidRPr="007D4E85" w:rsidTr="000E634C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3546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PIRATHEEPAN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Jeyamathy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    F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KRISHNASAMY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Piratheepan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 M</w:t>
            </w:r>
          </w:p>
        </w:tc>
        <w:tc>
          <w:tcPr>
            <w:tcW w:w="709" w:type="dxa"/>
          </w:tcPr>
          <w:p w:rsidR="00774B93" w:rsidRPr="007D4E85" w:rsidRDefault="00841829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42</w:t>
            </w:r>
          </w:p>
        </w:tc>
        <w:tc>
          <w:tcPr>
            <w:tcW w:w="2977" w:type="dxa"/>
          </w:tcPr>
          <w:p w:rsidR="00774B93" w:rsidRPr="007D4E85" w:rsidRDefault="00774B93">
            <w:pPr>
              <w:pStyle w:val="En-tte"/>
              <w:tabs>
                <w:tab w:val="right" w:pos="2304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 xml:space="preserve">4660 Dupuis app. </w:t>
            </w:r>
            <w:r w:rsidR="00841829" w:rsidRPr="007D4E85">
              <w:rPr>
                <w:color w:val="000000"/>
                <w:lang w:val="en-CA"/>
              </w:rPr>
              <w:t>8</w:t>
            </w:r>
          </w:p>
          <w:p w:rsidR="00774B93" w:rsidRPr="007D4E85" w:rsidRDefault="00774B9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shd w:val="clear" w:color="auto" w:fill="F3F3F3"/>
              </w:rPr>
              <w:t>H3W 1N3</w:t>
            </w:r>
          </w:p>
        </w:tc>
        <w:tc>
          <w:tcPr>
            <w:tcW w:w="1275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*990-2472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*922-7119</w:t>
            </w:r>
          </w:p>
        </w:tc>
        <w:tc>
          <w:tcPr>
            <w:tcW w:w="14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Ashwin</w:t>
            </w:r>
            <w:proofErr w:type="spellEnd"/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Anshika</w:t>
            </w:r>
            <w:proofErr w:type="spellEnd"/>
          </w:p>
        </w:tc>
        <w:tc>
          <w:tcPr>
            <w:tcW w:w="712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1</w:t>
            </w:r>
            <w:r w:rsidR="00841829" w:rsidRPr="007D4E85">
              <w:rPr>
                <w:rFonts w:ascii="Tahoma" w:hAnsi="Tahoma" w:cs="Tahoma"/>
                <w:color w:val="000000"/>
                <w:sz w:val="22"/>
                <w:szCs w:val="22"/>
              </w:rPr>
              <w:t>2</w:t>
            </w:r>
          </w:p>
          <w:p w:rsidR="00774B93" w:rsidRPr="007D4E85" w:rsidRDefault="00774B93" w:rsidP="00841829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</w:rPr>
              <w:t>0</w:t>
            </w:r>
            <w:r w:rsidR="00841829" w:rsidRPr="007D4E85">
              <w:rPr>
                <w:rFonts w:ascii="Tahoma" w:hAnsi="Tahoma" w:cs="Tahoma"/>
                <w:color w:val="000000"/>
                <w:sz w:val="22"/>
                <w:szCs w:val="22"/>
              </w:rPr>
              <w:t>7</w:t>
            </w:r>
          </w:p>
        </w:tc>
      </w:tr>
      <w:tr w:rsidR="00AB41AA" w:rsidRPr="007D4E85" w:rsidTr="000E634C">
        <w:tc>
          <w:tcPr>
            <w:tcW w:w="673" w:type="dxa"/>
          </w:tcPr>
          <w:p w:rsidR="00AB41A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3546" w:type="dxa"/>
          </w:tcPr>
          <w:p w:rsidR="00AB41AA" w:rsidRPr="007D4E85" w:rsidRDefault="00AB41AA" w:rsidP="000E634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KARUPIAH </w:t>
            </w:r>
            <w:proofErr w:type="spellStart"/>
            <w:r w:rsidRPr="007D4E85">
              <w:rPr>
                <w:color w:val="000000"/>
              </w:rPr>
              <w:t>Umadevi</w:t>
            </w:r>
            <w:proofErr w:type="spellEnd"/>
            <w:r w:rsidRPr="007D4E85">
              <w:rPr>
                <w:color w:val="000000"/>
              </w:rPr>
              <w:t xml:space="preserve">            F</w:t>
            </w:r>
          </w:p>
        </w:tc>
        <w:tc>
          <w:tcPr>
            <w:tcW w:w="709" w:type="dxa"/>
          </w:tcPr>
          <w:p w:rsidR="00AB41AA" w:rsidRPr="007D4E85" w:rsidRDefault="000577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56</w:t>
            </w:r>
          </w:p>
        </w:tc>
        <w:tc>
          <w:tcPr>
            <w:tcW w:w="2977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>4980 Édouard-</w:t>
            </w:r>
            <w:proofErr w:type="spellStart"/>
            <w:r w:rsidRPr="007D4E85">
              <w:rPr>
                <w:color w:val="000000"/>
              </w:rPr>
              <w:t>Mon</w:t>
            </w:r>
            <w:r w:rsidR="003F6852">
              <w:rPr>
                <w:color w:val="000000"/>
              </w:rPr>
              <w:t>t</w:t>
            </w:r>
            <w:r w:rsidRPr="007D4E85">
              <w:rPr>
                <w:color w:val="000000"/>
              </w:rPr>
              <w:t>petit</w:t>
            </w:r>
            <w:proofErr w:type="spellEnd"/>
            <w:r w:rsidRPr="007D4E85">
              <w:rPr>
                <w:b/>
                <w:color w:val="000000"/>
              </w:rPr>
              <w:t xml:space="preserve"> </w:t>
            </w:r>
            <w:r w:rsidRPr="007D4E85">
              <w:rPr>
                <w:color w:val="000000"/>
              </w:rPr>
              <w:t># 6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1P9</w:t>
            </w:r>
          </w:p>
        </w:tc>
        <w:tc>
          <w:tcPr>
            <w:tcW w:w="1275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224-5019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i/>
                <w:color w:val="000000"/>
              </w:rPr>
              <w:t>889-9601</w:t>
            </w:r>
          </w:p>
        </w:tc>
        <w:tc>
          <w:tcPr>
            <w:tcW w:w="14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Darsann</w:t>
            </w:r>
            <w:proofErr w:type="spellEnd"/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Rosan</w:t>
            </w:r>
            <w:proofErr w:type="spellEnd"/>
          </w:p>
        </w:tc>
        <w:tc>
          <w:tcPr>
            <w:tcW w:w="7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0577D4" w:rsidRPr="007D4E85">
              <w:rPr>
                <w:color w:val="000000"/>
                <w:sz w:val="22"/>
                <w:szCs w:val="22"/>
              </w:rPr>
              <w:t>6</w:t>
            </w:r>
          </w:p>
          <w:p w:rsidR="00AB41AA" w:rsidRPr="007D4E85" w:rsidRDefault="00AB41AA" w:rsidP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0577D4" w:rsidRPr="007D4E85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0E634C" w:rsidRPr="007D4E85" w:rsidRDefault="000E634C" w:rsidP="000E634C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567"/>
        <w:gridCol w:w="2977"/>
        <w:gridCol w:w="1134"/>
        <w:gridCol w:w="1275"/>
        <w:gridCol w:w="1412"/>
        <w:gridCol w:w="712"/>
        <w:gridCol w:w="711"/>
      </w:tblGrid>
      <w:tr w:rsidR="000E634C" w:rsidRPr="007D4E85" w:rsidTr="00ED5BBD">
        <w:tc>
          <w:tcPr>
            <w:tcW w:w="673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56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0E634C" w:rsidRPr="007D4E85" w:rsidRDefault="000E634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3688" w:type="dxa"/>
          </w:tcPr>
          <w:p w:rsidR="00774B93" w:rsidRPr="007D4E85" w:rsidRDefault="000577D4" w:rsidP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LEDOUX </w:t>
            </w:r>
            <w:proofErr w:type="spellStart"/>
            <w:proofErr w:type="gramStart"/>
            <w:r w:rsidRPr="007D4E85">
              <w:rPr>
                <w:color w:val="000000"/>
                <w:lang w:val="en-US"/>
              </w:rPr>
              <w:t>Medwina</w:t>
            </w:r>
            <w:proofErr w:type="spellEnd"/>
            <w:r w:rsidRPr="007D4E85">
              <w:rPr>
                <w:color w:val="000000"/>
                <w:lang w:val="en-US"/>
              </w:rPr>
              <w:t xml:space="preserve"> 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567" w:type="dxa"/>
          </w:tcPr>
          <w:p w:rsidR="00774B93" w:rsidRPr="007D4E85" w:rsidRDefault="000577D4">
            <w:pPr>
              <w:rPr>
                <w:rFonts w:ascii="Calibri" w:eastAsia="Calibri" w:hAnsi="Calibri"/>
                <w:color w:val="000000"/>
                <w:szCs w:val="22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val="en-US" w:eastAsia="en-US"/>
              </w:rPr>
              <w:t>117</w:t>
            </w:r>
          </w:p>
        </w:tc>
        <w:tc>
          <w:tcPr>
            <w:tcW w:w="2977" w:type="dxa"/>
          </w:tcPr>
          <w:p w:rsidR="000577D4" w:rsidRPr="007D4E85" w:rsidRDefault="000577D4" w:rsidP="000577D4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2650 </w:t>
            </w:r>
            <w:proofErr w:type="spellStart"/>
            <w:r w:rsidRPr="007D4E85">
              <w:rPr>
                <w:color w:val="000000"/>
              </w:rPr>
              <w:t>Goyer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11</w:t>
            </w:r>
          </w:p>
          <w:p w:rsidR="00774B93" w:rsidRPr="007D4E85" w:rsidRDefault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0577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</w:t>
            </w:r>
            <w:r w:rsidRPr="007D4E85">
              <w:rPr>
                <w:color w:val="000000"/>
                <w:sz w:val="22"/>
                <w:szCs w:val="22"/>
              </w:rPr>
              <w:t>H3</w:t>
            </w:r>
          </w:p>
        </w:tc>
        <w:tc>
          <w:tcPr>
            <w:tcW w:w="1275" w:type="dxa"/>
          </w:tcPr>
          <w:p w:rsidR="00774B93" w:rsidRPr="007D4E85" w:rsidRDefault="00BA2D9E" w:rsidP="00BA2D9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308-2703</w:t>
            </w:r>
          </w:p>
          <w:p w:rsidR="00BA2D9E" w:rsidRPr="007D4E85" w:rsidRDefault="00BA2D9E" w:rsidP="00BA2D9E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i/>
                <w:color w:val="000000"/>
              </w:rPr>
              <w:t>800-8765</w:t>
            </w:r>
          </w:p>
        </w:tc>
        <w:tc>
          <w:tcPr>
            <w:tcW w:w="1412" w:type="dxa"/>
          </w:tcPr>
          <w:p w:rsidR="00774B93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Luciana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Rosanna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Arina</w:t>
            </w:r>
            <w:proofErr w:type="spellEnd"/>
          </w:p>
        </w:tc>
        <w:tc>
          <w:tcPr>
            <w:tcW w:w="712" w:type="dxa"/>
          </w:tcPr>
          <w:p w:rsidR="00774B93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774B93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BA2D9E" w:rsidRPr="007D4E85" w:rsidRDefault="00BA2D9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3688" w:type="dxa"/>
          </w:tcPr>
          <w:p w:rsidR="00D1275D" w:rsidRPr="007D4E85" w:rsidRDefault="00D1275D" w:rsidP="00D1275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KOTTEKKADAN-SIMON </w:t>
            </w:r>
            <w:proofErr w:type="spellStart"/>
            <w:proofErr w:type="gramStart"/>
            <w:r w:rsidRPr="007D4E85">
              <w:rPr>
                <w:color w:val="000000"/>
                <w:sz w:val="22"/>
                <w:lang w:val="es-MX"/>
              </w:rPr>
              <w:t>Albin</w:t>
            </w:r>
            <w:proofErr w:type="spellEnd"/>
            <w:r w:rsidRPr="007D4E85">
              <w:rPr>
                <w:color w:val="000000"/>
                <w:lang w:val="es-MX"/>
              </w:rPr>
              <w:t xml:space="preserve"> .</w:t>
            </w:r>
            <w:proofErr w:type="gramEnd"/>
            <w:r w:rsidRPr="007D4E85">
              <w:rPr>
                <w:color w:val="000000"/>
                <w:lang w:val="es-MX"/>
              </w:rPr>
              <w:t xml:space="preserve"> M</w:t>
            </w:r>
          </w:p>
          <w:p w:rsidR="00774B93" w:rsidRPr="007D4E85" w:rsidRDefault="00D1275D" w:rsidP="00D1275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MANGAN XAVIER </w:t>
            </w:r>
            <w:proofErr w:type="spellStart"/>
            <w:r w:rsidRPr="007D4E85">
              <w:rPr>
                <w:color w:val="000000"/>
                <w:sz w:val="22"/>
                <w:lang w:val="es-MX"/>
              </w:rPr>
              <w:t>Hima</w:t>
            </w:r>
            <w:proofErr w:type="spellEnd"/>
            <w:r w:rsidRPr="007D4E85">
              <w:rPr>
                <w:color w:val="000000"/>
                <w:sz w:val="22"/>
                <w:lang w:val="es-MX"/>
              </w:rPr>
              <w:t xml:space="preserve"> Mole</w:t>
            </w:r>
            <w:r w:rsidRPr="007D4E85">
              <w:rPr>
                <w:color w:val="000000"/>
                <w:lang w:val="es-MX"/>
              </w:rPr>
              <w:t xml:space="preserve"> </w:t>
            </w:r>
            <w:proofErr w:type="gramStart"/>
            <w:r w:rsidRPr="007D4E85">
              <w:rPr>
                <w:color w:val="000000"/>
                <w:lang w:val="es-MX"/>
              </w:rPr>
              <w:t>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</w:tc>
        <w:tc>
          <w:tcPr>
            <w:tcW w:w="567" w:type="dxa"/>
          </w:tcPr>
          <w:p w:rsidR="00774B93" w:rsidRPr="007D4E85" w:rsidRDefault="00D1275D">
            <w:pPr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val="es-MX" w:eastAsia="en-US"/>
              </w:rPr>
              <w:t>121</w:t>
            </w:r>
          </w:p>
        </w:tc>
        <w:tc>
          <w:tcPr>
            <w:tcW w:w="2977" w:type="dxa"/>
          </w:tcPr>
          <w:p w:rsidR="00774B93" w:rsidRPr="007D4E85" w:rsidRDefault="00D1275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2755 </w:t>
            </w:r>
            <w:proofErr w:type="spellStart"/>
            <w:r w:rsidRPr="007D4E85">
              <w:rPr>
                <w:color w:val="000000"/>
              </w:rPr>
              <w:t>Goyer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</w:t>
            </w:r>
          </w:p>
          <w:p w:rsidR="00D1275D" w:rsidRPr="007D4E85" w:rsidRDefault="00D1275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D1275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</w:t>
            </w:r>
            <w:r w:rsidRPr="007D4E85">
              <w:rPr>
                <w:color w:val="000000"/>
                <w:sz w:val="22"/>
                <w:szCs w:val="22"/>
              </w:rPr>
              <w:t>H2</w:t>
            </w:r>
          </w:p>
        </w:tc>
        <w:tc>
          <w:tcPr>
            <w:tcW w:w="1275" w:type="dxa"/>
          </w:tcPr>
          <w:p w:rsidR="00774B93" w:rsidRPr="007D4E85" w:rsidRDefault="00D1275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663-8641</w:t>
            </w:r>
          </w:p>
          <w:p w:rsidR="00D1275D" w:rsidRPr="007D4E85" w:rsidRDefault="00D1275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*875-1988</w:t>
            </w:r>
          </w:p>
        </w:tc>
        <w:tc>
          <w:tcPr>
            <w:tcW w:w="1412" w:type="dxa"/>
          </w:tcPr>
          <w:p w:rsidR="00774B93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Annmia</w:t>
            </w:r>
            <w:proofErr w:type="spellEnd"/>
          </w:p>
          <w:p w:rsidR="00B15E8A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Aaron</w:t>
            </w:r>
            <w:proofErr w:type="spellEnd"/>
          </w:p>
        </w:tc>
        <w:tc>
          <w:tcPr>
            <w:tcW w:w="712" w:type="dxa"/>
          </w:tcPr>
          <w:p w:rsidR="00774B93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B15E8A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11" w:type="dxa"/>
          </w:tcPr>
          <w:p w:rsidR="00774B93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03</w:t>
            </w:r>
          </w:p>
          <w:p w:rsidR="00B15E8A" w:rsidRPr="007D4E85" w:rsidRDefault="00B15E8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01</w:t>
            </w:r>
          </w:p>
        </w:tc>
      </w:tr>
      <w:tr w:rsidR="00AB41AA" w:rsidRPr="007D4E85" w:rsidTr="00ED5BBD">
        <w:tc>
          <w:tcPr>
            <w:tcW w:w="673" w:type="dxa"/>
          </w:tcPr>
          <w:p w:rsidR="00AB41A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3688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JERIBI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Houda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F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TAYEB Arafat                        M</w:t>
            </w:r>
          </w:p>
        </w:tc>
        <w:tc>
          <w:tcPr>
            <w:tcW w:w="567" w:type="dxa"/>
          </w:tcPr>
          <w:p w:rsidR="00AB41AA" w:rsidRPr="007D4E85" w:rsidRDefault="008D283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60</w:t>
            </w:r>
          </w:p>
        </w:tc>
        <w:tc>
          <w:tcPr>
            <w:tcW w:w="2977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2835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</w:t>
            </w:r>
            <w:r w:rsidR="00ED5BBD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>1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</w:t>
            </w:r>
            <w:r w:rsidRPr="007D4E85">
              <w:rPr>
                <w:color w:val="000000"/>
                <w:sz w:val="22"/>
                <w:szCs w:val="22"/>
              </w:rPr>
              <w:t>H2</w:t>
            </w:r>
          </w:p>
        </w:tc>
        <w:tc>
          <w:tcPr>
            <w:tcW w:w="1275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360-2040</w:t>
            </w:r>
          </w:p>
          <w:p w:rsidR="00AB41AA" w:rsidRPr="007D4E85" w:rsidRDefault="008D283D" w:rsidP="008D283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*225-3675</w:t>
            </w:r>
          </w:p>
        </w:tc>
        <w:tc>
          <w:tcPr>
            <w:tcW w:w="14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Rahma</w:t>
            </w:r>
            <w:proofErr w:type="spellEnd"/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Ahmad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712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D283D" w:rsidRPr="007D4E85">
              <w:rPr>
                <w:color w:val="000000"/>
                <w:sz w:val="22"/>
                <w:szCs w:val="22"/>
              </w:rPr>
              <w:t>9</w:t>
            </w:r>
          </w:p>
          <w:p w:rsidR="00AB41AA" w:rsidRPr="007D4E85" w:rsidRDefault="00AB41A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D283D" w:rsidRPr="007D4E85">
              <w:rPr>
                <w:color w:val="000000"/>
                <w:sz w:val="22"/>
                <w:szCs w:val="22"/>
              </w:rPr>
              <w:t>7</w:t>
            </w:r>
          </w:p>
          <w:p w:rsidR="00AB41AA" w:rsidRPr="007D4E85" w:rsidRDefault="00AB41AA" w:rsidP="008D28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D283D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  <w:tr w:rsidR="0000477C" w:rsidRPr="007D4E85" w:rsidTr="00ED5BBD">
        <w:tc>
          <w:tcPr>
            <w:tcW w:w="673" w:type="dxa"/>
          </w:tcPr>
          <w:p w:rsidR="0000477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3688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EL MOUMNI </w:t>
            </w:r>
            <w:proofErr w:type="spellStart"/>
            <w:r w:rsidRPr="007D4E85">
              <w:rPr>
                <w:color w:val="000000"/>
              </w:rPr>
              <w:t>Fadwa</w:t>
            </w:r>
            <w:proofErr w:type="spellEnd"/>
            <w:r w:rsidRPr="007D4E85">
              <w:rPr>
                <w:color w:val="000000"/>
              </w:rPr>
              <w:t xml:space="preserve">                  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>ENNAIFER Walid                     M</w:t>
            </w:r>
          </w:p>
        </w:tc>
        <w:tc>
          <w:tcPr>
            <w:tcW w:w="567" w:type="dxa"/>
          </w:tcPr>
          <w:p w:rsidR="0000477C" w:rsidRPr="007D4E85" w:rsidRDefault="005D65A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104</w:t>
            </w:r>
          </w:p>
        </w:tc>
        <w:tc>
          <w:tcPr>
            <w:tcW w:w="2977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Cs w:val="22"/>
              </w:rPr>
            </w:pPr>
            <w:r w:rsidRPr="007D4E85">
              <w:rPr>
                <w:color w:val="000000"/>
                <w:szCs w:val="22"/>
              </w:rPr>
              <w:t xml:space="preserve">3080 </w:t>
            </w:r>
            <w:proofErr w:type="spellStart"/>
            <w:r w:rsidRPr="007D4E85">
              <w:rPr>
                <w:color w:val="000000"/>
                <w:szCs w:val="22"/>
              </w:rPr>
              <w:t>Goyer</w:t>
            </w:r>
            <w:proofErr w:type="spellEnd"/>
            <w:r w:rsidRPr="007D4E85">
              <w:rPr>
                <w:color w:val="000000"/>
                <w:szCs w:val="22"/>
              </w:rPr>
              <w:t xml:space="preserve"> </w:t>
            </w:r>
            <w:proofErr w:type="spellStart"/>
            <w:r w:rsidRPr="007D4E85">
              <w:rPr>
                <w:color w:val="000000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Cs w:val="22"/>
              </w:rPr>
              <w:t>. 6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5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992-9794</w:t>
            </w:r>
          </w:p>
          <w:p w:rsidR="0000477C" w:rsidRPr="007D4E85" w:rsidRDefault="005D65AC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733-8151</w:t>
            </w:r>
          </w:p>
        </w:tc>
        <w:tc>
          <w:tcPr>
            <w:tcW w:w="14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Ibrahim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Sirine</w:t>
            </w:r>
            <w:proofErr w:type="spellEnd"/>
          </w:p>
          <w:p w:rsidR="008F4103" w:rsidRPr="007D4E85" w:rsidRDefault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Iyad</w:t>
            </w:r>
            <w:proofErr w:type="spellEnd"/>
          </w:p>
        </w:tc>
        <w:tc>
          <w:tcPr>
            <w:tcW w:w="7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F4103" w:rsidRPr="007D4E85" w:rsidRDefault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8F4103" w:rsidRPr="007D4E85">
              <w:rPr>
                <w:color w:val="000000"/>
                <w:sz w:val="22"/>
                <w:szCs w:val="22"/>
              </w:rPr>
              <w:t>1</w:t>
            </w:r>
          </w:p>
          <w:p w:rsidR="0000477C" w:rsidRPr="007D4E85" w:rsidRDefault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00477C" w:rsidRPr="007D4E85" w:rsidRDefault="0000477C" w:rsidP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8F4103" w:rsidRPr="007D4E85">
              <w:rPr>
                <w:color w:val="000000"/>
                <w:sz w:val="22"/>
                <w:szCs w:val="22"/>
              </w:rPr>
              <w:t>9</w:t>
            </w:r>
          </w:p>
          <w:p w:rsidR="008F4103" w:rsidRPr="007D4E85" w:rsidRDefault="008F4103" w:rsidP="008F410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1/12</w:t>
            </w:r>
          </w:p>
        </w:tc>
      </w:tr>
      <w:tr w:rsidR="0000477C" w:rsidRPr="007D4E85" w:rsidTr="00ED5BBD">
        <w:tc>
          <w:tcPr>
            <w:tcW w:w="673" w:type="dxa"/>
          </w:tcPr>
          <w:p w:rsidR="0000477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3688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CHOUKOD </w:t>
            </w:r>
            <w:proofErr w:type="spellStart"/>
            <w:r w:rsidRPr="007D4E85">
              <w:rPr>
                <w:color w:val="000000"/>
                <w:lang w:val="en-US"/>
              </w:rPr>
              <w:t>Zakia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     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>ASKASSAY Youssef                 M</w:t>
            </w:r>
          </w:p>
        </w:tc>
        <w:tc>
          <w:tcPr>
            <w:tcW w:w="567" w:type="dxa"/>
          </w:tcPr>
          <w:p w:rsidR="0000477C" w:rsidRPr="007D4E85" w:rsidRDefault="000E62FF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43</w:t>
            </w:r>
          </w:p>
        </w:tc>
        <w:tc>
          <w:tcPr>
            <w:tcW w:w="2977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 w:rsidRPr="007D4E85">
              <w:rPr>
                <w:color w:val="000000"/>
                <w:lang w:eastAsia="fr-CA"/>
              </w:rPr>
              <w:t xml:space="preserve">3080 </w:t>
            </w:r>
            <w:proofErr w:type="spellStart"/>
            <w:r w:rsidRPr="007D4E85">
              <w:rPr>
                <w:color w:val="000000"/>
                <w:lang w:eastAsia="fr-CA"/>
              </w:rPr>
              <w:t>Goyer</w:t>
            </w:r>
            <w:proofErr w:type="spellEnd"/>
            <w:r w:rsidR="002931B0">
              <w:rPr>
                <w:color w:val="000000"/>
                <w:lang w:eastAsia="fr-CA"/>
              </w:rPr>
              <w:t xml:space="preserve"> </w:t>
            </w:r>
            <w:proofErr w:type="spellStart"/>
            <w:r w:rsidRPr="007D4E85">
              <w:rPr>
                <w:color w:val="000000"/>
                <w:lang w:eastAsia="fr-CA"/>
              </w:rPr>
              <w:t>app</w:t>
            </w:r>
            <w:proofErr w:type="spellEnd"/>
            <w:r w:rsidRPr="007D4E85">
              <w:rPr>
                <w:color w:val="000000"/>
                <w:lang w:eastAsia="fr-CA"/>
              </w:rPr>
              <w:t>. 9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5" w:type="dxa"/>
          </w:tcPr>
          <w:p w:rsidR="0000477C" w:rsidRPr="007D4E85" w:rsidRDefault="0000477C" w:rsidP="000E62FF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</w:rPr>
              <w:t>733-8151</w:t>
            </w:r>
            <w:r w:rsidRPr="007D4E85">
              <w:rPr>
                <w:i/>
                <w:color w:val="000000"/>
                <w:sz w:val="22"/>
                <w:szCs w:val="22"/>
              </w:rPr>
              <w:t xml:space="preserve"> *93</w:t>
            </w:r>
            <w:r w:rsidR="000E62FF" w:rsidRPr="007D4E85">
              <w:rPr>
                <w:i/>
                <w:color w:val="000000"/>
                <w:sz w:val="22"/>
                <w:szCs w:val="22"/>
              </w:rPr>
              <w:t>2</w:t>
            </w:r>
            <w:r w:rsidRPr="007D4E85">
              <w:rPr>
                <w:i/>
                <w:color w:val="000000"/>
                <w:sz w:val="22"/>
                <w:szCs w:val="22"/>
              </w:rPr>
              <w:t>-1305</w:t>
            </w:r>
          </w:p>
        </w:tc>
        <w:tc>
          <w:tcPr>
            <w:tcW w:w="14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Raghad</w:t>
            </w:r>
            <w:proofErr w:type="spellEnd"/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Yassmine</w:t>
            </w:r>
            <w:proofErr w:type="spellEnd"/>
          </w:p>
        </w:tc>
        <w:tc>
          <w:tcPr>
            <w:tcW w:w="712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00477C" w:rsidRPr="007D4E85" w:rsidRDefault="000047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E62FF" w:rsidRPr="007D4E85">
              <w:rPr>
                <w:color w:val="000000"/>
                <w:sz w:val="22"/>
                <w:szCs w:val="22"/>
              </w:rPr>
              <w:t>8</w:t>
            </w:r>
          </w:p>
          <w:p w:rsidR="0000477C" w:rsidRPr="007D4E85" w:rsidRDefault="0000477C" w:rsidP="000E62F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E62FF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852535" w:rsidRPr="007D4E85" w:rsidTr="00ED5BBD">
        <w:tc>
          <w:tcPr>
            <w:tcW w:w="673" w:type="dxa"/>
          </w:tcPr>
          <w:p w:rsidR="00852535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3688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YOGESWARY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Thill</w:t>
            </w:r>
            <w:r w:rsidR="00E37DB4" w:rsidRPr="007D4E85">
              <w:rPr>
                <w:color w:val="000000"/>
                <w:sz w:val="22"/>
                <w:szCs w:val="22"/>
                <w:lang w:val="en-US"/>
              </w:rPr>
              <w:t>a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inathan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F</w:t>
            </w:r>
          </w:p>
          <w:p w:rsidR="00852535" w:rsidRPr="007D4E85" w:rsidRDefault="00852535" w:rsidP="00E37DB4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n-US"/>
              </w:rPr>
            </w:pPr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VYKUNTHARAJAH </w:t>
            </w: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Manickae</w:t>
            </w:r>
            <w:r w:rsidR="00E37DB4" w:rsidRPr="007D4E85">
              <w:rPr>
                <w:color w:val="000000"/>
                <w:sz w:val="20"/>
                <w:szCs w:val="22"/>
                <w:lang w:val="en-US"/>
              </w:rPr>
              <w:t>aswarar</w:t>
            </w:r>
            <w:proofErr w:type="spellEnd"/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 M</w:t>
            </w:r>
          </w:p>
          <w:p w:rsidR="00E37DB4" w:rsidRPr="007D4E85" w:rsidRDefault="00E37DB4" w:rsidP="00E37DB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Mayurikka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(20) ........................... F</w:t>
            </w:r>
          </w:p>
        </w:tc>
        <w:tc>
          <w:tcPr>
            <w:tcW w:w="567" w:type="dxa"/>
          </w:tcPr>
          <w:p w:rsidR="00852535" w:rsidRPr="007D4E85" w:rsidRDefault="00E37DB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44</w:t>
            </w:r>
          </w:p>
        </w:tc>
        <w:tc>
          <w:tcPr>
            <w:tcW w:w="2977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3295 </w:t>
            </w:r>
            <w:proofErr w:type="spellStart"/>
            <w:r w:rsidRPr="007D4E85">
              <w:rPr>
                <w:color w:val="000000"/>
                <w:lang w:val="en-US"/>
              </w:rPr>
              <w:t>Goyer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3</w:t>
            </w:r>
          </w:p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52535" w:rsidRPr="007D4E85" w:rsidRDefault="00852535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5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564-1401</w:t>
            </w:r>
          </w:p>
          <w:p w:rsidR="00852535" w:rsidRPr="007D4E85" w:rsidRDefault="00E37DB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>895-6476</w:t>
            </w:r>
          </w:p>
        </w:tc>
        <w:tc>
          <w:tcPr>
            <w:tcW w:w="1412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Pavurniga</w:t>
            </w:r>
            <w:r w:rsidR="004615DC" w:rsidRPr="007D4E85">
              <w:rPr>
                <w:color w:val="000000"/>
                <w:sz w:val="22"/>
                <w:szCs w:val="22"/>
              </w:rPr>
              <w:t>m</w:t>
            </w:r>
            <w:proofErr w:type="spellEnd"/>
          </w:p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Heethjanan</w:t>
            </w:r>
            <w:proofErr w:type="spellEnd"/>
          </w:p>
        </w:tc>
        <w:tc>
          <w:tcPr>
            <w:tcW w:w="712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52535" w:rsidRPr="007D4E85" w:rsidRDefault="0085253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  <w:p w:rsidR="00852535" w:rsidRPr="007D4E85" w:rsidRDefault="00852535" w:rsidP="004615D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615DC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3688" w:type="dxa"/>
          </w:tcPr>
          <w:p w:rsidR="00774B93" w:rsidRPr="007D4E85" w:rsidRDefault="00366A58" w:rsidP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</w:rPr>
              <w:t>UDARBE Prescilla ................ F</w:t>
            </w:r>
          </w:p>
        </w:tc>
        <w:tc>
          <w:tcPr>
            <w:tcW w:w="567" w:type="dxa"/>
          </w:tcPr>
          <w:p w:rsidR="00774B93" w:rsidRPr="007D4E85" w:rsidRDefault="00366A58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83</w:t>
            </w:r>
          </w:p>
        </w:tc>
        <w:tc>
          <w:tcPr>
            <w:tcW w:w="2977" w:type="dxa"/>
          </w:tcPr>
          <w:p w:rsidR="00366A58" w:rsidRPr="007D4E85" w:rsidRDefault="00366A58" w:rsidP="00366A58">
            <w:pPr>
              <w:pStyle w:val="Corpsdetexte"/>
              <w:spacing w:line="240" w:lineRule="auto"/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3593 </w:t>
            </w:r>
            <w:proofErr w:type="spellStart"/>
            <w:r w:rsidRPr="007D4E85">
              <w:rPr>
                <w:color w:val="000000"/>
                <w:lang w:val="en-US"/>
              </w:rPr>
              <w:t>Goyer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21</w:t>
            </w:r>
          </w:p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8744C9" w:rsidP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5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603-6493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794-9551</w:t>
            </w:r>
          </w:p>
        </w:tc>
        <w:tc>
          <w:tcPr>
            <w:tcW w:w="1412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Abaya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Maaty</w:t>
            </w:r>
            <w:proofErr w:type="spellEnd"/>
          </w:p>
        </w:tc>
        <w:tc>
          <w:tcPr>
            <w:tcW w:w="712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74B93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366A58" w:rsidRPr="007D4E85" w:rsidRDefault="00366A5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 w:rsidR="00774B93" w:rsidRPr="007D4E85" w:rsidTr="00ED5BBD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3688" w:type="dxa"/>
          </w:tcPr>
          <w:p w:rsidR="0061391C" w:rsidRPr="007D4E85" w:rsidRDefault="0061391C" w:rsidP="0061391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</w:rPr>
              <w:t xml:space="preserve">SIDI MOHAMED </w:t>
            </w:r>
            <w:proofErr w:type="spellStart"/>
            <w:r w:rsidRPr="007D4E85">
              <w:rPr>
                <w:color w:val="000000"/>
                <w:sz w:val="20"/>
              </w:rPr>
              <w:t>Fatimatou</w:t>
            </w:r>
            <w:proofErr w:type="spellEnd"/>
            <w:r w:rsidRPr="007D4E85">
              <w:rPr>
                <w:color w:val="000000"/>
                <w:sz w:val="20"/>
              </w:rPr>
              <w:t xml:space="preserve"> ...... F</w:t>
            </w:r>
          </w:p>
          <w:p w:rsidR="00774B93" w:rsidRPr="007D4E85" w:rsidRDefault="00774B9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:rsidR="00774B93" w:rsidRPr="007D4E85" w:rsidRDefault="0061391C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119</w:t>
            </w:r>
          </w:p>
        </w:tc>
        <w:tc>
          <w:tcPr>
            <w:tcW w:w="2977" w:type="dxa"/>
          </w:tcPr>
          <w:p w:rsidR="0061391C" w:rsidRPr="007D4E85" w:rsidRDefault="0061391C" w:rsidP="0061391C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3593 </w:t>
            </w:r>
            <w:proofErr w:type="spellStart"/>
            <w:r w:rsidRPr="007D4E85">
              <w:rPr>
                <w:color w:val="000000"/>
              </w:rPr>
              <w:t>Goyer</w:t>
            </w:r>
            <w:proofErr w:type="spellEnd"/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36</w:t>
            </w:r>
          </w:p>
          <w:p w:rsidR="00774B93" w:rsidRPr="007D4E85" w:rsidRDefault="0061391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8744C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5" w:type="dxa"/>
          </w:tcPr>
          <w:p w:rsidR="00774B93" w:rsidRPr="007D4E85" w:rsidRDefault="008744C9" w:rsidP="008744C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351-8007</w:t>
            </w:r>
          </w:p>
          <w:p w:rsidR="008744C9" w:rsidRPr="007D4E85" w:rsidRDefault="008744C9" w:rsidP="008744C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*355-1359</w:t>
            </w:r>
          </w:p>
        </w:tc>
        <w:tc>
          <w:tcPr>
            <w:tcW w:w="1412" w:type="dxa"/>
          </w:tcPr>
          <w:p w:rsidR="00774B93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Husan</w:t>
            </w:r>
            <w:proofErr w:type="spellEnd"/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 Khalid</w:t>
            </w:r>
          </w:p>
          <w:p w:rsidR="00770C81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Miriem</w:t>
            </w:r>
            <w:proofErr w:type="spellEnd"/>
          </w:p>
        </w:tc>
        <w:tc>
          <w:tcPr>
            <w:tcW w:w="712" w:type="dxa"/>
          </w:tcPr>
          <w:p w:rsidR="00774B93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770C81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74B93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03</w:t>
            </w:r>
          </w:p>
          <w:p w:rsidR="00770C81" w:rsidRPr="007D4E85" w:rsidRDefault="00770C8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5/6</w:t>
            </w:r>
          </w:p>
        </w:tc>
      </w:tr>
      <w:tr w:rsidR="00696D7A" w:rsidRPr="007D4E85" w:rsidTr="00ED5BBD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MARTEL YALLICO Carmen Rosa  F</w:t>
            </w:r>
          </w:p>
        </w:tc>
        <w:tc>
          <w:tcPr>
            <w:tcW w:w="567" w:type="dxa"/>
          </w:tcPr>
          <w:p w:rsidR="00696D7A" w:rsidRPr="007D4E85" w:rsidRDefault="00C8059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87</w:t>
            </w:r>
          </w:p>
        </w:tc>
        <w:tc>
          <w:tcPr>
            <w:tcW w:w="2977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2</w:t>
            </w:r>
            <w:r w:rsidR="0020380F" w:rsidRPr="007D4E85">
              <w:rPr>
                <w:color w:val="000000"/>
                <w:sz w:val="22"/>
                <w:szCs w:val="22"/>
                <w:lang w:val="en-CA"/>
              </w:rPr>
              <w:t>615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r w:rsidR="0020380F" w:rsidRPr="007D4E85">
              <w:rPr>
                <w:color w:val="000000"/>
                <w:sz w:val="22"/>
                <w:szCs w:val="22"/>
                <w:lang w:val="en-CA"/>
              </w:rPr>
              <w:t>Kent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 1</w:t>
            </w:r>
            <w:r w:rsidR="0020380F" w:rsidRPr="007D4E85">
              <w:rPr>
                <w:color w:val="000000"/>
                <w:sz w:val="22"/>
                <w:szCs w:val="22"/>
                <w:lang w:val="en-CA"/>
              </w:rPr>
              <w:t>0</w:t>
            </w:r>
            <w:r w:rsidRPr="007D4E85">
              <w:rPr>
                <w:color w:val="000000"/>
                <w:sz w:val="22"/>
                <w:szCs w:val="22"/>
                <w:lang w:val="en-CA"/>
              </w:rPr>
              <w:t>4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 w:rsidP="00C805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</w:t>
            </w:r>
            <w:r w:rsidR="00C8059B" w:rsidRPr="007D4E85">
              <w:rPr>
                <w:color w:val="000000"/>
                <w:sz w:val="22"/>
                <w:szCs w:val="22"/>
              </w:rPr>
              <w:t>M8</w:t>
            </w:r>
          </w:p>
        </w:tc>
        <w:tc>
          <w:tcPr>
            <w:tcW w:w="1275" w:type="dxa"/>
          </w:tcPr>
          <w:p w:rsidR="00696D7A" w:rsidRPr="007D4E85" w:rsidRDefault="00C8059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835-9251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545-9661</w:t>
            </w:r>
            <w:r w:rsidR="00A232D9" w:rsidRPr="007D4E85">
              <w:rPr>
                <w:i/>
                <w:color w:val="000000"/>
                <w:sz w:val="22"/>
                <w:szCs w:val="22"/>
              </w:rPr>
              <w:t>?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Isabelle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Marinella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Camill</w:t>
            </w:r>
            <w:r w:rsidR="00C8059B" w:rsidRPr="007D4E85">
              <w:rPr>
                <w:color w:val="000000"/>
                <w:sz w:val="22"/>
                <w:szCs w:val="22"/>
                <w:lang w:val="en-US"/>
              </w:rPr>
              <w:t>a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Leonella</w:t>
            </w:r>
            <w:proofErr w:type="spellEnd"/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8059B" w:rsidRPr="007D4E85">
              <w:rPr>
                <w:color w:val="000000"/>
                <w:sz w:val="22"/>
                <w:szCs w:val="22"/>
              </w:rPr>
              <w:t>3</w:t>
            </w:r>
          </w:p>
          <w:p w:rsidR="00696D7A" w:rsidRPr="00FA4C64" w:rsidRDefault="00696D7A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 w:rsidRPr="00FA4C64">
              <w:rPr>
                <w:color w:val="FF0000"/>
                <w:sz w:val="22"/>
                <w:szCs w:val="22"/>
              </w:rPr>
              <w:t>0</w:t>
            </w:r>
            <w:r w:rsidR="00FD24CF" w:rsidRPr="00FA4C64">
              <w:rPr>
                <w:color w:val="FF0000"/>
                <w:sz w:val="22"/>
                <w:szCs w:val="22"/>
              </w:rPr>
              <w:t>7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C8059B" w:rsidRPr="007D4E85">
              <w:rPr>
                <w:color w:val="000000"/>
                <w:sz w:val="22"/>
                <w:szCs w:val="22"/>
              </w:rPr>
              <w:t>3</w:t>
            </w:r>
          </w:p>
          <w:p w:rsidR="00696D7A" w:rsidRPr="007D4E85" w:rsidRDefault="00696D7A" w:rsidP="00C8059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C8059B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696D7A" w:rsidRPr="007D4E85" w:rsidTr="00ED5BBD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ELAMRI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Aicha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       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MOUMEN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Mourad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M</w:t>
            </w:r>
          </w:p>
        </w:tc>
        <w:tc>
          <w:tcPr>
            <w:tcW w:w="567" w:type="dxa"/>
          </w:tcPr>
          <w:p w:rsidR="00696D7A" w:rsidRPr="007D4E85" w:rsidRDefault="00B84AF0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105</w:t>
            </w:r>
          </w:p>
        </w:tc>
        <w:tc>
          <w:tcPr>
            <w:tcW w:w="2977" w:type="dxa"/>
          </w:tcPr>
          <w:p w:rsidR="00696D7A" w:rsidRPr="007D4E85" w:rsidRDefault="00696D7A">
            <w:pPr>
              <w:pStyle w:val="Sous-titre"/>
              <w:jc w:val="left"/>
              <w:rPr>
                <w:rFonts w:ascii="Times New Roman" w:hAnsi="Times New Roman"/>
                <w:color w:val="000000"/>
                <w:lang w:val="en-US"/>
              </w:rPr>
            </w:pPr>
            <w:r w:rsidRPr="007D4E85">
              <w:rPr>
                <w:rFonts w:ascii="Times New Roman" w:hAnsi="Times New Roman"/>
                <w:color w:val="000000"/>
                <w:lang w:val="en-US"/>
              </w:rPr>
              <w:t>2835 Kent app. 5</w:t>
            </w:r>
          </w:p>
          <w:p w:rsidR="00696D7A" w:rsidRPr="007D4E85" w:rsidRDefault="00917A8F">
            <w:pPr>
              <w:rPr>
                <w:color w:val="000000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H3S 1M8</w:t>
            </w:r>
          </w:p>
        </w:tc>
        <w:tc>
          <w:tcPr>
            <w:tcW w:w="127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US"/>
              </w:rPr>
              <w:t>343-4</w:t>
            </w:r>
            <w:r w:rsidRPr="007D4E85">
              <w:rPr>
                <w:b/>
                <w:color w:val="000000"/>
                <w:sz w:val="22"/>
                <w:szCs w:val="22"/>
              </w:rPr>
              <w:t>822</w:t>
            </w:r>
          </w:p>
          <w:p w:rsidR="00696D7A" w:rsidRPr="007D4E85" w:rsidRDefault="00917A8F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737-7597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Zakariya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Fatima Zahra</w:t>
            </w:r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917A8F" w:rsidRPr="007D4E85">
              <w:rPr>
                <w:color w:val="000000"/>
                <w:sz w:val="22"/>
                <w:szCs w:val="22"/>
              </w:rPr>
              <w:t>4</w:t>
            </w:r>
          </w:p>
          <w:p w:rsidR="00696D7A" w:rsidRPr="007D4E85" w:rsidRDefault="00696D7A" w:rsidP="00917A8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917A8F" w:rsidRPr="007D4E85">
              <w:rPr>
                <w:color w:val="000000"/>
                <w:sz w:val="22"/>
                <w:szCs w:val="22"/>
              </w:rPr>
              <w:t>3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696D7A" w:rsidRPr="007D4E85" w:rsidTr="004C3F88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EL MISRY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Karima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                       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AL KANTARI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Sidi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Mohamed   </w:t>
            </w:r>
            <w:r w:rsidR="004C3F88" w:rsidRPr="007D4E85"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  M</w:t>
            </w:r>
          </w:p>
        </w:tc>
        <w:tc>
          <w:tcPr>
            <w:tcW w:w="709" w:type="dxa"/>
          </w:tcPr>
          <w:p w:rsidR="00696D7A" w:rsidRPr="007D4E85" w:rsidRDefault="004C490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58</w:t>
            </w:r>
          </w:p>
        </w:tc>
        <w:tc>
          <w:tcPr>
            <w:tcW w:w="2835" w:type="dxa"/>
          </w:tcPr>
          <w:p w:rsidR="00696D7A" w:rsidRPr="007D4E85" w:rsidRDefault="00696D7A">
            <w:pPr>
              <w:pStyle w:val="Sous-titre"/>
              <w:jc w:val="left"/>
              <w:rPr>
                <w:rFonts w:ascii="Times New Roman" w:hAnsi="Times New Roman"/>
                <w:color w:val="000000"/>
              </w:rPr>
            </w:pPr>
            <w:r w:rsidRPr="007D4E85">
              <w:rPr>
                <w:rFonts w:ascii="Times New Roman" w:hAnsi="Times New Roman"/>
                <w:color w:val="000000"/>
              </w:rPr>
              <w:t xml:space="preserve">2835 Kent </w:t>
            </w:r>
            <w:proofErr w:type="spellStart"/>
            <w:r w:rsidRPr="007D4E85">
              <w:rPr>
                <w:rFonts w:ascii="Times New Roman" w:hAnsi="Times New Roman"/>
                <w:color w:val="000000"/>
              </w:rPr>
              <w:t>app</w:t>
            </w:r>
            <w:proofErr w:type="spellEnd"/>
            <w:r w:rsidRPr="007D4E85">
              <w:rPr>
                <w:rFonts w:ascii="Times New Roman" w:hAnsi="Times New Roman"/>
                <w:color w:val="000000"/>
              </w:rPr>
              <w:t>. 10</w:t>
            </w:r>
          </w:p>
          <w:p w:rsidR="00696D7A" w:rsidRPr="007D4E85" w:rsidRDefault="00696D7A">
            <w:pPr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27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544-6681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Romaysae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14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</w:tc>
      </w:tr>
      <w:tr w:rsidR="00774B93" w:rsidRPr="007D4E85" w:rsidTr="004C3F88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3688" w:type="dxa"/>
          </w:tcPr>
          <w:p w:rsidR="00774B93" w:rsidRPr="007D4E85" w:rsidRDefault="003B5F3D" w:rsidP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NAFTI </w:t>
            </w:r>
            <w:proofErr w:type="spellStart"/>
            <w:r w:rsidRPr="007D4E85">
              <w:rPr>
                <w:color w:val="000000"/>
              </w:rPr>
              <w:t>Olfa</w:t>
            </w:r>
            <w:proofErr w:type="spellEnd"/>
            <w:r w:rsidRPr="007D4E85">
              <w:rPr>
                <w:color w:val="000000"/>
              </w:rPr>
              <w:t xml:space="preserve"> ...................</w:t>
            </w:r>
            <w:r w:rsidR="004C3F88" w:rsidRPr="007D4E85">
              <w:rPr>
                <w:color w:val="000000"/>
              </w:rPr>
              <w:t>.</w:t>
            </w:r>
            <w:r w:rsidRPr="007D4E85">
              <w:rPr>
                <w:color w:val="000000"/>
              </w:rPr>
              <w:t>.....</w:t>
            </w:r>
            <w:r w:rsidR="004C3F88" w:rsidRPr="007D4E85">
              <w:rPr>
                <w:color w:val="000000"/>
              </w:rPr>
              <w:t>.</w:t>
            </w:r>
            <w:r w:rsidRPr="007D4E85">
              <w:rPr>
                <w:color w:val="000000"/>
              </w:rPr>
              <w:t>... F</w:t>
            </w:r>
          </w:p>
        </w:tc>
        <w:tc>
          <w:tcPr>
            <w:tcW w:w="709" w:type="dxa"/>
          </w:tcPr>
          <w:p w:rsidR="00774B93" w:rsidRPr="007D4E85" w:rsidRDefault="003B5F3D">
            <w:pPr>
              <w:rPr>
                <w:rFonts w:ascii="Calibri" w:eastAsia="Calibri" w:hAnsi="Calibri"/>
                <w:color w:val="000000"/>
                <w:szCs w:val="22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szCs w:val="22"/>
                <w:lang w:eastAsia="en-US"/>
              </w:rPr>
              <w:t>116</w:t>
            </w:r>
          </w:p>
        </w:tc>
        <w:tc>
          <w:tcPr>
            <w:tcW w:w="2835" w:type="dxa"/>
          </w:tcPr>
          <w:p w:rsidR="003B5F3D" w:rsidRPr="007D4E85" w:rsidRDefault="00642317" w:rsidP="003B5F3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3844 Kent</w:t>
            </w:r>
          </w:p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3B5F3D" w:rsidP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1N3</w:t>
            </w:r>
          </w:p>
        </w:tc>
        <w:tc>
          <w:tcPr>
            <w:tcW w:w="1275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989-5155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549-0727</w:t>
            </w:r>
          </w:p>
        </w:tc>
        <w:tc>
          <w:tcPr>
            <w:tcW w:w="1412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Sara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Ayoub</w:t>
            </w:r>
          </w:p>
          <w:p w:rsidR="003B5F3D" w:rsidRPr="007D4E85" w:rsidRDefault="003B5F3D" w:rsidP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Mohamedf</w:t>
            </w:r>
            <w:proofErr w:type="spellEnd"/>
          </w:p>
        </w:tc>
        <w:tc>
          <w:tcPr>
            <w:tcW w:w="712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774B93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3½</w:t>
            </w:r>
          </w:p>
          <w:p w:rsidR="003B5F3D" w:rsidRPr="007D4E85" w:rsidRDefault="003B5F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7½</w:t>
            </w:r>
          </w:p>
          <w:p w:rsidR="003B5F3D" w:rsidRPr="007D4E85" w:rsidRDefault="005C1FC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½</w:t>
            </w:r>
          </w:p>
        </w:tc>
      </w:tr>
      <w:tr w:rsidR="00696D7A" w:rsidRPr="007D4E85" w:rsidTr="004C3F88">
        <w:tc>
          <w:tcPr>
            <w:tcW w:w="673" w:type="dxa"/>
          </w:tcPr>
          <w:p w:rsidR="00696D7A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3688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IGNATIUS </w:t>
            </w:r>
            <w:proofErr w:type="spellStart"/>
            <w:r w:rsidRPr="007D4E85">
              <w:rPr>
                <w:color w:val="000000"/>
              </w:rPr>
              <w:t>Jithu</w:t>
            </w:r>
            <w:proofErr w:type="spellEnd"/>
            <w:r w:rsidRPr="007D4E85">
              <w:rPr>
                <w:color w:val="000000"/>
              </w:rPr>
              <w:t xml:space="preserve">              </w:t>
            </w:r>
            <w:r w:rsidR="004C3F88" w:rsidRPr="007D4E85">
              <w:rPr>
                <w:color w:val="000000"/>
              </w:rPr>
              <w:t xml:space="preserve">  </w:t>
            </w:r>
            <w:r w:rsidRPr="007D4E85">
              <w:rPr>
                <w:color w:val="000000"/>
              </w:rPr>
              <w:t xml:space="preserve">       F</w:t>
            </w:r>
          </w:p>
          <w:p w:rsidR="00696D7A" w:rsidRPr="007D4E85" w:rsidRDefault="00696D7A" w:rsidP="005D354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</w:rPr>
              <w:t xml:space="preserve">PONNAMKUDAM </w:t>
            </w:r>
            <w:proofErr w:type="spellStart"/>
            <w:r w:rsidRPr="007D4E85">
              <w:rPr>
                <w:color w:val="000000"/>
                <w:sz w:val="22"/>
              </w:rPr>
              <w:t>Babumon</w:t>
            </w:r>
            <w:proofErr w:type="spellEnd"/>
            <w:r w:rsidR="005D3543" w:rsidRPr="007D4E85">
              <w:rPr>
                <w:color w:val="000000"/>
              </w:rPr>
              <w:t xml:space="preserve"> P</w:t>
            </w:r>
            <w:r w:rsidR="006F7B77">
              <w:rPr>
                <w:color w:val="000000"/>
              </w:rPr>
              <w:t>…</w:t>
            </w:r>
            <w:r w:rsidRPr="007D4E85">
              <w:rPr>
                <w:color w:val="000000"/>
              </w:rPr>
              <w:t xml:space="preserve"> M</w:t>
            </w:r>
          </w:p>
        </w:tc>
        <w:tc>
          <w:tcPr>
            <w:tcW w:w="709" w:type="dxa"/>
          </w:tcPr>
          <w:p w:rsidR="00696D7A" w:rsidRPr="007D4E85" w:rsidRDefault="005D354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89</w:t>
            </w:r>
          </w:p>
        </w:tc>
        <w:tc>
          <w:tcPr>
            <w:tcW w:w="283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32</w:t>
            </w:r>
            <w:r w:rsidR="00987CE6" w:rsidRPr="007D4E85">
              <w:rPr>
                <w:color w:val="000000"/>
              </w:rPr>
              <w:t>65</w:t>
            </w:r>
            <w:r w:rsidRPr="007D4E85">
              <w:rPr>
                <w:color w:val="000000"/>
              </w:rPr>
              <w:t xml:space="preserve"> </w:t>
            </w:r>
            <w:r w:rsidR="00987CE6" w:rsidRPr="007D4E85">
              <w:rPr>
                <w:color w:val="000000"/>
              </w:rPr>
              <w:t>Linton</w:t>
            </w:r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 xml:space="preserve">. </w:t>
            </w:r>
            <w:r w:rsidR="00987CE6" w:rsidRPr="007D4E85">
              <w:rPr>
                <w:color w:val="000000"/>
              </w:rPr>
              <w:t>3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4" w:type="dxa"/>
          </w:tcPr>
          <w:p w:rsidR="00696D7A" w:rsidRPr="007D4E85" w:rsidRDefault="00696D7A" w:rsidP="005D354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</w:t>
            </w:r>
            <w:r w:rsidR="005D3543" w:rsidRPr="007D4E85">
              <w:rPr>
                <w:color w:val="000000"/>
                <w:sz w:val="22"/>
                <w:szCs w:val="22"/>
              </w:rPr>
              <w:t>S</w:t>
            </w:r>
            <w:r w:rsidRPr="007D4E85">
              <w:rPr>
                <w:color w:val="000000"/>
                <w:sz w:val="22"/>
                <w:szCs w:val="22"/>
              </w:rPr>
              <w:t xml:space="preserve"> 1</w:t>
            </w:r>
            <w:r w:rsidR="005D3543" w:rsidRPr="007D4E85">
              <w:rPr>
                <w:color w:val="000000"/>
                <w:sz w:val="22"/>
                <w:szCs w:val="22"/>
              </w:rPr>
              <w:t>S</w:t>
            </w:r>
            <w:r w:rsidRPr="007D4E85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567-2096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586-2501</w:t>
            </w:r>
          </w:p>
        </w:tc>
        <w:tc>
          <w:tcPr>
            <w:tcW w:w="14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Jovio</w:t>
            </w:r>
            <w:proofErr w:type="spellEnd"/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Anna Grace</w:t>
            </w:r>
          </w:p>
        </w:tc>
        <w:tc>
          <w:tcPr>
            <w:tcW w:w="712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696D7A" w:rsidRPr="007D4E85" w:rsidRDefault="00696D7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5D3543" w:rsidRPr="007D4E85">
              <w:rPr>
                <w:color w:val="000000"/>
                <w:sz w:val="22"/>
                <w:szCs w:val="22"/>
              </w:rPr>
              <w:t>7</w:t>
            </w:r>
          </w:p>
          <w:p w:rsidR="00696D7A" w:rsidRPr="007D4E85" w:rsidRDefault="005D354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</w:tc>
      </w:tr>
      <w:tr w:rsidR="00F319D9" w:rsidRPr="007D4E85" w:rsidTr="004C3F88">
        <w:tc>
          <w:tcPr>
            <w:tcW w:w="673" w:type="dxa"/>
          </w:tcPr>
          <w:p w:rsidR="00F319D9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3688" w:type="dxa"/>
          </w:tcPr>
          <w:p w:rsidR="00F319D9" w:rsidRPr="007D4E85" w:rsidRDefault="00F319D9" w:rsidP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DOL Marie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Quettelène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             F</w:t>
            </w:r>
          </w:p>
        </w:tc>
        <w:tc>
          <w:tcPr>
            <w:tcW w:w="709" w:type="dxa"/>
          </w:tcPr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65</w:t>
            </w:r>
          </w:p>
        </w:tc>
        <w:tc>
          <w:tcPr>
            <w:tcW w:w="2835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3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275 Linton app. 8</w:t>
            </w:r>
          </w:p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H3S 1S5</w:t>
            </w:r>
          </w:p>
        </w:tc>
        <w:tc>
          <w:tcPr>
            <w:tcW w:w="1275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US"/>
              </w:rPr>
              <w:t>*935-5849</w:t>
            </w:r>
          </w:p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462-0090</w:t>
            </w:r>
          </w:p>
        </w:tc>
        <w:tc>
          <w:tcPr>
            <w:tcW w:w="1412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Anderson</w:t>
            </w:r>
          </w:p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Brithney</w:t>
            </w:r>
            <w:proofErr w:type="spellEnd"/>
          </w:p>
        </w:tc>
        <w:tc>
          <w:tcPr>
            <w:tcW w:w="712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F319D9" w:rsidRPr="007D4E85" w:rsidRDefault="00F319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</w:t>
            </w:r>
            <w:r w:rsidR="001C316D" w:rsidRPr="007D4E85">
              <w:rPr>
                <w:color w:val="000000"/>
                <w:sz w:val="22"/>
                <w:szCs w:val="22"/>
                <w:lang w:val="es-MX"/>
              </w:rPr>
              <w:t>6</w:t>
            </w:r>
          </w:p>
          <w:p w:rsidR="00F319D9" w:rsidRPr="007D4E85" w:rsidRDefault="001C316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12</w:t>
            </w:r>
          </w:p>
        </w:tc>
      </w:tr>
      <w:tr w:rsidR="00774B93" w:rsidRPr="007D4E85" w:rsidTr="004C3F88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3688" w:type="dxa"/>
          </w:tcPr>
          <w:p w:rsidR="00BD6C3D" w:rsidRPr="007D4E85" w:rsidRDefault="00BD6C3D" w:rsidP="00BD6C3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AHMED </w:t>
            </w:r>
            <w:proofErr w:type="gramStart"/>
            <w:r w:rsidRPr="007D4E85">
              <w:rPr>
                <w:color w:val="000000"/>
                <w:lang w:val="en-US"/>
              </w:rPr>
              <w:t>Yasmeen ..................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  <w:p w:rsidR="00774B93" w:rsidRPr="007D4E85" w:rsidRDefault="00BD6C3D" w:rsidP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ALI </w:t>
            </w:r>
            <w:proofErr w:type="spellStart"/>
            <w:r w:rsidRPr="007D4E85">
              <w:rPr>
                <w:color w:val="000000"/>
                <w:lang w:val="en-US"/>
              </w:rPr>
              <w:t>Marwa</w:t>
            </w:r>
            <w:proofErr w:type="spellEnd"/>
            <w:r w:rsidRPr="007D4E85">
              <w:rPr>
                <w:color w:val="000000"/>
                <w:lang w:val="en-US"/>
              </w:rPr>
              <w:t xml:space="preserve"> (</w:t>
            </w:r>
            <w:proofErr w:type="spellStart"/>
            <w:r w:rsidRPr="007D4E85">
              <w:rPr>
                <w:color w:val="000000"/>
                <w:lang w:val="en-US"/>
              </w:rPr>
              <w:t>coloc</w:t>
            </w:r>
            <w:proofErr w:type="spellEnd"/>
            <w:proofErr w:type="gramStart"/>
            <w:r w:rsidRPr="007D4E85">
              <w:rPr>
                <w:color w:val="000000"/>
                <w:lang w:val="en-US"/>
              </w:rPr>
              <w:t>) .................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774B93" w:rsidRPr="007D4E85" w:rsidRDefault="00BD6C3D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n-US" w:eastAsia="en-US"/>
              </w:rPr>
              <w:t>122</w:t>
            </w:r>
          </w:p>
        </w:tc>
        <w:tc>
          <w:tcPr>
            <w:tcW w:w="2835" w:type="dxa"/>
          </w:tcPr>
          <w:p w:rsidR="00BD6C3D" w:rsidRPr="007D4E85" w:rsidRDefault="00BD6C3D" w:rsidP="00BD6C3D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</w:rPr>
            </w:pPr>
            <w:r w:rsidRPr="007D4E85">
              <w:rPr>
                <w:rFonts w:ascii="Times New Roman" w:hAnsi="Times New Roman"/>
                <w:color w:val="000000"/>
              </w:rPr>
              <w:t xml:space="preserve">3600 Linton </w:t>
            </w:r>
            <w:proofErr w:type="spellStart"/>
            <w:r w:rsidRPr="007D4E85">
              <w:rPr>
                <w:rFonts w:ascii="Times New Roman" w:hAnsi="Times New Roman"/>
                <w:color w:val="000000"/>
              </w:rPr>
              <w:t>app</w:t>
            </w:r>
            <w:proofErr w:type="spellEnd"/>
            <w:r w:rsidRPr="007D4E85">
              <w:rPr>
                <w:rFonts w:ascii="Times New Roman" w:hAnsi="Times New Roman"/>
                <w:color w:val="000000"/>
              </w:rPr>
              <w:t>. 303</w:t>
            </w:r>
          </w:p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1T2</w:t>
            </w:r>
          </w:p>
        </w:tc>
        <w:tc>
          <w:tcPr>
            <w:tcW w:w="1275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591-8640</w:t>
            </w:r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*998-7416</w:t>
            </w:r>
          </w:p>
        </w:tc>
        <w:tc>
          <w:tcPr>
            <w:tcW w:w="1412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Zeiad</w:t>
            </w:r>
            <w:proofErr w:type="spellEnd"/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Mohamed</w:t>
            </w:r>
          </w:p>
        </w:tc>
        <w:tc>
          <w:tcPr>
            <w:tcW w:w="712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774B93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BD6C3D" w:rsidRPr="007D4E85" w:rsidRDefault="00BD6C3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06</w:t>
            </w:r>
          </w:p>
        </w:tc>
      </w:tr>
      <w:tr w:rsidR="00836E27" w:rsidRPr="007D4E85" w:rsidTr="004C3F88">
        <w:tc>
          <w:tcPr>
            <w:tcW w:w="673" w:type="dxa"/>
          </w:tcPr>
          <w:p w:rsidR="00836E27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3688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ADAM </w:t>
            </w:r>
            <w:proofErr w:type="spellStart"/>
            <w:r w:rsidRPr="007D4E85">
              <w:rPr>
                <w:color w:val="000000"/>
              </w:rPr>
              <w:t>Tagried</w:t>
            </w:r>
            <w:proofErr w:type="spellEnd"/>
            <w:r w:rsidRPr="007D4E85">
              <w:rPr>
                <w:color w:val="000000"/>
              </w:rPr>
              <w:t xml:space="preserve">                         F</w:t>
            </w:r>
          </w:p>
        </w:tc>
        <w:tc>
          <w:tcPr>
            <w:tcW w:w="709" w:type="dxa"/>
          </w:tcPr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120</w:t>
            </w:r>
          </w:p>
        </w:tc>
        <w:tc>
          <w:tcPr>
            <w:tcW w:w="2835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</w:t>
            </w:r>
            <w:r w:rsidR="001534FA" w:rsidRPr="007D4E85">
              <w:rPr>
                <w:color w:val="000000"/>
              </w:rPr>
              <w:t>761</w:t>
            </w:r>
            <w:r w:rsidRPr="007D4E85">
              <w:rPr>
                <w:color w:val="000000"/>
              </w:rPr>
              <w:t xml:space="preserve"> </w:t>
            </w:r>
            <w:r w:rsidR="001534FA" w:rsidRPr="007D4E85">
              <w:rPr>
                <w:color w:val="000000"/>
              </w:rPr>
              <w:t>Linton</w:t>
            </w:r>
            <w:r w:rsidRPr="007D4E85">
              <w:rPr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 xml:space="preserve">. </w:t>
            </w:r>
            <w:r w:rsidR="001534FA" w:rsidRPr="007D4E85">
              <w:rPr>
                <w:color w:val="000000"/>
              </w:rPr>
              <w:t>6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*368-8943</w:t>
            </w:r>
          </w:p>
          <w:p w:rsidR="00836E27" w:rsidRPr="007D4E85" w:rsidRDefault="00760A5E" w:rsidP="00760A5E">
            <w:pPr>
              <w:pStyle w:val="En-tte"/>
              <w:tabs>
                <w:tab w:val="left" w:pos="708"/>
              </w:tabs>
              <w:rPr>
                <w:rFonts w:eastAsia="Calibri"/>
                <w:b/>
                <w:color w:val="000000"/>
                <w:lang w:eastAsia="en-US"/>
              </w:rPr>
            </w:pPr>
            <w:r w:rsidRPr="007D4E85">
              <w:rPr>
                <w:color w:val="000000"/>
              </w:rPr>
              <w:t>59</w:t>
            </w:r>
            <w:r w:rsidR="00836E27" w:rsidRPr="007D4E85">
              <w:rPr>
                <w:color w:val="000000"/>
              </w:rPr>
              <w:t>1-</w:t>
            </w:r>
            <w:r w:rsidRPr="007D4E85">
              <w:rPr>
                <w:color w:val="000000"/>
              </w:rPr>
              <w:t>8640</w:t>
            </w:r>
          </w:p>
        </w:tc>
        <w:tc>
          <w:tcPr>
            <w:tcW w:w="1412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Majid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Mohamed</w:t>
            </w:r>
          </w:p>
          <w:p w:rsidR="00836E27" w:rsidRPr="007D4E85" w:rsidRDefault="00836E27" w:rsidP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Moa</w:t>
            </w:r>
            <w:r w:rsidR="00760A5E" w:rsidRPr="007D4E85">
              <w:rPr>
                <w:color w:val="000000"/>
                <w:sz w:val="22"/>
                <w:szCs w:val="22"/>
              </w:rPr>
              <w:t>y</w:t>
            </w:r>
            <w:r w:rsidRPr="007D4E85">
              <w:rPr>
                <w:color w:val="000000"/>
                <w:sz w:val="22"/>
                <w:szCs w:val="22"/>
              </w:rPr>
              <w:t>ad</w:t>
            </w:r>
            <w:proofErr w:type="spellEnd"/>
          </w:p>
        </w:tc>
        <w:tc>
          <w:tcPr>
            <w:tcW w:w="712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36E27" w:rsidRPr="007D4E85" w:rsidRDefault="00836E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760A5E" w:rsidRPr="007D4E85">
              <w:rPr>
                <w:color w:val="000000"/>
                <w:sz w:val="22"/>
                <w:szCs w:val="22"/>
              </w:rPr>
              <w:t>2</w:t>
            </w:r>
          </w:p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  <w:p w:rsidR="00836E27" w:rsidRPr="007D4E85" w:rsidRDefault="00760A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</w:tc>
      </w:tr>
      <w:tr w:rsidR="00774B93" w:rsidRPr="007D4E85" w:rsidTr="004C3F88">
        <w:tc>
          <w:tcPr>
            <w:tcW w:w="673" w:type="dxa"/>
          </w:tcPr>
          <w:p w:rsidR="00774B93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3688" w:type="dxa"/>
          </w:tcPr>
          <w:p w:rsidR="00774B93" w:rsidRPr="007D4E85" w:rsidRDefault="005111F9" w:rsidP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HARRY </w:t>
            </w:r>
            <w:proofErr w:type="gramStart"/>
            <w:r w:rsidRPr="007D4E85">
              <w:rPr>
                <w:color w:val="000000"/>
                <w:lang w:val="en-US"/>
              </w:rPr>
              <w:t>Sabrina ..............</w:t>
            </w:r>
            <w:r w:rsidR="004C3F88" w:rsidRPr="007D4E85">
              <w:rPr>
                <w:color w:val="000000"/>
                <w:lang w:val="en-US"/>
              </w:rPr>
              <w:t>.</w:t>
            </w:r>
            <w:r w:rsidRPr="007D4E85">
              <w:rPr>
                <w:color w:val="000000"/>
                <w:lang w:val="en-US"/>
              </w:rPr>
              <w:t>.......</w:t>
            </w:r>
            <w:proofErr w:type="gramEnd"/>
            <w:r w:rsidRPr="007D4E85">
              <w:rPr>
                <w:color w:val="000000"/>
                <w:lang w:val="en-US"/>
              </w:rPr>
              <w:t xml:space="preserve"> F</w:t>
            </w:r>
          </w:p>
        </w:tc>
        <w:tc>
          <w:tcPr>
            <w:tcW w:w="709" w:type="dxa"/>
          </w:tcPr>
          <w:p w:rsidR="00774B93" w:rsidRPr="007D4E85" w:rsidRDefault="005111F9">
            <w:pPr>
              <w:rPr>
                <w:rFonts w:ascii="Calibri" w:eastAsia="Calibri" w:hAnsi="Calibri"/>
                <w:color w:val="000000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eastAsia="en-US"/>
              </w:rPr>
              <w:t>81</w:t>
            </w:r>
          </w:p>
        </w:tc>
        <w:tc>
          <w:tcPr>
            <w:tcW w:w="2835" w:type="dxa"/>
          </w:tcPr>
          <w:p w:rsidR="005111F9" w:rsidRPr="007D4E85" w:rsidRDefault="005111F9" w:rsidP="005111F9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3845 Linton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</w:t>
            </w:r>
          </w:p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*</w:t>
            </w:r>
            <w:r w:rsidRPr="007D4E85">
              <w:rPr>
                <w:b/>
                <w:color w:val="000000"/>
              </w:rPr>
              <w:t>989-2203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*922-8095</w:t>
            </w:r>
          </w:p>
        </w:tc>
        <w:tc>
          <w:tcPr>
            <w:tcW w:w="1412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Zaidon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Surann</w:t>
            </w:r>
            <w:proofErr w:type="spellEnd"/>
          </w:p>
        </w:tc>
        <w:tc>
          <w:tcPr>
            <w:tcW w:w="712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74B93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5111F9" w:rsidRPr="007D4E85" w:rsidRDefault="005111F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16</w:t>
            </w:r>
          </w:p>
        </w:tc>
      </w:tr>
      <w:tr w:rsidR="00B7308B" w:rsidRPr="007D4E85" w:rsidTr="004C3F88">
        <w:tc>
          <w:tcPr>
            <w:tcW w:w="673" w:type="dxa"/>
          </w:tcPr>
          <w:p w:rsidR="00B7308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3688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val="es-MX" w:eastAsia="en-US"/>
              </w:rPr>
            </w:pPr>
            <w:r w:rsidRPr="007D4E85"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 xml:space="preserve">SAHAYAPALAN </w:t>
            </w:r>
            <w:proofErr w:type="spellStart"/>
            <w:r w:rsidRPr="007D4E85"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>Sahayavenothini</w:t>
            </w:r>
            <w:proofErr w:type="spellEnd"/>
            <w:r w:rsidRPr="007D4E85">
              <w:rPr>
                <w:rFonts w:eastAsia="Calibri"/>
                <w:color w:val="000000"/>
                <w:lang w:val="es-MX" w:eastAsia="en-US"/>
              </w:rPr>
              <w:t xml:space="preserve"> F</w:t>
            </w:r>
          </w:p>
          <w:p w:rsidR="00533D61" w:rsidRPr="007D4E85" w:rsidRDefault="00533D61" w:rsidP="00533D61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Anuja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(18</w:t>
            </w:r>
            <w:proofErr w:type="gramStart"/>
            <w:r w:rsidRPr="007D4E85">
              <w:rPr>
                <w:color w:val="000000"/>
                <w:sz w:val="22"/>
                <w:szCs w:val="22"/>
                <w:lang w:val="es-MX"/>
              </w:rPr>
              <w:t>) ......................................</w:t>
            </w:r>
            <w:proofErr w:type="gram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F</w:t>
            </w:r>
          </w:p>
        </w:tc>
        <w:tc>
          <w:tcPr>
            <w:tcW w:w="709" w:type="dxa"/>
          </w:tcPr>
          <w:p w:rsidR="00B7308B" w:rsidRPr="007D4E85" w:rsidRDefault="00533D61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37</w:t>
            </w:r>
          </w:p>
        </w:tc>
        <w:tc>
          <w:tcPr>
            <w:tcW w:w="2835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3</w:t>
            </w:r>
            <w:r w:rsidR="001534FA" w:rsidRPr="007D4E85">
              <w:rPr>
                <w:color w:val="000000"/>
                <w:lang w:val="en-US"/>
              </w:rPr>
              <w:t>8</w:t>
            </w:r>
            <w:r w:rsidR="004E7184" w:rsidRPr="007D4E85">
              <w:rPr>
                <w:color w:val="000000"/>
                <w:lang w:val="en-US"/>
              </w:rPr>
              <w:t>81</w:t>
            </w:r>
            <w:r w:rsidRPr="007D4E85">
              <w:rPr>
                <w:color w:val="000000"/>
                <w:lang w:val="en-US"/>
              </w:rPr>
              <w:t xml:space="preserve"> </w:t>
            </w:r>
            <w:r w:rsidR="001534FA" w:rsidRPr="007D4E85">
              <w:rPr>
                <w:color w:val="000000"/>
                <w:lang w:val="en-US"/>
              </w:rPr>
              <w:t>Linton</w:t>
            </w:r>
            <w:r w:rsidRPr="007D4E85">
              <w:rPr>
                <w:color w:val="000000"/>
                <w:lang w:val="en-US"/>
              </w:rPr>
              <w:t xml:space="preserve"> app. </w:t>
            </w:r>
            <w:r w:rsidR="001534FA" w:rsidRPr="007D4E85">
              <w:rPr>
                <w:color w:val="000000"/>
                <w:lang w:val="en-US"/>
              </w:rPr>
              <w:t>1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B7308B" w:rsidRPr="007D4E85" w:rsidRDefault="00533D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B7308B" w:rsidRPr="007D4E85" w:rsidRDefault="00533D61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*221-3806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531-1237</w:t>
            </w:r>
          </w:p>
        </w:tc>
        <w:tc>
          <w:tcPr>
            <w:tcW w:w="14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Aswin</w:t>
            </w:r>
            <w:proofErr w:type="spellEnd"/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Aravinth</w:t>
            </w:r>
            <w:proofErr w:type="spellEnd"/>
          </w:p>
        </w:tc>
        <w:tc>
          <w:tcPr>
            <w:tcW w:w="7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</w:t>
            </w:r>
            <w:r w:rsidR="00533D61" w:rsidRPr="007D4E85">
              <w:rPr>
                <w:color w:val="000000"/>
                <w:sz w:val="22"/>
                <w:szCs w:val="22"/>
                <w:lang w:val="en-US"/>
              </w:rPr>
              <w:t>1</w:t>
            </w:r>
          </w:p>
          <w:p w:rsidR="00B7308B" w:rsidRPr="007D4E85" w:rsidRDefault="00B7308B" w:rsidP="00533D6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</w:t>
            </w:r>
            <w:r w:rsidR="00533D61" w:rsidRPr="007D4E85">
              <w:rPr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B7308B" w:rsidRPr="007D4E85" w:rsidTr="004C3F88">
        <w:tc>
          <w:tcPr>
            <w:tcW w:w="673" w:type="dxa"/>
          </w:tcPr>
          <w:p w:rsidR="00B7308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60</w:t>
            </w:r>
          </w:p>
        </w:tc>
        <w:tc>
          <w:tcPr>
            <w:tcW w:w="3688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18"/>
                <w:szCs w:val="22"/>
                <w:lang w:val="en-US"/>
              </w:rPr>
            </w:pPr>
            <w:r w:rsidRPr="007D4E85">
              <w:rPr>
                <w:color w:val="000000"/>
                <w:sz w:val="18"/>
                <w:szCs w:val="22"/>
                <w:lang w:val="en-US"/>
              </w:rPr>
              <w:t>NITHIYANANTHALIN</w:t>
            </w:r>
            <w:r w:rsidR="00B74110" w:rsidRPr="007D4E85">
              <w:rPr>
                <w:color w:val="000000"/>
                <w:sz w:val="18"/>
                <w:szCs w:val="22"/>
                <w:lang w:val="en-US"/>
              </w:rPr>
              <w:t>D</w:t>
            </w:r>
            <w:r w:rsidRPr="007D4E85">
              <w:rPr>
                <w:color w:val="000000"/>
                <w:sz w:val="18"/>
                <w:szCs w:val="22"/>
                <w:lang w:val="en-US"/>
              </w:rPr>
              <w:t xml:space="preserve">AM </w:t>
            </w:r>
            <w:proofErr w:type="spellStart"/>
            <w:r w:rsidRPr="007D4E85">
              <w:rPr>
                <w:color w:val="000000"/>
                <w:sz w:val="18"/>
                <w:szCs w:val="22"/>
                <w:lang w:val="en-US"/>
              </w:rPr>
              <w:t>Mathumitha</w:t>
            </w:r>
            <w:proofErr w:type="spellEnd"/>
            <w:r w:rsidRPr="007D4E85">
              <w:rPr>
                <w:color w:val="000000"/>
                <w:sz w:val="18"/>
                <w:szCs w:val="22"/>
                <w:lang w:val="en-US"/>
              </w:rPr>
              <w:t xml:space="preserve"> F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THARMASENAPATHY </w:t>
            </w: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Visulincan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B7308B" w:rsidRPr="007D4E85" w:rsidRDefault="00B74110">
            <w:pPr>
              <w:rPr>
                <w:color w:val="000000"/>
                <w:lang w:val="en-US" w:eastAsia="fr-CA"/>
              </w:rPr>
            </w:pPr>
            <w:r w:rsidRPr="007D4E85">
              <w:rPr>
                <w:color w:val="000000"/>
                <w:lang w:val="en-US" w:eastAsia="fr-CA"/>
              </w:rPr>
              <w:t>40</w:t>
            </w:r>
          </w:p>
        </w:tc>
        <w:tc>
          <w:tcPr>
            <w:tcW w:w="2835" w:type="dxa"/>
          </w:tcPr>
          <w:p w:rsidR="00B7308B" w:rsidRPr="007D4E85" w:rsidRDefault="00B7308B">
            <w:pPr>
              <w:pStyle w:val="Sous-titre"/>
              <w:jc w:val="both"/>
              <w:rPr>
                <w:rFonts w:ascii="Times New Roman" w:hAnsi="Times New Roman"/>
                <w:color w:val="000000"/>
              </w:rPr>
            </w:pPr>
            <w:r w:rsidRPr="007D4E85">
              <w:rPr>
                <w:rFonts w:ascii="Times New Roman" w:hAnsi="Times New Roman"/>
                <w:color w:val="000000"/>
              </w:rPr>
              <w:t xml:space="preserve">3885 </w:t>
            </w:r>
            <w:r w:rsidR="00642317">
              <w:rPr>
                <w:rFonts w:ascii="Times New Roman" w:hAnsi="Times New Roman"/>
                <w:color w:val="000000"/>
              </w:rPr>
              <w:t>L</w:t>
            </w:r>
            <w:r w:rsidRPr="007D4E85">
              <w:rPr>
                <w:rFonts w:ascii="Times New Roman" w:hAnsi="Times New Roman"/>
                <w:color w:val="000000"/>
              </w:rPr>
              <w:t xml:space="preserve">inton </w:t>
            </w:r>
            <w:proofErr w:type="spellStart"/>
            <w:r w:rsidRPr="007D4E85">
              <w:rPr>
                <w:rFonts w:ascii="Times New Roman" w:hAnsi="Times New Roman"/>
                <w:color w:val="000000"/>
              </w:rPr>
              <w:t>app</w:t>
            </w:r>
            <w:proofErr w:type="spellEnd"/>
            <w:r w:rsidRPr="007D4E85">
              <w:rPr>
                <w:rFonts w:ascii="Times New Roman" w:hAnsi="Times New Roman"/>
                <w:color w:val="000000"/>
              </w:rPr>
              <w:t>. 3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134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5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*402-3202</w:t>
            </w:r>
          </w:p>
          <w:p w:rsidR="00B7308B" w:rsidRPr="007D4E85" w:rsidRDefault="00B7308B" w:rsidP="00B74110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242-4055</w:t>
            </w:r>
          </w:p>
        </w:tc>
        <w:tc>
          <w:tcPr>
            <w:tcW w:w="14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Thevakan</w:t>
            </w:r>
            <w:proofErr w:type="spellEnd"/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Kereesan</w:t>
            </w:r>
            <w:proofErr w:type="spellEnd"/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Aarani</w:t>
            </w:r>
            <w:proofErr w:type="spellEnd"/>
          </w:p>
        </w:tc>
        <w:tc>
          <w:tcPr>
            <w:tcW w:w="712" w:type="dxa"/>
          </w:tcPr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B7308B" w:rsidRPr="007D4E85" w:rsidRDefault="00B7411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13</w:t>
            </w:r>
          </w:p>
          <w:p w:rsidR="00B7308B" w:rsidRPr="007D4E85" w:rsidRDefault="00B7308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B74110" w:rsidRPr="007D4E85">
              <w:rPr>
                <w:color w:val="000000"/>
                <w:sz w:val="22"/>
                <w:szCs w:val="22"/>
              </w:rPr>
              <w:t>2</w:t>
            </w:r>
          </w:p>
          <w:p w:rsidR="00B7308B" w:rsidRPr="007D4E85" w:rsidRDefault="00B7308B" w:rsidP="00B7411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B74110" w:rsidRPr="007D4E85">
              <w:rPr>
                <w:color w:val="000000"/>
                <w:sz w:val="22"/>
                <w:szCs w:val="22"/>
              </w:rPr>
              <w:t>8</w:t>
            </w:r>
          </w:p>
        </w:tc>
      </w:tr>
      <w:tr w:rsidR="00E031EC" w:rsidRPr="007D4E85" w:rsidTr="004C3F88">
        <w:tc>
          <w:tcPr>
            <w:tcW w:w="673" w:type="dxa"/>
          </w:tcPr>
          <w:p w:rsidR="00E031E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3688" w:type="dxa"/>
          </w:tcPr>
          <w:p w:rsidR="00E031EC" w:rsidRPr="007D4E85" w:rsidRDefault="00E031EC" w:rsidP="004C3F88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DAMIRI </w:t>
            </w:r>
            <w:proofErr w:type="spellStart"/>
            <w:r w:rsidRPr="007D4E85">
              <w:rPr>
                <w:color w:val="000000"/>
              </w:rPr>
              <w:t>Wafa</w:t>
            </w:r>
            <w:proofErr w:type="spellEnd"/>
            <w:r w:rsidRPr="007D4E85">
              <w:rPr>
                <w:color w:val="000000"/>
              </w:rPr>
              <w:t xml:space="preserve"> </w:t>
            </w:r>
            <w:r w:rsidR="004C3F88" w:rsidRPr="007D4E85">
              <w:rPr>
                <w:color w:val="000000"/>
              </w:rPr>
              <w:t xml:space="preserve">......................... </w:t>
            </w:r>
            <w:r w:rsidRPr="007D4E85">
              <w:rPr>
                <w:color w:val="000000"/>
              </w:rPr>
              <w:t>F</w:t>
            </w:r>
          </w:p>
        </w:tc>
        <w:tc>
          <w:tcPr>
            <w:tcW w:w="709" w:type="dxa"/>
          </w:tcPr>
          <w:p w:rsidR="00E031EC" w:rsidRPr="007D4E85" w:rsidRDefault="00FF4B3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64</w:t>
            </w:r>
          </w:p>
        </w:tc>
        <w:tc>
          <w:tcPr>
            <w:tcW w:w="2835" w:type="dxa"/>
          </w:tcPr>
          <w:p w:rsidR="00642317" w:rsidRDefault="00E031EC" w:rsidP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3744 Mackenzie</w:t>
            </w:r>
          </w:p>
          <w:p w:rsidR="00E031EC" w:rsidRPr="007D4E85" w:rsidRDefault="00E031EC" w:rsidP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031EC" w:rsidRPr="007D4E85" w:rsidRDefault="00E031EC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H3S </w:t>
            </w:r>
            <w:bookmarkStart w:id="0" w:name="_GoBack"/>
            <w:bookmarkEnd w:id="0"/>
            <w:r w:rsidRPr="007D4E85">
              <w:rPr>
                <w:color w:val="000000"/>
                <w:sz w:val="22"/>
                <w:szCs w:val="22"/>
              </w:rPr>
              <w:t>1E5</w:t>
            </w:r>
          </w:p>
        </w:tc>
        <w:tc>
          <w:tcPr>
            <w:tcW w:w="1275" w:type="dxa"/>
          </w:tcPr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*877-9375</w:t>
            </w:r>
          </w:p>
          <w:p w:rsidR="00E031EC" w:rsidRPr="007D4E85" w:rsidRDefault="00FF4B3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296-8305</w:t>
            </w:r>
          </w:p>
        </w:tc>
        <w:tc>
          <w:tcPr>
            <w:tcW w:w="1412" w:type="dxa"/>
          </w:tcPr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Rayane</w:t>
            </w:r>
            <w:proofErr w:type="spellEnd"/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Malak</w:t>
            </w:r>
            <w:proofErr w:type="spellEnd"/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Sabrine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</w:tcPr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E031EC" w:rsidRPr="007D4E85" w:rsidRDefault="00FF4B3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E031EC" w:rsidRPr="007D4E85">
              <w:rPr>
                <w:color w:val="000000"/>
                <w:sz w:val="22"/>
                <w:szCs w:val="22"/>
              </w:rPr>
              <w:t>½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FF4B33" w:rsidRPr="007D4E85">
              <w:rPr>
                <w:color w:val="000000"/>
                <w:sz w:val="22"/>
                <w:szCs w:val="22"/>
              </w:rPr>
              <w:t>4</w:t>
            </w:r>
          </w:p>
          <w:p w:rsidR="00E031EC" w:rsidRPr="007D4E85" w:rsidRDefault="00E031E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14</w:t>
            </w:r>
          </w:p>
          <w:p w:rsidR="00E031EC" w:rsidRPr="007D4E85" w:rsidRDefault="00E031EC" w:rsidP="00FF4B3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FF4B33" w:rsidRPr="007D4E85">
              <w:rPr>
                <w:color w:val="000000"/>
                <w:sz w:val="22"/>
                <w:szCs w:val="22"/>
              </w:rPr>
              <w:t>6</w:t>
            </w:r>
          </w:p>
        </w:tc>
      </w:tr>
      <w:tr w:rsidR="00E853CF" w:rsidRPr="007D4E85" w:rsidTr="004C3F88">
        <w:tc>
          <w:tcPr>
            <w:tcW w:w="673" w:type="dxa"/>
          </w:tcPr>
          <w:p w:rsidR="00E853CF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3688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</w:rPr>
              <w:t xml:space="preserve">EASWARTHAS </w:t>
            </w:r>
            <w:proofErr w:type="spellStart"/>
            <w:r w:rsidRPr="007D4E85">
              <w:rPr>
                <w:color w:val="000000"/>
              </w:rPr>
              <w:t>Tharsini</w:t>
            </w:r>
            <w:proofErr w:type="spellEnd"/>
            <w:r w:rsidRPr="007D4E85">
              <w:rPr>
                <w:color w:val="000000"/>
              </w:rPr>
              <w:t xml:space="preserve">         </w:t>
            </w:r>
            <w:r w:rsidRPr="007D4E85">
              <w:rPr>
                <w:color w:val="000000"/>
                <w:lang w:val="en-US"/>
              </w:rPr>
              <w:t>F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SHANMUGARAJAH</w:t>
            </w:r>
            <w:r w:rsidRPr="007D4E85">
              <w:rPr>
                <w:color w:val="000000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lang w:val="en-US"/>
              </w:rPr>
              <w:t>Nimalarajah</w:t>
            </w:r>
            <w:proofErr w:type="spellEnd"/>
            <w:r w:rsidRPr="007D4E85"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94</w:t>
            </w:r>
          </w:p>
        </w:tc>
        <w:tc>
          <w:tcPr>
            <w:tcW w:w="2835" w:type="dxa"/>
          </w:tcPr>
          <w:p w:rsidR="00642317" w:rsidRDefault="00E853CF" w:rsidP="0064231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3828 Mackenzie</w:t>
            </w:r>
          </w:p>
          <w:p w:rsidR="00E853CF" w:rsidRPr="007D4E85" w:rsidRDefault="00E853CF" w:rsidP="0064231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969-0730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731-0730</w:t>
            </w:r>
          </w:p>
        </w:tc>
        <w:tc>
          <w:tcPr>
            <w:tcW w:w="1412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Athavan</w:t>
            </w:r>
            <w:proofErr w:type="spellEnd"/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Kavijan</w:t>
            </w:r>
            <w:proofErr w:type="spellEnd"/>
          </w:p>
        </w:tc>
        <w:tc>
          <w:tcPr>
            <w:tcW w:w="712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11" w:type="dxa"/>
          </w:tcPr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16</w:t>
            </w:r>
          </w:p>
          <w:p w:rsidR="00E853CF" w:rsidRPr="007D4E85" w:rsidRDefault="00E853C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3688" w:type="dxa"/>
          </w:tcPr>
          <w:p w:rsidR="00135659" w:rsidRPr="007D4E85" w:rsidRDefault="00135659" w:rsidP="00135659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SHOHAB </w:t>
            </w:r>
            <w:proofErr w:type="spellStart"/>
            <w:proofErr w:type="gramStart"/>
            <w:r w:rsidRPr="007D4E85">
              <w:rPr>
                <w:color w:val="000000"/>
                <w:lang w:val="es-MX"/>
              </w:rPr>
              <w:t>Ismara</w:t>
            </w:r>
            <w:proofErr w:type="spellEnd"/>
            <w:r w:rsidRPr="007D4E85">
              <w:rPr>
                <w:color w:val="000000"/>
                <w:lang w:val="es-MX"/>
              </w:rPr>
              <w:t xml:space="preserve"> ............</w:t>
            </w:r>
            <w:r w:rsidR="004C3F88" w:rsidRPr="007D4E85">
              <w:rPr>
                <w:color w:val="000000"/>
                <w:lang w:val="es-MX"/>
              </w:rPr>
              <w:t>..</w:t>
            </w:r>
            <w:r w:rsidRPr="007D4E85">
              <w:rPr>
                <w:color w:val="000000"/>
                <w:lang w:val="es-MX"/>
              </w:rPr>
              <w:t>........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F</w:t>
            </w:r>
          </w:p>
          <w:p w:rsidR="004D25EB" w:rsidRPr="007D4E85" w:rsidRDefault="00135659" w:rsidP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lang w:val="es-MX"/>
              </w:rPr>
              <w:t xml:space="preserve">HAMID </w:t>
            </w:r>
            <w:proofErr w:type="gramStart"/>
            <w:r w:rsidRPr="007D4E85">
              <w:rPr>
                <w:color w:val="000000"/>
                <w:lang w:val="es-MX"/>
              </w:rPr>
              <w:t>Abdul ...............</w:t>
            </w:r>
            <w:r w:rsidR="004C3F88" w:rsidRPr="007D4E85">
              <w:rPr>
                <w:color w:val="000000"/>
                <w:lang w:val="es-MX"/>
              </w:rPr>
              <w:t>..</w:t>
            </w:r>
            <w:r w:rsidRPr="007D4E85">
              <w:rPr>
                <w:color w:val="000000"/>
                <w:lang w:val="es-MX"/>
              </w:rPr>
              <w:t>.......</w:t>
            </w:r>
            <w:proofErr w:type="gramEnd"/>
            <w:r w:rsidRPr="007D4E85">
              <w:rPr>
                <w:color w:val="000000"/>
                <w:lang w:val="es-MX"/>
              </w:rPr>
              <w:t xml:space="preserve"> M</w:t>
            </w:r>
          </w:p>
        </w:tc>
        <w:tc>
          <w:tcPr>
            <w:tcW w:w="709" w:type="dxa"/>
          </w:tcPr>
          <w:p w:rsidR="004D25EB" w:rsidRPr="007D4E85" w:rsidRDefault="00135659">
            <w:pPr>
              <w:rPr>
                <w:rFonts w:ascii="Calibri" w:eastAsia="Calibri" w:hAnsi="Calibri"/>
                <w:color w:val="000000"/>
                <w:lang w:val="es-MX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s-MX" w:eastAsia="en-US"/>
              </w:rPr>
              <w:t>50</w:t>
            </w:r>
          </w:p>
        </w:tc>
        <w:tc>
          <w:tcPr>
            <w:tcW w:w="2835" w:type="dxa"/>
          </w:tcPr>
          <w:p w:rsidR="00135659" w:rsidRPr="007D4E85" w:rsidRDefault="00642317" w:rsidP="0013565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4610 Mackenzie</w:t>
            </w:r>
          </w:p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135659" w:rsidP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H3W 1B1</w:t>
            </w:r>
          </w:p>
        </w:tc>
        <w:tc>
          <w:tcPr>
            <w:tcW w:w="1275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739-659</w:t>
            </w:r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  <w:sz w:val="22"/>
                <w:szCs w:val="22"/>
                <w:lang w:val="es-MX"/>
              </w:rPr>
              <w:t>*221-5825</w:t>
            </w:r>
          </w:p>
        </w:tc>
        <w:tc>
          <w:tcPr>
            <w:tcW w:w="1412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Mooriya</w:t>
            </w:r>
            <w:proofErr w:type="spellEnd"/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Muhammad</w:t>
            </w:r>
          </w:p>
        </w:tc>
        <w:tc>
          <w:tcPr>
            <w:tcW w:w="712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11" w:type="dxa"/>
          </w:tcPr>
          <w:p w:rsidR="004D25EB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04</w:t>
            </w:r>
          </w:p>
          <w:p w:rsidR="00135659" w:rsidRPr="007D4E85" w:rsidRDefault="0013565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08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1D4309" w:rsidRPr="007D4E85" w:rsidTr="004C3F88">
        <w:tc>
          <w:tcPr>
            <w:tcW w:w="673" w:type="dxa"/>
          </w:tcPr>
          <w:p w:rsidR="001D4309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3688" w:type="dxa"/>
          </w:tcPr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LAHMITI Imane                           F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DAHMOUNI Hamza                   M</w:t>
            </w:r>
          </w:p>
        </w:tc>
        <w:tc>
          <w:tcPr>
            <w:tcW w:w="709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78</w:t>
            </w:r>
          </w:p>
        </w:tc>
        <w:tc>
          <w:tcPr>
            <w:tcW w:w="2835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3370 Maréchal</w:t>
            </w:r>
            <w:r w:rsidR="001D4309" w:rsidRPr="007D4E85">
              <w:rPr>
                <w:color w:val="000000"/>
              </w:rPr>
              <w:t xml:space="preserve"> </w:t>
            </w:r>
            <w:proofErr w:type="spellStart"/>
            <w:r w:rsidR="001D4309" w:rsidRPr="007D4E85">
              <w:rPr>
                <w:color w:val="000000"/>
              </w:rPr>
              <w:t>app</w:t>
            </w:r>
            <w:proofErr w:type="spellEnd"/>
            <w:r w:rsidR="001D4309" w:rsidRPr="007D4E85">
              <w:rPr>
                <w:color w:val="000000"/>
              </w:rPr>
              <w:t>. 2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1D4309" w:rsidRPr="007D4E85" w:rsidRDefault="001D4309" w:rsidP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H3T 1</w:t>
            </w:r>
            <w:r w:rsidR="00F92B50" w:rsidRPr="007D4E85">
              <w:rPr>
                <w:color w:val="000000"/>
                <w:sz w:val="22"/>
                <w:szCs w:val="22"/>
              </w:rPr>
              <w:t>M9</w:t>
            </w:r>
          </w:p>
        </w:tc>
        <w:tc>
          <w:tcPr>
            <w:tcW w:w="1275" w:type="dxa"/>
          </w:tcPr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735-8587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412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Norane</w:t>
            </w:r>
            <w:proofErr w:type="spellEnd"/>
          </w:p>
          <w:p w:rsidR="00F92B50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Myriam</w:t>
            </w:r>
          </w:p>
        </w:tc>
        <w:tc>
          <w:tcPr>
            <w:tcW w:w="712" w:type="dxa"/>
          </w:tcPr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1D4309" w:rsidRPr="007D4E85" w:rsidRDefault="001D430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F92B50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09</w:t>
            </w:r>
          </w:p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  <w:p w:rsidR="001D4309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F92B50" w:rsidRPr="007D4E85" w:rsidRDefault="00F92B5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1/6</w:t>
            </w:r>
          </w:p>
        </w:tc>
      </w:tr>
      <w:tr w:rsidR="0080279D" w:rsidRPr="007D4E85" w:rsidTr="004C3F88">
        <w:tc>
          <w:tcPr>
            <w:tcW w:w="673" w:type="dxa"/>
          </w:tcPr>
          <w:p w:rsidR="0080279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3688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SHOPAL </w:t>
            </w:r>
            <w:proofErr w:type="spellStart"/>
            <w:r w:rsidRPr="007D4E85">
              <w:rPr>
                <w:color w:val="000000"/>
                <w:lang w:val="en-US"/>
              </w:rPr>
              <w:t>Kuldip</w:t>
            </w:r>
            <w:proofErr w:type="spellEnd"/>
            <w:r w:rsidRPr="007D4E85">
              <w:rPr>
                <w:color w:val="000000"/>
                <w:lang w:val="en-US"/>
              </w:rPr>
              <w:t xml:space="preserve"> Kaur               F</w:t>
            </w:r>
          </w:p>
        </w:tc>
        <w:tc>
          <w:tcPr>
            <w:tcW w:w="709" w:type="dxa"/>
          </w:tcPr>
          <w:p w:rsidR="0080279D" w:rsidRPr="007D4E85" w:rsidRDefault="00F329AC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109</w:t>
            </w:r>
          </w:p>
        </w:tc>
        <w:tc>
          <w:tcPr>
            <w:tcW w:w="2835" w:type="dxa"/>
          </w:tcPr>
          <w:p w:rsidR="0080279D" w:rsidRPr="007D4E85" w:rsidRDefault="00F329A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8048 Mountain S</w:t>
            </w:r>
            <w:r w:rsidR="00642317">
              <w:rPr>
                <w:color w:val="000000"/>
                <w:lang w:val="en-US"/>
              </w:rPr>
              <w:t>i</w:t>
            </w:r>
            <w:r w:rsidRPr="007D4E85">
              <w:rPr>
                <w:color w:val="000000"/>
                <w:lang w:val="en-US"/>
              </w:rPr>
              <w:t>ghts</w:t>
            </w:r>
            <w:r w:rsidR="0080279D" w:rsidRPr="007D4E85">
              <w:rPr>
                <w:color w:val="000000"/>
                <w:lang w:val="en-US"/>
              </w:rPr>
              <w:t xml:space="preserve"> </w:t>
            </w:r>
            <w:r w:rsidRPr="007D4E85">
              <w:rPr>
                <w:color w:val="000000"/>
                <w:lang w:val="en-US"/>
              </w:rPr>
              <w:t>#</w:t>
            </w:r>
            <w:r w:rsidR="0080279D" w:rsidRPr="007D4E85">
              <w:rPr>
                <w:color w:val="000000"/>
                <w:lang w:val="en-US"/>
              </w:rPr>
              <w:t xml:space="preserve"> 6</w:t>
            </w:r>
          </w:p>
          <w:p w:rsidR="0080279D" w:rsidRPr="007D4E85" w:rsidRDefault="00F329AC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 H8</w:t>
            </w:r>
          </w:p>
        </w:tc>
        <w:tc>
          <w:tcPr>
            <w:tcW w:w="1275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</w:t>
            </w:r>
            <w:r w:rsidRPr="007D4E85">
              <w:rPr>
                <w:b/>
                <w:color w:val="000000"/>
              </w:rPr>
              <w:t>876-9944</w:t>
            </w:r>
          </w:p>
          <w:p w:rsidR="0080279D" w:rsidRPr="007D4E85" w:rsidRDefault="0080279D" w:rsidP="00F329AC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</w:t>
            </w:r>
            <w:r w:rsidR="00F329AC" w:rsidRPr="007D4E85">
              <w:rPr>
                <w:i/>
                <w:color w:val="000000"/>
                <w:sz w:val="22"/>
                <w:szCs w:val="22"/>
              </w:rPr>
              <w:t>221-2775</w:t>
            </w:r>
          </w:p>
        </w:tc>
        <w:tc>
          <w:tcPr>
            <w:tcW w:w="1412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Curjas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Harjas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>.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Latisha</w:t>
            </w:r>
          </w:p>
        </w:tc>
        <w:tc>
          <w:tcPr>
            <w:tcW w:w="712" w:type="dxa"/>
          </w:tcPr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0279D" w:rsidRPr="007D4E85" w:rsidRDefault="008027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80279D" w:rsidRPr="007D4E85" w:rsidRDefault="006A02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11</w:t>
            </w:r>
          </w:p>
          <w:p w:rsidR="0080279D" w:rsidRPr="007D4E85" w:rsidRDefault="006A02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80279D" w:rsidRPr="007D4E85" w:rsidRDefault="006A02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3688" w:type="dxa"/>
          </w:tcPr>
          <w:p w:rsidR="00362766" w:rsidRPr="007D4E85" w:rsidRDefault="00362766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OCHOA MIRANDA Marie </w:t>
            </w:r>
            <w:proofErr w:type="gramStart"/>
            <w:r w:rsidRPr="007D4E85">
              <w:rPr>
                <w:color w:val="000000"/>
                <w:sz w:val="22"/>
                <w:lang w:val="es-MX"/>
              </w:rPr>
              <w:t>Bel .</w:t>
            </w:r>
            <w:proofErr w:type="gramEnd"/>
            <w:r w:rsidRPr="007D4E85">
              <w:rPr>
                <w:color w:val="000000"/>
                <w:sz w:val="22"/>
                <w:lang w:val="es-MX"/>
              </w:rPr>
              <w:t xml:space="preserve"> F</w:t>
            </w:r>
          </w:p>
          <w:p w:rsidR="004D25EB" w:rsidRPr="007D4E85" w:rsidRDefault="00362766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lang w:val="es-MX"/>
              </w:rPr>
              <w:t xml:space="preserve">CASTILLO SANDOVAL </w:t>
            </w:r>
            <w:proofErr w:type="spellStart"/>
            <w:r w:rsidRPr="007D4E85">
              <w:rPr>
                <w:color w:val="000000"/>
                <w:sz w:val="22"/>
                <w:lang w:val="es-MX"/>
              </w:rPr>
              <w:t>Dario</w:t>
            </w:r>
            <w:proofErr w:type="spellEnd"/>
            <w:r w:rsidRPr="007D4E85">
              <w:rPr>
                <w:color w:val="000000"/>
                <w:sz w:val="22"/>
                <w:lang w:val="es-MX"/>
              </w:rPr>
              <w:t xml:space="preserve"> M</w:t>
            </w:r>
          </w:p>
        </w:tc>
        <w:tc>
          <w:tcPr>
            <w:tcW w:w="709" w:type="dxa"/>
          </w:tcPr>
          <w:p w:rsidR="004D25EB" w:rsidRPr="007D4E85" w:rsidRDefault="00362766">
            <w:pPr>
              <w:rPr>
                <w:rFonts w:ascii="Calibri" w:eastAsia="Calibri" w:hAnsi="Calibri"/>
                <w:color w:val="000000"/>
                <w:lang w:val="es-MX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s-MX" w:eastAsia="en-US"/>
              </w:rPr>
              <w:t>68</w:t>
            </w:r>
          </w:p>
        </w:tc>
        <w:tc>
          <w:tcPr>
            <w:tcW w:w="2835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6260 Pl. North Crest # 419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362766" w:rsidP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</w:rPr>
              <w:t>H3S 2T4</w:t>
            </w:r>
          </w:p>
        </w:tc>
        <w:tc>
          <w:tcPr>
            <w:tcW w:w="1275" w:type="dxa"/>
          </w:tcPr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585-8434</w:t>
            </w:r>
          </w:p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*979-7910</w:t>
            </w:r>
          </w:p>
        </w:tc>
        <w:tc>
          <w:tcPr>
            <w:tcW w:w="1412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Santiago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Sara</w:t>
            </w:r>
          </w:p>
        </w:tc>
        <w:tc>
          <w:tcPr>
            <w:tcW w:w="712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1" w:type="dxa"/>
          </w:tcPr>
          <w:p w:rsidR="004D25EB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07</w:t>
            </w:r>
          </w:p>
          <w:p w:rsidR="00362766" w:rsidRPr="007D4E85" w:rsidRDefault="003627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10</w:t>
            </w:r>
          </w:p>
        </w:tc>
      </w:tr>
      <w:tr w:rsidR="00E24254" w:rsidRPr="007D4E85" w:rsidTr="004C3F88">
        <w:tc>
          <w:tcPr>
            <w:tcW w:w="673" w:type="dxa"/>
          </w:tcPr>
          <w:p w:rsidR="00E24254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3688" w:type="dxa"/>
          </w:tcPr>
          <w:p w:rsidR="00E24254" w:rsidRPr="007D4E85" w:rsidRDefault="00E24254" w:rsidP="0041626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ELM</w:t>
            </w:r>
            <w:r w:rsidR="0041626C" w:rsidRPr="007D4E85">
              <w:rPr>
                <w:color w:val="000000"/>
                <w:sz w:val="22"/>
                <w:szCs w:val="22"/>
                <w:lang w:val="en-US"/>
              </w:rPr>
              <w:t>AH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I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Hebatalla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        F</w:t>
            </w:r>
          </w:p>
        </w:tc>
        <w:tc>
          <w:tcPr>
            <w:tcW w:w="709" w:type="dxa"/>
          </w:tcPr>
          <w:p w:rsidR="00E24254" w:rsidRPr="007D4E85" w:rsidRDefault="0041626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79</w:t>
            </w:r>
          </w:p>
        </w:tc>
        <w:tc>
          <w:tcPr>
            <w:tcW w:w="2835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3780 Plamondon app.10</w:t>
            </w:r>
          </w:p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E24254" w:rsidRPr="007D4E85" w:rsidRDefault="00E24254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*495</w:t>
            </w:r>
            <w:r w:rsidRPr="007D4E85">
              <w:rPr>
                <w:b/>
                <w:color w:val="000000"/>
                <w:sz w:val="22"/>
                <w:szCs w:val="22"/>
                <w:lang w:val="en-US"/>
              </w:rPr>
              <w:t>-9099</w:t>
            </w:r>
          </w:p>
          <w:p w:rsidR="00E24254" w:rsidRPr="007D4E85" w:rsidRDefault="0074254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913-1037</w:t>
            </w:r>
          </w:p>
        </w:tc>
        <w:tc>
          <w:tcPr>
            <w:tcW w:w="1412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Saleh</w:t>
            </w:r>
          </w:p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Shahd</w:t>
            </w:r>
            <w:proofErr w:type="spellEnd"/>
          </w:p>
        </w:tc>
        <w:tc>
          <w:tcPr>
            <w:tcW w:w="712" w:type="dxa"/>
          </w:tcPr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E24254" w:rsidRPr="007D4E85" w:rsidRDefault="00E2425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E24254" w:rsidRPr="007D4E85" w:rsidRDefault="00742540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06</w:t>
            </w:r>
          </w:p>
          <w:p w:rsidR="00E24254" w:rsidRPr="007D4E85" w:rsidRDefault="00742540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9D069D" w:rsidRPr="007D4E85" w:rsidTr="004C3F88">
        <w:tc>
          <w:tcPr>
            <w:tcW w:w="673" w:type="dxa"/>
          </w:tcPr>
          <w:p w:rsidR="009D069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3688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DWARAKANATH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Pushkarani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F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sundaramoothy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W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ignarajah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M</w:t>
            </w:r>
          </w:p>
        </w:tc>
        <w:tc>
          <w:tcPr>
            <w:tcW w:w="709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93</w:t>
            </w:r>
          </w:p>
        </w:tc>
        <w:tc>
          <w:tcPr>
            <w:tcW w:w="2835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3780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Plamondon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 11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9D069D" w:rsidRPr="007D4E85" w:rsidRDefault="009D069D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*931-3156</w:t>
            </w:r>
          </w:p>
          <w:p w:rsidR="009D069D" w:rsidRPr="007D4E85" w:rsidRDefault="009D069D" w:rsidP="004A030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</w:t>
            </w:r>
            <w:r w:rsidR="004A030B" w:rsidRPr="007D4E85">
              <w:rPr>
                <w:i/>
                <w:color w:val="000000"/>
                <w:sz w:val="22"/>
                <w:szCs w:val="22"/>
              </w:rPr>
              <w:t>29</w:t>
            </w:r>
            <w:r w:rsidRPr="007D4E85">
              <w:rPr>
                <w:i/>
                <w:color w:val="000000"/>
                <w:sz w:val="22"/>
                <w:szCs w:val="22"/>
              </w:rPr>
              <w:t>-</w:t>
            </w:r>
            <w:r w:rsidR="004A030B" w:rsidRPr="007D4E85">
              <w:rPr>
                <w:i/>
                <w:color w:val="000000"/>
                <w:sz w:val="22"/>
                <w:szCs w:val="22"/>
              </w:rPr>
              <w:t>8314</w:t>
            </w:r>
          </w:p>
        </w:tc>
        <w:tc>
          <w:tcPr>
            <w:tcW w:w="1412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Thurithigha</w:t>
            </w:r>
            <w:proofErr w:type="spellEnd"/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Mydli</w:t>
            </w:r>
            <w:proofErr w:type="spellEnd"/>
          </w:p>
        </w:tc>
        <w:tc>
          <w:tcPr>
            <w:tcW w:w="712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17</w:t>
            </w:r>
          </w:p>
          <w:p w:rsidR="009D069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12</w:t>
            </w:r>
          </w:p>
        </w:tc>
      </w:tr>
      <w:tr w:rsidR="000A06CC" w:rsidRPr="007D4E85" w:rsidTr="004C3F88">
        <w:tc>
          <w:tcPr>
            <w:tcW w:w="673" w:type="dxa"/>
          </w:tcPr>
          <w:p w:rsidR="000A06C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3688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THANGARAJAH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Gayathry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F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0"/>
                <w:szCs w:val="20"/>
                <w:lang w:val="en-US"/>
              </w:rPr>
              <w:t>ponnampaLam</w:t>
            </w:r>
            <w:proofErr w:type="spellEnd"/>
            <w:r w:rsidRPr="007D4E85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0"/>
                <w:szCs w:val="20"/>
                <w:lang w:val="en-US"/>
              </w:rPr>
              <w:t>Suntharamoorthy</w:t>
            </w:r>
            <w:proofErr w:type="spellEnd"/>
            <w:r w:rsidRPr="007D4E85">
              <w:rPr>
                <w:color w:val="000000"/>
                <w:sz w:val="20"/>
                <w:szCs w:val="20"/>
                <w:lang w:val="en-US"/>
              </w:rPr>
              <w:t xml:space="preserve">        M</w:t>
            </w:r>
          </w:p>
        </w:tc>
        <w:tc>
          <w:tcPr>
            <w:tcW w:w="709" w:type="dxa"/>
          </w:tcPr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59</w:t>
            </w:r>
          </w:p>
        </w:tc>
        <w:tc>
          <w:tcPr>
            <w:tcW w:w="283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3780 Plamondon app.14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0A06CC" w:rsidRPr="007D4E85" w:rsidRDefault="000A06CC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i/>
                <w:color w:val="000000"/>
                <w:sz w:val="22"/>
                <w:szCs w:val="22"/>
              </w:rPr>
              <w:t>*</w:t>
            </w:r>
            <w:r w:rsidRPr="007D4E85">
              <w:rPr>
                <w:b/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*990-9727</w:t>
            </w:r>
          </w:p>
        </w:tc>
        <w:tc>
          <w:tcPr>
            <w:tcW w:w="14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Dhooya</w:t>
            </w:r>
            <w:proofErr w:type="spellEnd"/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Neya</w:t>
            </w:r>
            <w:proofErr w:type="spellEnd"/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Shuban</w:t>
            </w:r>
            <w:proofErr w:type="spellEnd"/>
          </w:p>
        </w:tc>
        <w:tc>
          <w:tcPr>
            <w:tcW w:w="7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07</w:t>
            </w:r>
          </w:p>
          <w:p w:rsidR="000A06CC" w:rsidRPr="007D4E85" w:rsidRDefault="00156738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 w:rsidR="00B87830" w:rsidRPr="007D4E85" w:rsidTr="004C3F88">
        <w:tc>
          <w:tcPr>
            <w:tcW w:w="673" w:type="dxa"/>
          </w:tcPr>
          <w:p w:rsidR="00B87830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3688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n-US"/>
              </w:rPr>
            </w:pPr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SANGARALINGAM </w:t>
            </w:r>
            <w:proofErr w:type="spellStart"/>
            <w:r w:rsidRPr="007D4E85">
              <w:rPr>
                <w:color w:val="000000"/>
                <w:sz w:val="20"/>
                <w:szCs w:val="22"/>
                <w:lang w:val="en-US"/>
              </w:rPr>
              <w:t>Thillaikumaran</w:t>
            </w:r>
            <w:proofErr w:type="spellEnd"/>
            <w:r w:rsidRPr="007D4E85">
              <w:rPr>
                <w:color w:val="000000"/>
                <w:sz w:val="20"/>
                <w:szCs w:val="22"/>
                <w:lang w:val="en-US"/>
              </w:rPr>
              <w:t xml:space="preserve"> M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smallCaps/>
                <w:color w:val="000000"/>
                <w:sz w:val="20"/>
                <w:szCs w:val="20"/>
                <w:lang w:val="en-US"/>
              </w:rPr>
              <w:t xml:space="preserve">REJFOLD RAVEENDRAN </w:t>
            </w:r>
            <w:proofErr w:type="spellStart"/>
            <w:r w:rsidRPr="007D4E85">
              <w:rPr>
                <w:smallCaps/>
                <w:color w:val="000000"/>
                <w:sz w:val="20"/>
                <w:szCs w:val="20"/>
                <w:lang w:val="en-US"/>
              </w:rPr>
              <w:t>S</w:t>
            </w:r>
            <w:r w:rsidRPr="007D4E85">
              <w:rPr>
                <w:color w:val="000000"/>
                <w:sz w:val="20"/>
                <w:szCs w:val="20"/>
                <w:lang w:val="en-US"/>
              </w:rPr>
              <w:t>uventhiny</w:t>
            </w:r>
            <w:proofErr w:type="spellEnd"/>
            <w:r w:rsidRPr="007D4E85">
              <w:rPr>
                <w:color w:val="000000"/>
                <w:sz w:val="20"/>
                <w:szCs w:val="20"/>
                <w:lang w:val="en-US"/>
              </w:rPr>
              <w:t xml:space="preserve">  F</w:t>
            </w:r>
          </w:p>
        </w:tc>
        <w:tc>
          <w:tcPr>
            <w:tcW w:w="709" w:type="dxa"/>
          </w:tcPr>
          <w:p w:rsidR="00B87830" w:rsidRPr="007D4E85" w:rsidRDefault="00CC30E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69</w:t>
            </w:r>
          </w:p>
        </w:tc>
        <w:tc>
          <w:tcPr>
            <w:tcW w:w="2835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3795 Plamondon app.2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B87830" w:rsidRPr="007D4E85" w:rsidRDefault="00B87830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621-8515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625-8515</w:t>
            </w:r>
          </w:p>
        </w:tc>
        <w:tc>
          <w:tcPr>
            <w:tcW w:w="1412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Gabriel</w:t>
            </w:r>
          </w:p>
          <w:p w:rsidR="00E55736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Sandria</w:t>
            </w:r>
            <w:proofErr w:type="spellEnd"/>
          </w:p>
        </w:tc>
        <w:tc>
          <w:tcPr>
            <w:tcW w:w="712" w:type="dxa"/>
          </w:tcPr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87830" w:rsidRPr="007D4E85" w:rsidRDefault="00B8783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B87830" w:rsidRPr="007D4E85" w:rsidRDefault="00CC30E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05</w:t>
            </w:r>
          </w:p>
          <w:p w:rsidR="00B87830" w:rsidRPr="007D4E85" w:rsidRDefault="00CC30E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B7731D" w:rsidRPr="007D4E85" w:rsidTr="004C3F88">
        <w:tc>
          <w:tcPr>
            <w:tcW w:w="673" w:type="dxa"/>
          </w:tcPr>
          <w:p w:rsidR="00B7731D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3688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BIENVENU Sandra                         F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CASTIN François                           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>Francesca (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fille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18)                          F</w:t>
            </w:r>
          </w:p>
        </w:tc>
        <w:tc>
          <w:tcPr>
            <w:tcW w:w="709" w:type="dxa"/>
          </w:tcPr>
          <w:p w:rsidR="00B7731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71</w:t>
            </w:r>
          </w:p>
        </w:tc>
        <w:tc>
          <w:tcPr>
            <w:tcW w:w="2835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3</w:t>
            </w:r>
            <w:r w:rsidR="009D069D" w:rsidRPr="007D4E85">
              <w:rPr>
                <w:color w:val="000000"/>
                <w:sz w:val="22"/>
                <w:szCs w:val="22"/>
                <w:lang w:val="en-US"/>
              </w:rPr>
              <w:t xml:space="preserve">815 </w:t>
            </w:r>
            <w:proofErr w:type="spellStart"/>
            <w:r w:rsidR="00642317">
              <w:rPr>
                <w:color w:val="000000"/>
                <w:sz w:val="22"/>
                <w:szCs w:val="22"/>
                <w:lang w:val="en-US"/>
              </w:rPr>
              <w:t>P</w:t>
            </w:r>
            <w:r w:rsidR="009D069D" w:rsidRPr="007D4E85">
              <w:rPr>
                <w:color w:val="000000"/>
                <w:sz w:val="22"/>
                <w:szCs w:val="22"/>
                <w:lang w:val="en-US"/>
              </w:rPr>
              <w:t>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app. </w:t>
            </w:r>
            <w:r w:rsidR="009D069D" w:rsidRPr="007D4E85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:rsidR="00B7731D" w:rsidRPr="007D4E85" w:rsidRDefault="009D069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1J8</w:t>
            </w:r>
          </w:p>
        </w:tc>
        <w:tc>
          <w:tcPr>
            <w:tcW w:w="1275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*878-1251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b/>
                <w:color w:val="000000"/>
                <w:sz w:val="22"/>
                <w:szCs w:val="22"/>
                <w:lang w:val="en-CA"/>
              </w:rPr>
              <w:t>*</w:t>
            </w:r>
            <w:r w:rsidRPr="007D4E85">
              <w:rPr>
                <w:i/>
                <w:color w:val="000000"/>
                <w:sz w:val="22"/>
                <w:szCs w:val="22"/>
                <w:lang w:val="en-CA"/>
              </w:rPr>
              <w:t>876-5565</w:t>
            </w:r>
          </w:p>
        </w:tc>
        <w:tc>
          <w:tcPr>
            <w:tcW w:w="1412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Davidson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James Oscar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Emmanuel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Samuel</w:t>
            </w:r>
          </w:p>
        </w:tc>
        <w:tc>
          <w:tcPr>
            <w:tcW w:w="712" w:type="dxa"/>
          </w:tcPr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B7731D" w:rsidRPr="00FA4C64" w:rsidRDefault="00B7731D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  <w:lang w:val="en-CA"/>
              </w:rPr>
            </w:pPr>
            <w:r w:rsidRPr="00FA4C64">
              <w:rPr>
                <w:color w:val="FF0000"/>
                <w:sz w:val="22"/>
                <w:szCs w:val="22"/>
                <w:lang w:val="en-CA"/>
              </w:rPr>
              <w:t>1</w:t>
            </w:r>
            <w:r w:rsidR="009D069D" w:rsidRPr="00FA4C64">
              <w:rPr>
                <w:color w:val="FF0000"/>
                <w:sz w:val="22"/>
                <w:szCs w:val="22"/>
                <w:lang w:val="en-CA"/>
              </w:rPr>
              <w:t>5</w:t>
            </w:r>
          </w:p>
          <w:p w:rsidR="00B7731D" w:rsidRPr="00FA4C64" w:rsidRDefault="00B7731D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  <w:lang w:val="en-CA"/>
              </w:rPr>
            </w:pPr>
            <w:r w:rsidRPr="00FA4C64">
              <w:rPr>
                <w:color w:val="FF0000"/>
                <w:sz w:val="22"/>
                <w:szCs w:val="22"/>
                <w:lang w:val="en-CA"/>
              </w:rPr>
              <w:t>1</w:t>
            </w:r>
            <w:r w:rsidR="009D069D" w:rsidRPr="00FA4C64">
              <w:rPr>
                <w:color w:val="FF0000"/>
                <w:sz w:val="22"/>
                <w:szCs w:val="22"/>
                <w:lang w:val="en-CA"/>
              </w:rPr>
              <w:t>3</w:t>
            </w:r>
          </w:p>
          <w:p w:rsidR="00B7731D" w:rsidRPr="00FA4C64" w:rsidRDefault="00B7731D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  <w:lang w:val="en-CA"/>
              </w:rPr>
            </w:pPr>
            <w:r w:rsidRPr="00FA4C64">
              <w:rPr>
                <w:color w:val="FF0000"/>
                <w:sz w:val="22"/>
                <w:szCs w:val="22"/>
                <w:lang w:val="en-CA"/>
              </w:rPr>
              <w:t>0</w:t>
            </w:r>
            <w:r w:rsidR="009D069D" w:rsidRPr="00FA4C64">
              <w:rPr>
                <w:color w:val="FF0000"/>
                <w:sz w:val="22"/>
                <w:szCs w:val="22"/>
                <w:lang w:val="en-CA"/>
              </w:rPr>
              <w:t>9</w:t>
            </w:r>
          </w:p>
          <w:p w:rsidR="00B7731D" w:rsidRPr="007D4E85" w:rsidRDefault="00B7731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FA4C64">
              <w:rPr>
                <w:color w:val="FF0000"/>
                <w:sz w:val="22"/>
                <w:szCs w:val="22"/>
                <w:lang w:val="en-CA"/>
              </w:rPr>
              <w:t>0</w:t>
            </w:r>
            <w:r w:rsidR="009D069D" w:rsidRPr="00FA4C64">
              <w:rPr>
                <w:color w:val="FF0000"/>
                <w:sz w:val="22"/>
                <w:szCs w:val="22"/>
                <w:lang w:val="en-CA"/>
              </w:rPr>
              <w:t>6</w:t>
            </w:r>
          </w:p>
        </w:tc>
      </w:tr>
      <w:tr w:rsidR="00390CFC" w:rsidRPr="007D4E85" w:rsidTr="004C3F88">
        <w:tc>
          <w:tcPr>
            <w:tcW w:w="673" w:type="dxa"/>
          </w:tcPr>
          <w:p w:rsidR="00390CFC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3688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FRANCIS Mary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Luxana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    F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KARUNANITHY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Chelran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Selv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M</w:t>
            </w:r>
          </w:p>
        </w:tc>
        <w:tc>
          <w:tcPr>
            <w:tcW w:w="709" w:type="dxa"/>
          </w:tcPr>
          <w:p w:rsidR="00390CFC" w:rsidRPr="007D4E85" w:rsidRDefault="000A6F44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>63</w:t>
            </w:r>
          </w:p>
        </w:tc>
        <w:tc>
          <w:tcPr>
            <w:tcW w:w="2835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3820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Plamondon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s-MX"/>
              </w:rPr>
              <w:t xml:space="preserve"> app. 5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134" w:type="dxa"/>
          </w:tcPr>
          <w:p w:rsidR="00390CFC" w:rsidRPr="007D4E85" w:rsidRDefault="00390CFC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731-8170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677-2007</w:t>
            </w:r>
          </w:p>
        </w:tc>
        <w:tc>
          <w:tcPr>
            <w:tcW w:w="1412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Niven</w:t>
            </w:r>
            <w:proofErr w:type="spellEnd"/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Marilyn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Kathleen</w:t>
            </w:r>
          </w:p>
          <w:p w:rsidR="000A6F44" w:rsidRPr="007D4E85" w:rsidRDefault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Cherilyn</w:t>
            </w:r>
            <w:proofErr w:type="spellEnd"/>
          </w:p>
        </w:tc>
        <w:tc>
          <w:tcPr>
            <w:tcW w:w="712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0A6F44" w:rsidRPr="007D4E85" w:rsidRDefault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390CFC" w:rsidRPr="007D4E85" w:rsidRDefault="00390CFC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</w:t>
            </w:r>
            <w:r w:rsidR="000A6F44"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3</w:t>
            </w:r>
          </w:p>
          <w:p w:rsidR="00390CFC" w:rsidRPr="007D4E85" w:rsidRDefault="000A6F44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12</w:t>
            </w:r>
          </w:p>
          <w:p w:rsidR="00390CFC" w:rsidRPr="007D4E85" w:rsidRDefault="00390CFC" w:rsidP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0A6F44" w:rsidRPr="007D4E85">
              <w:rPr>
                <w:color w:val="000000"/>
                <w:sz w:val="22"/>
                <w:szCs w:val="22"/>
              </w:rPr>
              <w:t>8</w:t>
            </w:r>
          </w:p>
          <w:p w:rsidR="000A6F44" w:rsidRPr="007D4E85" w:rsidRDefault="000A6F44" w:rsidP="000A6F4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03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7378E8" w:rsidRPr="007D4E85" w:rsidTr="004C3F88">
        <w:tc>
          <w:tcPr>
            <w:tcW w:w="673" w:type="dxa"/>
          </w:tcPr>
          <w:p w:rsidR="007378E8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3688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JESUNAYAKAM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Arokkiyarubi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  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SEBASTIAMPILLAI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Amalathas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   M</w:t>
            </w:r>
          </w:p>
        </w:tc>
        <w:tc>
          <w:tcPr>
            <w:tcW w:w="709" w:type="dxa"/>
          </w:tcPr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62</w:t>
            </w:r>
          </w:p>
        </w:tc>
        <w:tc>
          <w:tcPr>
            <w:tcW w:w="2835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3860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Plamondon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CA"/>
              </w:rPr>
              <w:t xml:space="preserve"> app. 10</w:t>
            </w:r>
          </w:p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7378E8" w:rsidRPr="007D4E85" w:rsidRDefault="007378E8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342-1360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561-0850</w:t>
            </w:r>
          </w:p>
        </w:tc>
        <w:tc>
          <w:tcPr>
            <w:tcW w:w="1412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Mary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Jancy</w:t>
            </w:r>
            <w:proofErr w:type="spellEnd"/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rFonts w:ascii="KaiTi" w:eastAsia="KaiTi" w:hAnsi="KaiTi" w:hint="eastAsia"/>
                <w:color w:val="000000"/>
                <w:sz w:val="22"/>
                <w:szCs w:val="22"/>
                <w:lang w:val="en-US"/>
              </w:rPr>
              <w:t>""</w:t>
            </w:r>
            <w:proofErr w:type="spellStart"/>
            <w:r w:rsidRPr="007D4E85">
              <w:rPr>
                <w:rFonts w:ascii="KaiTi" w:eastAsia="KaiTi" w:hAnsi="KaiTi" w:hint="eastAsia"/>
                <w:color w:val="000000"/>
                <w:sz w:val="22"/>
                <w:szCs w:val="22"/>
                <w:lang w:val="en-US"/>
              </w:rPr>
              <w:t>R</w:t>
            </w:r>
            <w:r w:rsidRPr="007D4E85">
              <w:rPr>
                <w:color w:val="000000"/>
                <w:sz w:val="22"/>
                <w:szCs w:val="22"/>
                <w:lang w:val="en-US"/>
              </w:rPr>
              <w:t>atheekka</w:t>
            </w:r>
            <w:proofErr w:type="spellEnd"/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""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Thursheka</w:t>
            </w:r>
            <w:proofErr w:type="spellEnd"/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""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Thuvaraka</w:t>
            </w:r>
            <w:proofErr w:type="spellEnd"/>
          </w:p>
        </w:tc>
        <w:tc>
          <w:tcPr>
            <w:tcW w:w="712" w:type="dxa"/>
          </w:tcPr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17</w:t>
            </w:r>
          </w:p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13</w:t>
            </w:r>
          </w:p>
          <w:p w:rsidR="007378E8" w:rsidRPr="007D4E85" w:rsidRDefault="00E93722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  <w:p w:rsidR="007378E8" w:rsidRPr="007D4E85" w:rsidRDefault="007378E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</w:t>
            </w:r>
            <w:r w:rsidR="00E93722" w:rsidRPr="007D4E85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7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3688" w:type="dxa"/>
          </w:tcPr>
          <w:p w:rsidR="004D25EB" w:rsidRPr="007D4E85" w:rsidRDefault="002926BD" w:rsidP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</w:rPr>
              <w:t xml:space="preserve">KARUNANITHY </w:t>
            </w:r>
            <w:proofErr w:type="spellStart"/>
            <w:r w:rsidRPr="007D4E85">
              <w:rPr>
                <w:color w:val="000000"/>
              </w:rPr>
              <w:t>Logitha</w:t>
            </w:r>
            <w:proofErr w:type="spellEnd"/>
            <w:r w:rsidRPr="007D4E85">
              <w:rPr>
                <w:color w:val="000000"/>
              </w:rPr>
              <w:t xml:space="preserve"> ....... F</w:t>
            </w:r>
          </w:p>
        </w:tc>
        <w:tc>
          <w:tcPr>
            <w:tcW w:w="709" w:type="dxa"/>
          </w:tcPr>
          <w:p w:rsidR="004D25EB" w:rsidRPr="007D4E85" w:rsidRDefault="002926BD">
            <w:pPr>
              <w:rPr>
                <w:rFonts w:ascii="Calibri" w:eastAsia="Calibri" w:hAnsi="Calibri"/>
                <w:color w:val="000000"/>
                <w:lang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eastAsia="en-US"/>
              </w:rPr>
              <w:t>70</w:t>
            </w:r>
          </w:p>
        </w:tc>
        <w:tc>
          <w:tcPr>
            <w:tcW w:w="2835" w:type="dxa"/>
          </w:tcPr>
          <w:p w:rsidR="002926BD" w:rsidRPr="007D4E85" w:rsidRDefault="002926BD" w:rsidP="002926BD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3905 Plamondon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4</w:t>
            </w:r>
          </w:p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2926BD" w:rsidP="002926BD">
            <w:pPr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*</w:t>
            </w:r>
            <w:r w:rsidRPr="007D4E85">
              <w:rPr>
                <w:b/>
                <w:color w:val="000000"/>
                <w:sz w:val="22"/>
                <w:szCs w:val="22"/>
              </w:rPr>
              <w:t>866-2090</w:t>
            </w:r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*771-4462</w:t>
            </w:r>
          </w:p>
        </w:tc>
        <w:tc>
          <w:tcPr>
            <w:tcW w:w="1412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Prayith</w:t>
            </w:r>
            <w:proofErr w:type="spellEnd"/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Anzan</w:t>
            </w:r>
            <w:proofErr w:type="spellEnd"/>
          </w:p>
        </w:tc>
        <w:tc>
          <w:tcPr>
            <w:tcW w:w="712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4D25EB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16</w:t>
            </w:r>
          </w:p>
          <w:p w:rsidR="002926BD" w:rsidRPr="007D4E85" w:rsidRDefault="002926B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1/12</w:t>
            </w:r>
          </w:p>
        </w:tc>
      </w:tr>
      <w:tr w:rsidR="00B57629" w:rsidRPr="007D4E85" w:rsidTr="004C3F88">
        <w:tc>
          <w:tcPr>
            <w:tcW w:w="673" w:type="dxa"/>
          </w:tcPr>
          <w:p w:rsidR="00B57629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3688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THIRUCHELVAM </w:t>
            </w:r>
            <w:proofErr w:type="spellStart"/>
            <w:r w:rsidRPr="007D4E85">
              <w:rPr>
                <w:color w:val="000000"/>
              </w:rPr>
              <w:t>Nirmalin</w:t>
            </w:r>
            <w:proofErr w:type="spellEnd"/>
            <w:r w:rsidRPr="007D4E85">
              <w:rPr>
                <w:color w:val="000000"/>
              </w:rPr>
              <w:t xml:space="preserve"> Ida  F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PARNABAS </w:t>
            </w:r>
            <w:proofErr w:type="spellStart"/>
            <w:r w:rsidRPr="007D4E85">
              <w:rPr>
                <w:color w:val="000000"/>
              </w:rPr>
              <w:t>Remond</w:t>
            </w:r>
            <w:proofErr w:type="spellEnd"/>
            <w:r w:rsidRPr="007D4E85">
              <w:rPr>
                <w:color w:val="000000"/>
              </w:rPr>
              <w:t xml:space="preserve">                  M</w:t>
            </w:r>
          </w:p>
        </w:tc>
        <w:tc>
          <w:tcPr>
            <w:tcW w:w="709" w:type="dxa"/>
          </w:tcPr>
          <w:p w:rsidR="00B57629" w:rsidRPr="007D4E85" w:rsidRDefault="006B1E0F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67</w:t>
            </w:r>
          </w:p>
        </w:tc>
        <w:tc>
          <w:tcPr>
            <w:tcW w:w="2835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3905 Plamondon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9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5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507-5176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243-6936</w:t>
            </w:r>
          </w:p>
        </w:tc>
        <w:tc>
          <w:tcPr>
            <w:tcW w:w="1412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Recibha</w:t>
            </w:r>
            <w:proofErr w:type="spellEnd"/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Renoshan</w:t>
            </w:r>
            <w:proofErr w:type="spellEnd"/>
          </w:p>
        </w:tc>
        <w:tc>
          <w:tcPr>
            <w:tcW w:w="712" w:type="dxa"/>
          </w:tcPr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B57629" w:rsidRPr="007D4E85" w:rsidRDefault="00B5762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B57629" w:rsidRPr="007D4E85" w:rsidRDefault="006B1E0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04</w:t>
            </w:r>
          </w:p>
          <w:p w:rsidR="00B57629" w:rsidRPr="007D4E85" w:rsidRDefault="006B1E0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rFonts w:ascii="Calibri" w:hAnsi="Calibri"/>
                <w:color w:val="000000"/>
                <w:sz w:val="22"/>
                <w:szCs w:val="22"/>
              </w:rPr>
              <w:t>01</w:t>
            </w:r>
          </w:p>
        </w:tc>
      </w:tr>
      <w:tr w:rsidR="004D25EB" w:rsidRPr="007D4E85" w:rsidTr="004C3F88">
        <w:tc>
          <w:tcPr>
            <w:tcW w:w="673" w:type="dxa"/>
          </w:tcPr>
          <w:p w:rsidR="004D25EB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3688" w:type="dxa"/>
          </w:tcPr>
          <w:p w:rsidR="009349C4" w:rsidRPr="007D4E85" w:rsidRDefault="009349C4" w:rsidP="009349C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SATSORUBAN </w:t>
            </w:r>
            <w:proofErr w:type="spellStart"/>
            <w:r w:rsidRPr="007D4E85">
              <w:rPr>
                <w:color w:val="000000"/>
              </w:rPr>
              <w:t>Komathy</w:t>
            </w:r>
            <w:proofErr w:type="spellEnd"/>
            <w:r w:rsidRPr="007D4E85">
              <w:rPr>
                <w:color w:val="000000"/>
              </w:rPr>
              <w:t xml:space="preserve"> ....... F</w:t>
            </w:r>
          </w:p>
          <w:p w:rsidR="004D25EB" w:rsidRPr="007D4E85" w:rsidRDefault="009349C4" w:rsidP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</w:rPr>
              <w:t xml:space="preserve">MULTUCUMARU </w:t>
            </w:r>
            <w:proofErr w:type="spellStart"/>
            <w:proofErr w:type="gramStart"/>
            <w:r w:rsidRPr="007D4E85">
              <w:rPr>
                <w:color w:val="000000"/>
                <w:sz w:val="22"/>
              </w:rPr>
              <w:t>Satsoruban</w:t>
            </w:r>
            <w:proofErr w:type="spellEnd"/>
            <w:r w:rsidRPr="007D4E85">
              <w:rPr>
                <w:color w:val="000000"/>
              </w:rPr>
              <w:t xml:space="preserve"> ..</w:t>
            </w:r>
            <w:proofErr w:type="gramEnd"/>
            <w:r w:rsidRPr="007D4E85">
              <w:rPr>
                <w:color w:val="000000"/>
              </w:rPr>
              <w:t xml:space="preserve"> </w:t>
            </w:r>
            <w:r w:rsidRPr="007D4E85">
              <w:rPr>
                <w:color w:val="000000"/>
                <w:lang w:val="en-US"/>
              </w:rPr>
              <w:t>M</w:t>
            </w:r>
          </w:p>
        </w:tc>
        <w:tc>
          <w:tcPr>
            <w:tcW w:w="709" w:type="dxa"/>
          </w:tcPr>
          <w:p w:rsidR="004D25EB" w:rsidRPr="007D4E85" w:rsidRDefault="009349C4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 w:rsidRPr="007D4E85">
              <w:rPr>
                <w:rFonts w:ascii="Calibri" w:eastAsia="Calibri" w:hAnsi="Calibri"/>
                <w:color w:val="000000"/>
                <w:lang w:val="en-US" w:eastAsia="en-US"/>
              </w:rPr>
              <w:t>53</w:t>
            </w:r>
          </w:p>
        </w:tc>
        <w:tc>
          <w:tcPr>
            <w:tcW w:w="2835" w:type="dxa"/>
          </w:tcPr>
          <w:p w:rsidR="009349C4" w:rsidRPr="007D4E85" w:rsidRDefault="009349C4" w:rsidP="009349C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4750 </w:t>
            </w:r>
            <w:proofErr w:type="spellStart"/>
            <w:r w:rsidRPr="007D4E85">
              <w:rPr>
                <w:color w:val="000000"/>
                <w:lang w:val="en-US"/>
              </w:rPr>
              <w:t>Plamondon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6</w:t>
            </w:r>
          </w:p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</w:rPr>
              <w:t>H3W 1E5</w:t>
            </w:r>
          </w:p>
        </w:tc>
        <w:tc>
          <w:tcPr>
            <w:tcW w:w="1275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739-4561</w:t>
            </w:r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887-4561</w:t>
            </w:r>
          </w:p>
        </w:tc>
        <w:tc>
          <w:tcPr>
            <w:tcW w:w="1412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Kaaruniyan</w:t>
            </w:r>
            <w:proofErr w:type="spellEnd"/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Nandhika</w:t>
            </w:r>
            <w:proofErr w:type="spellEnd"/>
          </w:p>
        </w:tc>
        <w:tc>
          <w:tcPr>
            <w:tcW w:w="712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11" w:type="dxa"/>
          </w:tcPr>
          <w:p w:rsidR="004D25EB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9349C4" w:rsidRPr="007D4E85" w:rsidRDefault="009349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7D4E85"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</w:tr>
      <w:tr w:rsidR="0029415E" w:rsidRPr="007D4E85" w:rsidTr="004C3F88">
        <w:tc>
          <w:tcPr>
            <w:tcW w:w="673" w:type="dxa"/>
          </w:tcPr>
          <w:p w:rsidR="0029415E" w:rsidRPr="007D4E85" w:rsidRDefault="00F9414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3688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color w:val="000000"/>
                <w:lang w:val="en-CA"/>
              </w:rPr>
              <w:t xml:space="preserve">SINNIAH </w:t>
            </w:r>
            <w:proofErr w:type="spellStart"/>
            <w:r w:rsidRPr="007D4E85">
              <w:rPr>
                <w:color w:val="000000"/>
                <w:lang w:val="en-CA"/>
              </w:rPr>
              <w:t>Vasanthamalar</w:t>
            </w:r>
            <w:proofErr w:type="spellEnd"/>
            <w:r w:rsidRPr="007D4E85">
              <w:rPr>
                <w:color w:val="000000"/>
                <w:lang w:val="en-CA"/>
              </w:rPr>
              <w:t xml:space="preserve">            F</w:t>
            </w:r>
          </w:p>
          <w:p w:rsidR="0029415E" w:rsidRPr="007D4E85" w:rsidRDefault="0029415E" w:rsidP="0079615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lang w:val="en-CA"/>
              </w:rPr>
              <w:t xml:space="preserve">SELLAKANDU </w:t>
            </w:r>
            <w:proofErr w:type="spellStart"/>
            <w:r w:rsidRPr="007D4E85">
              <w:rPr>
                <w:color w:val="000000"/>
                <w:lang w:val="en-CA"/>
              </w:rPr>
              <w:t>Muralitharan</w:t>
            </w:r>
            <w:proofErr w:type="spellEnd"/>
            <w:r w:rsidRPr="007D4E85">
              <w:rPr>
                <w:color w:val="000000"/>
                <w:lang w:val="en-CA"/>
              </w:rPr>
              <w:t xml:space="preserve">   M</w:t>
            </w:r>
          </w:p>
        </w:tc>
        <w:tc>
          <w:tcPr>
            <w:tcW w:w="709" w:type="dxa"/>
          </w:tcPr>
          <w:p w:rsidR="0029415E" w:rsidRPr="007D4E85" w:rsidRDefault="00E557E6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55</w:t>
            </w:r>
          </w:p>
        </w:tc>
        <w:tc>
          <w:tcPr>
            <w:tcW w:w="2835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4850 Plamondon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2C</w:t>
            </w:r>
          </w:p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1E6</w:t>
            </w:r>
          </w:p>
        </w:tc>
        <w:tc>
          <w:tcPr>
            <w:tcW w:w="1275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7D4E85">
              <w:rPr>
                <w:b/>
                <w:color w:val="000000"/>
              </w:rPr>
              <w:t>800-3383</w:t>
            </w:r>
          </w:p>
          <w:p w:rsidR="0029415E" w:rsidRPr="007D4E85" w:rsidRDefault="0029415E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</w:rPr>
            </w:pPr>
            <w:r w:rsidRPr="007D4E85">
              <w:rPr>
                <w:color w:val="000000"/>
              </w:rPr>
              <w:t>880-7237</w:t>
            </w:r>
          </w:p>
        </w:tc>
        <w:tc>
          <w:tcPr>
            <w:tcW w:w="1412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Anothan</w:t>
            </w:r>
            <w:proofErr w:type="spellEnd"/>
          </w:p>
          <w:p w:rsidR="0029415E" w:rsidRPr="007D4E85" w:rsidRDefault="0029415E" w:rsidP="00E557E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Jabi</w:t>
            </w:r>
            <w:r w:rsidR="00E557E6" w:rsidRPr="007D4E85">
              <w:rPr>
                <w:color w:val="000000"/>
                <w:sz w:val="22"/>
                <w:szCs w:val="22"/>
                <w:lang w:val="es-MX"/>
              </w:rPr>
              <w:t>s</w:t>
            </w:r>
            <w:r w:rsidRPr="007D4E85">
              <w:rPr>
                <w:color w:val="000000"/>
                <w:sz w:val="22"/>
                <w:szCs w:val="22"/>
                <w:lang w:val="es-MX"/>
              </w:rPr>
              <w:t>ana</w:t>
            </w:r>
            <w:proofErr w:type="spellEnd"/>
          </w:p>
        </w:tc>
        <w:tc>
          <w:tcPr>
            <w:tcW w:w="712" w:type="dxa"/>
          </w:tcPr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29415E" w:rsidRPr="007D4E85" w:rsidRDefault="0029415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29415E" w:rsidRPr="007D4E85" w:rsidRDefault="00E557E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</w:t>
            </w:r>
          </w:p>
          <w:p w:rsidR="0029415E" w:rsidRPr="007D4E85" w:rsidRDefault="00E557E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16</w:t>
            </w:r>
          </w:p>
        </w:tc>
      </w:tr>
      <w:tr w:rsidR="00840600" w:rsidRPr="007D4E85" w:rsidTr="004C3F88">
        <w:tc>
          <w:tcPr>
            <w:tcW w:w="673" w:type="dxa"/>
          </w:tcPr>
          <w:p w:rsidR="00840600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3688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TARZOLT </w:t>
            </w:r>
            <w:proofErr w:type="spellStart"/>
            <w:r w:rsidRPr="007D4E85">
              <w:rPr>
                <w:color w:val="000000"/>
                <w:lang w:val="en-US"/>
              </w:rPr>
              <w:t>Soumeya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F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lang w:val="en-US"/>
              </w:rPr>
              <w:t xml:space="preserve">HAMMOUCHE </w:t>
            </w:r>
            <w:proofErr w:type="spellStart"/>
            <w:r w:rsidRPr="007D4E85">
              <w:rPr>
                <w:color w:val="000000"/>
                <w:lang w:val="en-US"/>
              </w:rPr>
              <w:t>Abdelaziz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M</w:t>
            </w:r>
          </w:p>
        </w:tc>
        <w:tc>
          <w:tcPr>
            <w:tcW w:w="709" w:type="dxa"/>
          </w:tcPr>
          <w:p w:rsidR="00840600" w:rsidRPr="007D4E85" w:rsidRDefault="004E7CD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99</w:t>
            </w:r>
          </w:p>
        </w:tc>
        <w:tc>
          <w:tcPr>
            <w:tcW w:w="2835" w:type="dxa"/>
          </w:tcPr>
          <w:p w:rsidR="00840600" w:rsidRPr="007D4E85" w:rsidRDefault="00840600">
            <w:pPr>
              <w:pStyle w:val="Corpsdetexte"/>
              <w:spacing w:line="240" w:lineRule="auto"/>
              <w:rPr>
                <w:color w:val="000000"/>
              </w:rPr>
            </w:pPr>
            <w:r w:rsidRPr="007D4E85">
              <w:rPr>
                <w:color w:val="000000"/>
              </w:rPr>
              <w:t xml:space="preserve">4650 St-Kevin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15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5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573-1528</w:t>
            </w:r>
          </w:p>
          <w:p w:rsidR="00840600" w:rsidRPr="007D4E85" w:rsidRDefault="00840600" w:rsidP="004E7CD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*</w:t>
            </w:r>
            <w:r w:rsidR="004E7CDD" w:rsidRPr="007D4E85">
              <w:rPr>
                <w:i/>
                <w:color w:val="000000"/>
              </w:rPr>
              <w:t>835-3016</w:t>
            </w:r>
          </w:p>
        </w:tc>
        <w:tc>
          <w:tcPr>
            <w:tcW w:w="1412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Rokia</w:t>
            </w:r>
            <w:proofErr w:type="spellEnd"/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0"/>
                <w:szCs w:val="22"/>
                <w:lang w:val="es-MX"/>
              </w:rPr>
              <w:t>Abd</w:t>
            </w:r>
            <w:r w:rsidR="004E7CDD" w:rsidRPr="007D4E85">
              <w:rPr>
                <w:color w:val="000000"/>
                <w:sz w:val="20"/>
                <w:szCs w:val="22"/>
                <w:lang w:val="es-MX"/>
              </w:rPr>
              <w:t>ul</w:t>
            </w:r>
            <w:r w:rsidRPr="007D4E85">
              <w:rPr>
                <w:color w:val="000000"/>
                <w:sz w:val="20"/>
                <w:szCs w:val="22"/>
                <w:lang w:val="es-MX"/>
              </w:rPr>
              <w:t>rahman</w:t>
            </w:r>
            <w:proofErr w:type="spellEnd"/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s-MX"/>
              </w:rPr>
              <w:t>Abdeldjalil</w:t>
            </w:r>
            <w:proofErr w:type="spellEnd"/>
          </w:p>
        </w:tc>
        <w:tc>
          <w:tcPr>
            <w:tcW w:w="712" w:type="dxa"/>
          </w:tcPr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840600" w:rsidRPr="007D4E85" w:rsidRDefault="004E7CD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  <w:p w:rsidR="00840600" w:rsidRPr="007D4E85" w:rsidRDefault="0084060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E7CDD" w:rsidRPr="007D4E85">
              <w:rPr>
                <w:color w:val="000000"/>
                <w:sz w:val="22"/>
                <w:szCs w:val="22"/>
              </w:rPr>
              <w:t>3</w:t>
            </w:r>
          </w:p>
          <w:p w:rsidR="00840600" w:rsidRPr="007D4E85" w:rsidRDefault="00840600" w:rsidP="004E7CD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4E7CDD" w:rsidRPr="007D4E85">
              <w:rPr>
                <w:color w:val="000000"/>
                <w:sz w:val="22"/>
                <w:szCs w:val="22"/>
              </w:rPr>
              <w:t>2</w:t>
            </w:r>
          </w:p>
        </w:tc>
      </w:tr>
      <w:tr w:rsidR="00895F88" w:rsidRPr="007D4E85" w:rsidTr="004C3F88">
        <w:tc>
          <w:tcPr>
            <w:tcW w:w="673" w:type="dxa"/>
          </w:tcPr>
          <w:p w:rsidR="00895F88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3688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LINGARATNAM </w:t>
            </w:r>
            <w:proofErr w:type="spellStart"/>
            <w:r w:rsidRPr="007D4E85">
              <w:rPr>
                <w:color w:val="000000"/>
              </w:rPr>
              <w:t>Pathmalatha</w:t>
            </w:r>
            <w:proofErr w:type="spellEnd"/>
            <w:r w:rsidRPr="007D4E85">
              <w:rPr>
                <w:color w:val="000000"/>
              </w:rPr>
              <w:t xml:space="preserve">   F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 xml:space="preserve">VELAUTHAM </w:t>
            </w:r>
            <w:proofErr w:type="spellStart"/>
            <w:r w:rsidRPr="007D4E85">
              <w:rPr>
                <w:color w:val="000000"/>
              </w:rPr>
              <w:t>Raveendran</w:t>
            </w:r>
            <w:proofErr w:type="spellEnd"/>
            <w:r w:rsidRPr="007D4E85">
              <w:rPr>
                <w:color w:val="000000"/>
              </w:rPr>
              <w:t xml:space="preserve">       M</w:t>
            </w:r>
          </w:p>
        </w:tc>
        <w:tc>
          <w:tcPr>
            <w:tcW w:w="709" w:type="dxa"/>
          </w:tcPr>
          <w:p w:rsidR="00895F88" w:rsidRPr="007D4E85" w:rsidRDefault="00302D60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86</w:t>
            </w:r>
          </w:p>
        </w:tc>
        <w:tc>
          <w:tcPr>
            <w:tcW w:w="2835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lang w:val="en-CA"/>
              </w:rPr>
              <w:t xml:space="preserve">4765 </w:t>
            </w:r>
            <w:proofErr w:type="spellStart"/>
            <w:r w:rsidRPr="007D4E85">
              <w:rPr>
                <w:color w:val="000000"/>
                <w:lang w:val="en-CA"/>
              </w:rPr>
              <w:t>Vezina</w:t>
            </w:r>
            <w:proofErr w:type="spellEnd"/>
            <w:r w:rsidRPr="007D4E85">
              <w:rPr>
                <w:color w:val="000000"/>
                <w:lang w:val="en-CA"/>
              </w:rPr>
              <w:t xml:space="preserve"> app. 203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5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412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Sugivan</w:t>
            </w:r>
            <w:proofErr w:type="spellEnd"/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Jasika</w:t>
            </w:r>
            <w:proofErr w:type="spellEnd"/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Labina</w:t>
            </w:r>
            <w:proofErr w:type="spellEnd"/>
          </w:p>
        </w:tc>
        <w:tc>
          <w:tcPr>
            <w:tcW w:w="712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02D60" w:rsidRPr="007D4E85">
              <w:rPr>
                <w:color w:val="000000"/>
                <w:sz w:val="22"/>
                <w:szCs w:val="22"/>
              </w:rPr>
              <w:t>6</w:t>
            </w:r>
          </w:p>
          <w:p w:rsidR="00895F88" w:rsidRPr="007D4E85" w:rsidRDefault="00895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302D60" w:rsidRPr="007D4E85">
              <w:rPr>
                <w:color w:val="000000"/>
                <w:sz w:val="22"/>
                <w:szCs w:val="22"/>
              </w:rPr>
              <w:t>1</w:t>
            </w:r>
          </w:p>
          <w:p w:rsidR="00895F88" w:rsidRPr="007D4E85" w:rsidRDefault="00895F88" w:rsidP="00302D6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302D60" w:rsidRPr="007D4E85">
              <w:rPr>
                <w:color w:val="000000"/>
                <w:sz w:val="22"/>
                <w:szCs w:val="22"/>
              </w:rPr>
              <w:t>7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proofErr w:type="spellStart"/>
            <w:r w:rsidRPr="007D4E85">
              <w:rPr>
                <w:smallCaps/>
                <w:color w:val="000000"/>
              </w:rPr>
              <w:t>jeyaChandran</w:t>
            </w:r>
            <w:proofErr w:type="spellEnd"/>
            <w:r w:rsidRPr="007D4E85">
              <w:rPr>
                <w:smallCaps/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Kayaledchuny</w:t>
            </w:r>
            <w:proofErr w:type="spellEnd"/>
            <w:r w:rsidRPr="007D4E85">
              <w:rPr>
                <w:color w:val="000000"/>
              </w:rPr>
              <w:t xml:space="preserve">  F</w:t>
            </w:r>
          </w:p>
          <w:p w:rsidR="00CB2851" w:rsidRPr="007D4E85" w:rsidRDefault="00CB2851" w:rsidP="00756DB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smallCaps/>
                <w:color w:val="000000"/>
              </w:rPr>
              <w:t>balachandran</w:t>
            </w:r>
            <w:proofErr w:type="spellEnd"/>
            <w:r w:rsidRPr="007D4E85">
              <w:rPr>
                <w:smallCaps/>
                <w:color w:val="000000"/>
              </w:rPr>
              <w:t xml:space="preserve"> </w:t>
            </w:r>
            <w:proofErr w:type="spellStart"/>
            <w:r w:rsidRPr="007D4E85">
              <w:rPr>
                <w:color w:val="000000"/>
              </w:rPr>
              <w:t>Jey</w:t>
            </w:r>
            <w:r w:rsidR="00756DBE" w:rsidRPr="007D4E85">
              <w:rPr>
                <w:color w:val="000000"/>
              </w:rPr>
              <w:t>a</w:t>
            </w:r>
            <w:r w:rsidRPr="007D4E85">
              <w:rPr>
                <w:color w:val="000000"/>
              </w:rPr>
              <w:t>chandran</w:t>
            </w:r>
            <w:proofErr w:type="spellEnd"/>
            <w:r w:rsidRPr="007D4E85">
              <w:rPr>
                <w:color w:val="000000"/>
              </w:rPr>
              <w:t xml:space="preserve">   M</w:t>
            </w:r>
          </w:p>
        </w:tc>
        <w:tc>
          <w:tcPr>
            <w:tcW w:w="709" w:type="dxa"/>
          </w:tcPr>
          <w:p w:rsidR="00CB2851" w:rsidRPr="007D4E85" w:rsidRDefault="00756DB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88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lang w:val="en-CA"/>
              </w:rPr>
              <w:t xml:space="preserve">4775 </w:t>
            </w:r>
            <w:proofErr w:type="spellStart"/>
            <w:r w:rsidRPr="007D4E85">
              <w:rPr>
                <w:color w:val="000000"/>
                <w:lang w:val="en-CA"/>
              </w:rPr>
              <w:t>Vezina</w:t>
            </w:r>
            <w:proofErr w:type="spellEnd"/>
            <w:r w:rsidRPr="007D4E85">
              <w:rPr>
                <w:color w:val="000000"/>
                <w:lang w:val="en-CA"/>
              </w:rPr>
              <w:t xml:space="preserve"> app. 203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  <w:lang w:val="en-CA"/>
              </w:rPr>
              <w:t>731-3541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Nathushan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Jenisha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56DBE" w:rsidRPr="007D4E85">
              <w:rPr>
                <w:color w:val="000000"/>
                <w:sz w:val="22"/>
                <w:szCs w:val="22"/>
              </w:rPr>
              <w:t>1</w:t>
            </w:r>
          </w:p>
          <w:p w:rsidR="00CB2851" w:rsidRPr="007D4E85" w:rsidRDefault="00CB2851" w:rsidP="00756DB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</w:t>
            </w:r>
            <w:r w:rsidR="00756DBE" w:rsidRPr="007D4E85">
              <w:rPr>
                <w:color w:val="000000"/>
                <w:sz w:val="22"/>
                <w:szCs w:val="22"/>
              </w:rPr>
              <w:t>4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ELAKMANATHAS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Priya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        F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>sandralingam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Sandramohan</w:t>
            </w:r>
            <w:proofErr w:type="spellEnd"/>
            <w:r w:rsidRPr="007D4E85">
              <w:rPr>
                <w:color w:val="000000"/>
                <w:sz w:val="22"/>
                <w:szCs w:val="22"/>
                <w:lang w:val="en-US"/>
              </w:rPr>
              <w:t xml:space="preserve">       M</w:t>
            </w:r>
          </w:p>
        </w:tc>
        <w:tc>
          <w:tcPr>
            <w:tcW w:w="709" w:type="dxa"/>
          </w:tcPr>
          <w:p w:rsidR="00CB2851" w:rsidRPr="007D4E85" w:rsidRDefault="00C962E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7D4E85">
              <w:rPr>
                <w:color w:val="000000"/>
                <w:lang w:val="es-MX"/>
              </w:rPr>
              <w:t>90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4873 Vézina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15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739-7459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Mithoona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CA"/>
              </w:rPr>
              <w:t>Thujana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962EB" w:rsidRPr="007D4E85">
              <w:rPr>
                <w:color w:val="000000"/>
                <w:sz w:val="22"/>
                <w:szCs w:val="22"/>
              </w:rPr>
              <w:t>9</w:t>
            </w:r>
          </w:p>
          <w:p w:rsidR="00CB2851" w:rsidRPr="007D4E85" w:rsidRDefault="00CB2851" w:rsidP="00C962E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C962EB" w:rsidRPr="007D4E85">
              <w:rPr>
                <w:color w:val="000000"/>
                <w:sz w:val="22"/>
                <w:szCs w:val="22"/>
              </w:rPr>
              <w:t>5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SIJU MATHEW X </w:t>
            </w:r>
            <w:proofErr w:type="spellStart"/>
            <w:r w:rsidRPr="007D4E85">
              <w:rPr>
                <w:color w:val="000000"/>
                <w:lang w:val="en-US"/>
              </w:rPr>
              <w:t>A</w:t>
            </w:r>
            <w:r w:rsidR="001C277B" w:rsidRPr="007D4E85">
              <w:rPr>
                <w:color w:val="000000"/>
                <w:lang w:val="en-US"/>
              </w:rPr>
              <w:t>nnikkal</w:t>
            </w:r>
            <w:proofErr w:type="spellEnd"/>
            <w:r w:rsidR="001C277B" w:rsidRPr="007D4E85">
              <w:rPr>
                <w:color w:val="000000"/>
                <w:lang w:val="en-US"/>
              </w:rPr>
              <w:t xml:space="preserve">    </w:t>
            </w:r>
            <w:r w:rsidRPr="007D4E85">
              <w:rPr>
                <w:color w:val="000000"/>
                <w:lang w:val="en-US"/>
              </w:rPr>
              <w:t xml:space="preserve"> </w:t>
            </w:r>
            <w:r w:rsidR="001C277B" w:rsidRPr="007D4E85">
              <w:rPr>
                <w:color w:val="000000"/>
                <w:lang w:val="en-US"/>
              </w:rPr>
              <w:t>M</w:t>
            </w:r>
          </w:p>
          <w:p w:rsidR="00CB2851" w:rsidRPr="007D4E85" w:rsidRDefault="00CB2851" w:rsidP="001C277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SIJU </w:t>
            </w:r>
            <w:proofErr w:type="spellStart"/>
            <w:r w:rsidRPr="007D4E85">
              <w:rPr>
                <w:color w:val="000000"/>
                <w:lang w:val="en-US"/>
              </w:rPr>
              <w:t>Siji</w:t>
            </w:r>
            <w:proofErr w:type="spellEnd"/>
            <w:r w:rsidRPr="007D4E85">
              <w:rPr>
                <w:color w:val="000000"/>
                <w:lang w:val="en-US"/>
              </w:rPr>
              <w:t xml:space="preserve">                                     </w:t>
            </w:r>
            <w:r w:rsidR="001C277B" w:rsidRPr="007D4E85">
              <w:rPr>
                <w:color w:val="000000"/>
                <w:lang w:val="en-US"/>
              </w:rPr>
              <w:t>F</w:t>
            </w:r>
          </w:p>
        </w:tc>
        <w:tc>
          <w:tcPr>
            <w:tcW w:w="709" w:type="dxa"/>
          </w:tcPr>
          <w:p w:rsidR="00CB2851" w:rsidRPr="007D4E85" w:rsidRDefault="001C277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114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4873 Vézina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23</w:t>
            </w:r>
          </w:p>
          <w:p w:rsidR="00CB2851" w:rsidRPr="007D4E85" w:rsidRDefault="001C277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690-3483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*993-3419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Anitta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Evaan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06</w:t>
            </w:r>
          </w:p>
          <w:p w:rsidR="00CB2851" w:rsidRPr="007D4E85" w:rsidRDefault="001C277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851" w:rsidRPr="007D4E85" w:rsidTr="004C3F88">
        <w:tc>
          <w:tcPr>
            <w:tcW w:w="673" w:type="dxa"/>
          </w:tcPr>
          <w:p w:rsidR="00CB2851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3688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0"/>
                <w:szCs w:val="22"/>
              </w:rPr>
              <w:t xml:space="preserve">RAJARATNARATNAM </w:t>
            </w:r>
            <w:proofErr w:type="spellStart"/>
            <w:r w:rsidRPr="007D4E85">
              <w:rPr>
                <w:color w:val="000000"/>
                <w:sz w:val="20"/>
                <w:szCs w:val="22"/>
              </w:rPr>
              <w:t>Murugavel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 xml:space="preserve"> M</w:t>
            </w:r>
          </w:p>
          <w:p w:rsidR="00CB2851" w:rsidRPr="007D4E85" w:rsidRDefault="00CB2851" w:rsidP="00BB6737">
            <w:pPr>
              <w:pStyle w:val="En-tte"/>
              <w:tabs>
                <w:tab w:val="left" w:pos="708"/>
              </w:tabs>
              <w:rPr>
                <w:smallCaps/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smallCaps/>
                <w:color w:val="000000"/>
                <w:sz w:val="22"/>
                <w:szCs w:val="22"/>
              </w:rPr>
              <w:t>kanagasabapathy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4E85">
              <w:rPr>
                <w:smallCaps/>
                <w:color w:val="000000"/>
                <w:sz w:val="22"/>
                <w:szCs w:val="22"/>
              </w:rPr>
              <w:t>s</w:t>
            </w:r>
            <w:r w:rsidRPr="007D4E85">
              <w:rPr>
                <w:color w:val="000000"/>
                <w:sz w:val="22"/>
                <w:szCs w:val="22"/>
              </w:rPr>
              <w:t>abananthini</w:t>
            </w:r>
            <w:proofErr w:type="spellEnd"/>
            <w:r w:rsidRPr="007D4E85">
              <w:rPr>
                <w:smallCaps/>
                <w:color w:val="000000"/>
                <w:sz w:val="22"/>
                <w:szCs w:val="22"/>
              </w:rPr>
              <w:t xml:space="preserve">    F</w:t>
            </w:r>
          </w:p>
        </w:tc>
        <w:tc>
          <w:tcPr>
            <w:tcW w:w="709" w:type="dxa"/>
          </w:tcPr>
          <w:p w:rsidR="00CB2851" w:rsidRPr="007D4E85" w:rsidRDefault="00BB673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95</w:t>
            </w:r>
          </w:p>
        </w:tc>
        <w:tc>
          <w:tcPr>
            <w:tcW w:w="283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 xml:space="preserve">4873 Vézina </w:t>
            </w:r>
            <w:proofErr w:type="spellStart"/>
            <w:r w:rsidRPr="007D4E85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7D4E85">
              <w:rPr>
                <w:color w:val="000000"/>
                <w:sz w:val="22"/>
                <w:szCs w:val="22"/>
              </w:rPr>
              <w:t>. 26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735-5801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4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Senthan</w:t>
            </w:r>
            <w:proofErr w:type="spellEnd"/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Thanikhan</w:t>
            </w:r>
            <w:proofErr w:type="spellEnd"/>
          </w:p>
        </w:tc>
        <w:tc>
          <w:tcPr>
            <w:tcW w:w="712" w:type="dxa"/>
          </w:tcPr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  <w:p w:rsidR="00CB2851" w:rsidRPr="007D4E85" w:rsidRDefault="00CB285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CB2851" w:rsidRPr="007D4E85" w:rsidRDefault="00BB673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07</w:t>
            </w:r>
          </w:p>
          <w:p w:rsidR="00CB2851" w:rsidRPr="007D4E85" w:rsidRDefault="00BB673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05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3688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AUGUSTINE Thomas              M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lang w:val="en-US"/>
              </w:rPr>
              <w:t>JOSEPH Leena                           F</w:t>
            </w:r>
          </w:p>
        </w:tc>
        <w:tc>
          <w:tcPr>
            <w:tcW w:w="709" w:type="dxa"/>
          </w:tcPr>
          <w:p w:rsidR="00A725D9" w:rsidRPr="007D4E85" w:rsidRDefault="002B10F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92</w:t>
            </w: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4873 Vézina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44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601-2649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color w:val="000000"/>
              </w:rPr>
              <w:t>923-2649</w:t>
            </w: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Evelyn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Amondo</w:t>
            </w:r>
            <w:proofErr w:type="spellEnd"/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1" w:type="dxa"/>
          </w:tcPr>
          <w:p w:rsidR="00A725D9" w:rsidRPr="007D4E85" w:rsidRDefault="002B10F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4½</w:t>
            </w:r>
          </w:p>
          <w:p w:rsidR="00A725D9" w:rsidRPr="007D4E85" w:rsidRDefault="002B10F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10½</w:t>
            </w:r>
          </w:p>
        </w:tc>
      </w:tr>
    </w:tbl>
    <w:p w:rsidR="004C3F88" w:rsidRPr="007D4E85" w:rsidRDefault="004C3F88" w:rsidP="004C3F88">
      <w:pPr>
        <w:jc w:val="center"/>
        <w:rPr>
          <w:b/>
          <w:color w:val="000000"/>
          <w:sz w:val="22"/>
          <w:szCs w:val="22"/>
        </w:rPr>
      </w:pPr>
      <w:r w:rsidRPr="007D4E85">
        <w:rPr>
          <w:color w:val="000000"/>
        </w:rPr>
        <w:br w:type="page"/>
      </w:r>
      <w:r w:rsidRPr="007D4E85">
        <w:rPr>
          <w:b/>
          <w:color w:val="000000"/>
          <w:sz w:val="22"/>
          <w:szCs w:val="22"/>
        </w:rPr>
        <w:lastRenderedPageBreak/>
        <w:t>LISTE DE DISTRIBUTION DES PANIERS DE NOËL 2019 PAR LE COLLÈGE NOTRE-DAME</w:t>
      </w: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3688"/>
        <w:gridCol w:w="709"/>
        <w:gridCol w:w="2835"/>
        <w:gridCol w:w="1134"/>
        <w:gridCol w:w="1275"/>
        <w:gridCol w:w="1412"/>
        <w:gridCol w:w="712"/>
        <w:gridCol w:w="711"/>
      </w:tblGrid>
      <w:tr w:rsidR="004C3F88" w:rsidRPr="007D4E85" w:rsidTr="004C3F88">
        <w:tc>
          <w:tcPr>
            <w:tcW w:w="673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88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7D4E85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7D4E85"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3688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  <w:sz w:val="22"/>
              </w:rPr>
              <w:t xml:space="preserve">THANABALASINGHAM </w:t>
            </w:r>
            <w:proofErr w:type="spellStart"/>
            <w:r w:rsidRPr="007D4E85">
              <w:rPr>
                <w:color w:val="000000"/>
                <w:sz w:val="22"/>
              </w:rPr>
              <w:t>Niruja</w:t>
            </w:r>
            <w:proofErr w:type="spellEnd"/>
            <w:r w:rsidRPr="007D4E85">
              <w:rPr>
                <w:color w:val="000000"/>
              </w:rPr>
              <w:t xml:space="preserve">    F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25D9" w:rsidRPr="007D4E85" w:rsidRDefault="009C613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>45</w:t>
            </w: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7D4E85">
              <w:rPr>
                <w:color w:val="000000"/>
              </w:rPr>
              <w:t xml:space="preserve">4891 Vézina </w:t>
            </w:r>
            <w:proofErr w:type="spellStart"/>
            <w:r w:rsidRPr="007D4E85">
              <w:rPr>
                <w:color w:val="000000"/>
              </w:rPr>
              <w:t>app</w:t>
            </w:r>
            <w:proofErr w:type="spellEnd"/>
            <w:r w:rsidRPr="007D4E85">
              <w:rPr>
                <w:color w:val="000000"/>
              </w:rPr>
              <w:t>. 17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CND</w:t>
            </w: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7D4E85">
              <w:rPr>
                <w:b/>
                <w:color w:val="000000"/>
              </w:rPr>
              <w:t>739-2330</w:t>
            </w:r>
          </w:p>
          <w:p w:rsidR="00A725D9" w:rsidRPr="007D4E85" w:rsidRDefault="009C6139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7D4E85">
              <w:rPr>
                <w:i/>
                <w:color w:val="000000"/>
              </w:rPr>
              <w:t>573-4835</w:t>
            </w: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Thackshikka</w:t>
            </w:r>
            <w:proofErr w:type="spellEnd"/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</w:rPr>
              <w:t>Vithusha</w:t>
            </w:r>
            <w:proofErr w:type="spellEnd"/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1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</w:t>
            </w:r>
            <w:r w:rsidR="009C6139" w:rsidRPr="007D4E85">
              <w:rPr>
                <w:color w:val="000000"/>
                <w:sz w:val="22"/>
                <w:szCs w:val="22"/>
              </w:rPr>
              <w:t>6</w:t>
            </w:r>
          </w:p>
          <w:p w:rsidR="00A725D9" w:rsidRPr="007D4E85" w:rsidRDefault="009C613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08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F9414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7D4E85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3688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lang w:val="en-US"/>
              </w:rPr>
            </w:pPr>
            <w:r w:rsidRPr="007D4E85">
              <w:rPr>
                <w:color w:val="000000"/>
                <w:sz w:val="22"/>
                <w:lang w:val="en-US"/>
              </w:rPr>
              <w:t xml:space="preserve">SHIJO </w:t>
            </w:r>
            <w:proofErr w:type="spellStart"/>
            <w:r w:rsidRPr="007D4E85">
              <w:rPr>
                <w:color w:val="000000"/>
                <w:sz w:val="22"/>
                <w:lang w:val="en-US"/>
              </w:rPr>
              <w:t>Bincy</w:t>
            </w:r>
            <w:proofErr w:type="spellEnd"/>
            <w:r w:rsidRPr="007D4E85">
              <w:rPr>
                <w:color w:val="000000"/>
                <w:sz w:val="22"/>
                <w:lang w:val="en-US"/>
              </w:rPr>
              <w:t xml:space="preserve">                                    F</w:t>
            </w:r>
          </w:p>
          <w:p w:rsidR="00694DF5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lang w:val="en-US"/>
              </w:rPr>
              <w:t xml:space="preserve">SHIYO VARGHESE </w:t>
            </w:r>
            <w:proofErr w:type="gramStart"/>
            <w:r w:rsidRPr="007D4E85">
              <w:rPr>
                <w:color w:val="000000"/>
                <w:sz w:val="22"/>
                <w:lang w:val="en-US"/>
              </w:rPr>
              <w:t>X ................</w:t>
            </w:r>
            <w:proofErr w:type="gramEnd"/>
            <w:r w:rsidRPr="007D4E85">
              <w:rPr>
                <w:color w:val="000000"/>
                <w:sz w:val="22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>97</w:t>
            </w: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7D4E85">
              <w:rPr>
                <w:color w:val="000000"/>
                <w:lang w:val="en-US"/>
              </w:rPr>
              <w:t xml:space="preserve">4891 </w:t>
            </w:r>
            <w:proofErr w:type="spellStart"/>
            <w:r w:rsidRPr="007D4E85">
              <w:rPr>
                <w:color w:val="000000"/>
                <w:lang w:val="en-US"/>
              </w:rPr>
              <w:t>Vézina</w:t>
            </w:r>
            <w:proofErr w:type="spellEnd"/>
            <w:r w:rsidRPr="007D4E85">
              <w:rPr>
                <w:color w:val="000000"/>
                <w:lang w:val="en-US"/>
              </w:rPr>
              <w:t xml:space="preserve"> app. 32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lang w:val="en-US"/>
              </w:rPr>
              <w:t>CND</w:t>
            </w: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H3W 1B9</w:t>
            </w: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7D4E85">
              <w:rPr>
                <w:b/>
                <w:color w:val="000000"/>
                <w:lang w:val="en-US"/>
              </w:rPr>
              <w:t>*725-5571</w:t>
            </w:r>
          </w:p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i/>
                <w:color w:val="000000"/>
                <w:sz w:val="22"/>
                <w:szCs w:val="22"/>
                <w:lang w:val="en-US"/>
              </w:rPr>
              <w:t>*725-0055</w:t>
            </w: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7D4E85">
              <w:rPr>
                <w:color w:val="000000"/>
                <w:sz w:val="22"/>
                <w:szCs w:val="22"/>
                <w:lang w:val="en-US"/>
              </w:rPr>
              <w:t>Anand</w:t>
            </w:r>
            <w:proofErr w:type="spellEnd"/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Alan</w:t>
            </w:r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11" w:type="dxa"/>
          </w:tcPr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11</w:t>
            </w:r>
          </w:p>
          <w:p w:rsidR="00A725D9" w:rsidRPr="007D4E85" w:rsidRDefault="00694DF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7D4E85">
              <w:rPr>
                <w:color w:val="000000"/>
                <w:sz w:val="22"/>
                <w:szCs w:val="22"/>
                <w:lang w:val="en-US"/>
              </w:rPr>
              <w:t>06</w:t>
            </w:r>
          </w:p>
        </w:tc>
      </w:tr>
      <w:tr w:rsidR="00A725D9" w:rsidRPr="007D4E85" w:rsidTr="004C3F88">
        <w:tc>
          <w:tcPr>
            <w:tcW w:w="673" w:type="dxa"/>
          </w:tcPr>
          <w:p w:rsidR="00A725D9" w:rsidRPr="007D4E85" w:rsidRDefault="00A725D9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A725D9" w:rsidRPr="007D4E85" w:rsidRDefault="00A725D9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712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A725D9" w:rsidRPr="007D4E85" w:rsidRDefault="00A725D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23756B" w:rsidRPr="007D4E85" w:rsidTr="004C3F88">
        <w:tc>
          <w:tcPr>
            <w:tcW w:w="673" w:type="dxa"/>
          </w:tcPr>
          <w:p w:rsidR="0023756B" w:rsidRPr="007D4E85" w:rsidRDefault="0023756B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23756B" w:rsidRPr="007D4E85" w:rsidRDefault="0023756B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23756B" w:rsidRPr="007D4E85" w:rsidRDefault="0023756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0A06CC" w:rsidRPr="007D4E85" w:rsidTr="004C3F88">
        <w:tc>
          <w:tcPr>
            <w:tcW w:w="673" w:type="dxa"/>
          </w:tcPr>
          <w:p w:rsidR="000A06CC" w:rsidRPr="007D4E85" w:rsidRDefault="000A06CC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0A06CC" w:rsidRPr="007D4E85" w:rsidRDefault="000A06CC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0A06CC" w:rsidRPr="007D4E85" w:rsidRDefault="000A06C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C3F88" w:rsidRPr="007D4E85" w:rsidTr="004C3F88">
        <w:tc>
          <w:tcPr>
            <w:tcW w:w="673" w:type="dxa"/>
          </w:tcPr>
          <w:p w:rsidR="004C3F88" w:rsidRPr="007D4E85" w:rsidRDefault="004C3F88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4C3F88" w:rsidRPr="007D4E85" w:rsidRDefault="004C3F88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C3F88" w:rsidRPr="007D4E85" w:rsidTr="004C3F88">
        <w:tc>
          <w:tcPr>
            <w:tcW w:w="673" w:type="dxa"/>
          </w:tcPr>
          <w:p w:rsidR="004C3F88" w:rsidRPr="007D4E85" w:rsidRDefault="004C3F88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4C3F88" w:rsidRPr="007D4E85" w:rsidRDefault="004C3F88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C3F88" w:rsidRPr="007D4E85" w:rsidTr="004C3F88">
        <w:tc>
          <w:tcPr>
            <w:tcW w:w="673" w:type="dxa"/>
          </w:tcPr>
          <w:p w:rsidR="004C3F88" w:rsidRPr="007D4E85" w:rsidRDefault="004C3F88" w:rsidP="004C5E1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688" w:type="dxa"/>
          </w:tcPr>
          <w:p w:rsidR="004C3F88" w:rsidRPr="007D4E85" w:rsidRDefault="004C3F88" w:rsidP="004C3F88">
            <w:pPr>
              <w:pStyle w:val="En-tte"/>
              <w:tabs>
                <w:tab w:val="left" w:pos="708"/>
              </w:tabs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709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283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</w:p>
        </w:tc>
        <w:tc>
          <w:tcPr>
            <w:tcW w:w="1134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</w:p>
        </w:tc>
        <w:tc>
          <w:tcPr>
            <w:tcW w:w="14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11" w:type="dxa"/>
          </w:tcPr>
          <w:p w:rsidR="004C3F88" w:rsidRPr="007D4E85" w:rsidRDefault="004C3F88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BB4B8F" w:rsidRPr="007D4E85" w:rsidRDefault="00BB4B8F" w:rsidP="00A1041A">
      <w:pPr>
        <w:rPr>
          <w:b/>
          <w:color w:val="000000"/>
          <w:sz w:val="22"/>
          <w:szCs w:val="22"/>
          <w:u w:val="single"/>
        </w:rPr>
      </w:pPr>
    </w:p>
    <w:p w:rsidR="00A1041A" w:rsidRPr="007D4E85" w:rsidRDefault="00A1041A" w:rsidP="00A1041A">
      <w:pPr>
        <w:rPr>
          <w:color w:val="000000"/>
          <w:sz w:val="22"/>
          <w:szCs w:val="22"/>
        </w:rPr>
      </w:pPr>
      <w:r w:rsidRPr="007D4E85">
        <w:rPr>
          <w:b/>
          <w:color w:val="000000"/>
          <w:sz w:val="22"/>
          <w:szCs w:val="22"/>
          <w:u w:val="single"/>
        </w:rPr>
        <w:t>Pour contact</w:t>
      </w:r>
      <w:r w:rsidRPr="007D4E85">
        <w:rPr>
          <w:color w:val="000000"/>
          <w:sz w:val="22"/>
          <w:szCs w:val="22"/>
        </w:rPr>
        <w:t xml:space="preserve">: Jacqueline </w:t>
      </w:r>
      <w:proofErr w:type="spellStart"/>
      <w:r w:rsidRPr="007D4E85">
        <w:rPr>
          <w:color w:val="000000"/>
          <w:sz w:val="22"/>
          <w:szCs w:val="22"/>
        </w:rPr>
        <w:t>Destez</w:t>
      </w:r>
      <w:proofErr w:type="spellEnd"/>
      <w:r w:rsidRPr="007D4E85">
        <w:rPr>
          <w:color w:val="000000"/>
          <w:sz w:val="22"/>
          <w:szCs w:val="22"/>
        </w:rPr>
        <w:t xml:space="preserve"> </w:t>
      </w:r>
      <w:r w:rsidRPr="007D4E85">
        <w:rPr>
          <w:color w:val="000000"/>
          <w:sz w:val="22"/>
          <w:szCs w:val="22"/>
        </w:rPr>
        <w:sym w:font="Wingdings 2" w:char="0027"/>
      </w:r>
      <w:r w:rsidRPr="007D4E85">
        <w:rPr>
          <w:color w:val="000000"/>
          <w:sz w:val="22"/>
          <w:szCs w:val="22"/>
        </w:rPr>
        <w:t xml:space="preserve"> </w:t>
      </w:r>
      <w:r w:rsidRPr="007D4E85">
        <w:rPr>
          <w:b/>
          <w:color w:val="000000"/>
          <w:sz w:val="22"/>
          <w:szCs w:val="22"/>
        </w:rPr>
        <w:t>514 737-759</w:t>
      </w:r>
      <w:r w:rsidRPr="007D4E85">
        <w:rPr>
          <w:b/>
          <w:i/>
          <w:color w:val="000000"/>
          <w:sz w:val="22"/>
          <w:szCs w:val="22"/>
        </w:rPr>
        <w:t>7</w:t>
      </w:r>
      <w:r w:rsidRPr="007D4E85">
        <w:rPr>
          <w:color w:val="000000"/>
          <w:sz w:val="22"/>
          <w:szCs w:val="22"/>
        </w:rPr>
        <w:t xml:space="preserve">, </w:t>
      </w:r>
      <w:r w:rsidRPr="007D4E85">
        <w:rPr>
          <w:b/>
          <w:color w:val="000000"/>
          <w:sz w:val="22"/>
          <w:szCs w:val="22"/>
          <w:u w:val="single"/>
        </w:rPr>
        <w:t xml:space="preserve">Numéro </w:t>
      </w:r>
      <w:r w:rsidRPr="007D4E85">
        <w:rPr>
          <w:color w:val="000000"/>
          <w:sz w:val="22"/>
          <w:szCs w:val="22"/>
        </w:rPr>
        <w:t xml:space="preserve">téléphone de l’intéressé, </w:t>
      </w:r>
      <w:r w:rsidRPr="007D4E85">
        <w:rPr>
          <w:i/>
          <w:color w:val="000000"/>
          <w:sz w:val="22"/>
          <w:szCs w:val="22"/>
          <w:u w:val="single"/>
        </w:rPr>
        <w:t>numéro</w:t>
      </w:r>
      <w:r w:rsidRPr="007D4E85">
        <w:rPr>
          <w:color w:val="000000"/>
          <w:sz w:val="22"/>
          <w:szCs w:val="22"/>
        </w:rPr>
        <w:t>=2e téléphone, *=438</w:t>
      </w:r>
    </w:p>
    <w:sectPr w:rsidR="00A1041A" w:rsidRPr="007D4E85" w:rsidSect="008C23F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97" w:right="1440" w:bottom="1797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F6C" w:rsidRDefault="00C53F6C">
      <w:r>
        <w:separator/>
      </w:r>
    </w:p>
  </w:endnote>
  <w:endnote w:type="continuationSeparator" w:id="0">
    <w:p w:rsidR="00C53F6C" w:rsidRDefault="00C5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F6C" w:rsidRDefault="00C53F6C" w:rsidP="006B4E5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53F6C" w:rsidRDefault="00C53F6C" w:rsidP="006B4E5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F6C" w:rsidRDefault="00C53F6C" w:rsidP="006B4E5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43130">
      <w:rPr>
        <w:rStyle w:val="Numrodepage"/>
        <w:noProof/>
      </w:rPr>
      <w:t>6</w:t>
    </w:r>
    <w:r>
      <w:rPr>
        <w:rStyle w:val="Numrodepage"/>
      </w:rPr>
      <w:fldChar w:fldCharType="end"/>
    </w:r>
  </w:p>
  <w:p w:rsidR="00C53F6C" w:rsidRDefault="00C53F6C" w:rsidP="006B4E5B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F6C" w:rsidRDefault="00C53F6C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3130">
      <w:rPr>
        <w:noProof/>
      </w:rPr>
      <w:t>1</w:t>
    </w:r>
    <w:r>
      <w:fldChar w:fldCharType="end"/>
    </w:r>
  </w:p>
  <w:p w:rsidR="00C53F6C" w:rsidRDefault="00C53F6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F6C" w:rsidRDefault="00C53F6C">
      <w:r>
        <w:separator/>
      </w:r>
    </w:p>
  </w:footnote>
  <w:footnote w:type="continuationSeparator" w:id="0">
    <w:p w:rsidR="00C53F6C" w:rsidRDefault="00C53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F6C" w:rsidRPr="00FF6D2C" w:rsidRDefault="00C53F6C" w:rsidP="00FF6D2C">
    <w:pPr>
      <w:pStyle w:val="En-tte"/>
      <w:jc w:val="right"/>
      <w:rPr>
        <w:i/>
      </w:rPr>
    </w:pPr>
    <w:r w:rsidRPr="00FF6D2C">
      <w:rPr>
        <w:i/>
      </w:rPr>
      <w:t>SSVP Conférence de St-Pascal-</w:t>
    </w:r>
    <w:proofErr w:type="spellStart"/>
    <w:r w:rsidRPr="00FF6D2C">
      <w:rPr>
        <w:i/>
      </w:rPr>
      <w:t>Baylon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F6C" w:rsidRDefault="00C53F6C" w:rsidP="00E30701">
    <w:pPr>
      <w:suppressAutoHyphens/>
      <w:spacing w:line="240" w:lineRule="atLeast"/>
      <w:jc w:val="center"/>
      <w:rPr>
        <w:b/>
        <w:iCs/>
      </w:rPr>
    </w:pPr>
    <w:r>
      <w:rPr>
        <w:b/>
        <w:iCs/>
      </w:rPr>
      <w:t>SOCIÉTÉ DE ST-VINCENT DE PAUL (SSVP)</w:t>
    </w:r>
  </w:p>
  <w:p w:rsidR="00C53F6C" w:rsidRDefault="00C53F6C" w:rsidP="00E30701">
    <w:pPr>
      <w:pStyle w:val="En-tte"/>
      <w:jc w:val="center"/>
      <w:rPr>
        <w:b/>
        <w:iCs/>
      </w:rPr>
    </w:pPr>
    <w:r>
      <w:rPr>
        <w:b/>
        <w:iCs/>
      </w:rPr>
      <w:t xml:space="preserve">CONFÉRENCE ST-PASCAL-BAYLON </w:t>
    </w:r>
  </w:p>
  <w:p w:rsidR="00C53F6C" w:rsidRDefault="00C53F6C" w:rsidP="00E30701">
    <w:pPr>
      <w:pStyle w:val="En-tte"/>
      <w:jc w:val="center"/>
      <w:rPr>
        <w:b/>
        <w:iCs/>
      </w:rPr>
    </w:pPr>
    <w:r>
      <w:rPr>
        <w:b/>
        <w:iCs/>
      </w:rPr>
      <w:t>6570 Côte-des-Neiges Montréal (</w:t>
    </w:r>
    <w:proofErr w:type="spellStart"/>
    <w:r>
      <w:rPr>
        <w:b/>
        <w:iCs/>
      </w:rPr>
      <w:t>Qc</w:t>
    </w:r>
    <w:proofErr w:type="spellEnd"/>
    <w:r>
      <w:rPr>
        <w:b/>
        <w:iCs/>
      </w:rPr>
      <w:t>) H3S 2A7</w:t>
    </w:r>
  </w:p>
  <w:p w:rsidR="00C53F6C" w:rsidRDefault="00C53F6C" w:rsidP="00E30701">
    <w:pPr>
      <w:jc w:val="center"/>
    </w:pPr>
    <w:r>
      <w:sym w:font="Webdings" w:char="F0C9"/>
    </w:r>
    <w:r>
      <w:t xml:space="preserve"> 514 735-9571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5FCB"/>
    <w:multiLevelType w:val="hybridMultilevel"/>
    <w:tmpl w:val="5D6443C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20"/>
    <w:rsid w:val="00000788"/>
    <w:rsid w:val="00000F3F"/>
    <w:rsid w:val="000018F3"/>
    <w:rsid w:val="00001949"/>
    <w:rsid w:val="000027F7"/>
    <w:rsid w:val="0000296C"/>
    <w:rsid w:val="000033FB"/>
    <w:rsid w:val="000034EE"/>
    <w:rsid w:val="00004079"/>
    <w:rsid w:val="0000477C"/>
    <w:rsid w:val="00004DA3"/>
    <w:rsid w:val="00004DD9"/>
    <w:rsid w:val="00006471"/>
    <w:rsid w:val="00007182"/>
    <w:rsid w:val="00007476"/>
    <w:rsid w:val="00007936"/>
    <w:rsid w:val="000100C8"/>
    <w:rsid w:val="000102F5"/>
    <w:rsid w:val="000114E5"/>
    <w:rsid w:val="00011580"/>
    <w:rsid w:val="00011D70"/>
    <w:rsid w:val="0001252D"/>
    <w:rsid w:val="00013508"/>
    <w:rsid w:val="00013ECA"/>
    <w:rsid w:val="000147E6"/>
    <w:rsid w:val="00014DEB"/>
    <w:rsid w:val="00015869"/>
    <w:rsid w:val="00015963"/>
    <w:rsid w:val="000160C0"/>
    <w:rsid w:val="0001632F"/>
    <w:rsid w:val="000165E4"/>
    <w:rsid w:val="00016E5E"/>
    <w:rsid w:val="000173C9"/>
    <w:rsid w:val="00017D8C"/>
    <w:rsid w:val="00020209"/>
    <w:rsid w:val="00020298"/>
    <w:rsid w:val="00020388"/>
    <w:rsid w:val="0002045C"/>
    <w:rsid w:val="000217B7"/>
    <w:rsid w:val="00022C16"/>
    <w:rsid w:val="00022D0D"/>
    <w:rsid w:val="00022F78"/>
    <w:rsid w:val="000234E2"/>
    <w:rsid w:val="000245D6"/>
    <w:rsid w:val="00024E94"/>
    <w:rsid w:val="00025EE2"/>
    <w:rsid w:val="0002652B"/>
    <w:rsid w:val="00026CE0"/>
    <w:rsid w:val="00027014"/>
    <w:rsid w:val="0002701E"/>
    <w:rsid w:val="0002735F"/>
    <w:rsid w:val="00027C2E"/>
    <w:rsid w:val="00027ECA"/>
    <w:rsid w:val="00027F5E"/>
    <w:rsid w:val="000306AA"/>
    <w:rsid w:val="000311C9"/>
    <w:rsid w:val="00031824"/>
    <w:rsid w:val="00031C8E"/>
    <w:rsid w:val="00031C98"/>
    <w:rsid w:val="00031F25"/>
    <w:rsid w:val="0003213C"/>
    <w:rsid w:val="00032195"/>
    <w:rsid w:val="00032EBE"/>
    <w:rsid w:val="00033237"/>
    <w:rsid w:val="00033A92"/>
    <w:rsid w:val="00033AE3"/>
    <w:rsid w:val="00033DB0"/>
    <w:rsid w:val="000342D0"/>
    <w:rsid w:val="00035700"/>
    <w:rsid w:val="000359C5"/>
    <w:rsid w:val="00035BDB"/>
    <w:rsid w:val="00035E8A"/>
    <w:rsid w:val="000360E7"/>
    <w:rsid w:val="000362E0"/>
    <w:rsid w:val="00036897"/>
    <w:rsid w:val="00036FA1"/>
    <w:rsid w:val="000372DD"/>
    <w:rsid w:val="000373D6"/>
    <w:rsid w:val="00037700"/>
    <w:rsid w:val="000412A8"/>
    <w:rsid w:val="00041D75"/>
    <w:rsid w:val="00043937"/>
    <w:rsid w:val="00043BAE"/>
    <w:rsid w:val="00043FD9"/>
    <w:rsid w:val="00044157"/>
    <w:rsid w:val="00044167"/>
    <w:rsid w:val="00046FE1"/>
    <w:rsid w:val="00047CF5"/>
    <w:rsid w:val="0005110B"/>
    <w:rsid w:val="000511E1"/>
    <w:rsid w:val="000514CB"/>
    <w:rsid w:val="00051788"/>
    <w:rsid w:val="000527DD"/>
    <w:rsid w:val="0005288A"/>
    <w:rsid w:val="000535CF"/>
    <w:rsid w:val="00053910"/>
    <w:rsid w:val="00053A0B"/>
    <w:rsid w:val="000545A6"/>
    <w:rsid w:val="000547F2"/>
    <w:rsid w:val="00054D62"/>
    <w:rsid w:val="00054E38"/>
    <w:rsid w:val="00055183"/>
    <w:rsid w:val="00055358"/>
    <w:rsid w:val="00055487"/>
    <w:rsid w:val="00055EAA"/>
    <w:rsid w:val="00055F31"/>
    <w:rsid w:val="00055FCF"/>
    <w:rsid w:val="00056CA5"/>
    <w:rsid w:val="00056D0C"/>
    <w:rsid w:val="000577D4"/>
    <w:rsid w:val="00057A08"/>
    <w:rsid w:val="00060977"/>
    <w:rsid w:val="00061957"/>
    <w:rsid w:val="00061ED7"/>
    <w:rsid w:val="000620B4"/>
    <w:rsid w:val="0006293A"/>
    <w:rsid w:val="00062C60"/>
    <w:rsid w:val="00063198"/>
    <w:rsid w:val="00063690"/>
    <w:rsid w:val="00063C84"/>
    <w:rsid w:val="00064836"/>
    <w:rsid w:val="00064CB6"/>
    <w:rsid w:val="00065664"/>
    <w:rsid w:val="00066538"/>
    <w:rsid w:val="000666ED"/>
    <w:rsid w:val="00066E86"/>
    <w:rsid w:val="00066F98"/>
    <w:rsid w:val="00067A2C"/>
    <w:rsid w:val="00067D16"/>
    <w:rsid w:val="00070B47"/>
    <w:rsid w:val="00070EDD"/>
    <w:rsid w:val="0007194F"/>
    <w:rsid w:val="00071AB0"/>
    <w:rsid w:val="00071D5F"/>
    <w:rsid w:val="00071F81"/>
    <w:rsid w:val="00072207"/>
    <w:rsid w:val="00072A5E"/>
    <w:rsid w:val="0007376A"/>
    <w:rsid w:val="00073C25"/>
    <w:rsid w:val="0007439E"/>
    <w:rsid w:val="00074481"/>
    <w:rsid w:val="000747EC"/>
    <w:rsid w:val="00074DEF"/>
    <w:rsid w:val="00075590"/>
    <w:rsid w:val="00075770"/>
    <w:rsid w:val="00075CD6"/>
    <w:rsid w:val="00076F86"/>
    <w:rsid w:val="0007760F"/>
    <w:rsid w:val="00077898"/>
    <w:rsid w:val="00081A15"/>
    <w:rsid w:val="00082312"/>
    <w:rsid w:val="000844A7"/>
    <w:rsid w:val="00084893"/>
    <w:rsid w:val="00084EC6"/>
    <w:rsid w:val="00084FA0"/>
    <w:rsid w:val="00085471"/>
    <w:rsid w:val="00085B9E"/>
    <w:rsid w:val="00087567"/>
    <w:rsid w:val="00090075"/>
    <w:rsid w:val="0009103E"/>
    <w:rsid w:val="0009174A"/>
    <w:rsid w:val="00091AA5"/>
    <w:rsid w:val="000934E6"/>
    <w:rsid w:val="00093DF9"/>
    <w:rsid w:val="00093F3C"/>
    <w:rsid w:val="00094603"/>
    <w:rsid w:val="00094746"/>
    <w:rsid w:val="00094C80"/>
    <w:rsid w:val="0009513E"/>
    <w:rsid w:val="000951CA"/>
    <w:rsid w:val="00095AE7"/>
    <w:rsid w:val="00096013"/>
    <w:rsid w:val="00096916"/>
    <w:rsid w:val="00096AB9"/>
    <w:rsid w:val="000972AB"/>
    <w:rsid w:val="00097801"/>
    <w:rsid w:val="00097A47"/>
    <w:rsid w:val="00097F5E"/>
    <w:rsid w:val="000A01C9"/>
    <w:rsid w:val="000A04B5"/>
    <w:rsid w:val="000A06CC"/>
    <w:rsid w:val="000A0B86"/>
    <w:rsid w:val="000A0FDD"/>
    <w:rsid w:val="000A135C"/>
    <w:rsid w:val="000A15C7"/>
    <w:rsid w:val="000A1655"/>
    <w:rsid w:val="000A1A8B"/>
    <w:rsid w:val="000A23F0"/>
    <w:rsid w:val="000A3036"/>
    <w:rsid w:val="000A37E1"/>
    <w:rsid w:val="000A3C25"/>
    <w:rsid w:val="000A4604"/>
    <w:rsid w:val="000A4888"/>
    <w:rsid w:val="000A543A"/>
    <w:rsid w:val="000A59F1"/>
    <w:rsid w:val="000A6841"/>
    <w:rsid w:val="000A6950"/>
    <w:rsid w:val="000A6A9A"/>
    <w:rsid w:val="000A6F44"/>
    <w:rsid w:val="000A6F52"/>
    <w:rsid w:val="000A742E"/>
    <w:rsid w:val="000A78D0"/>
    <w:rsid w:val="000B0531"/>
    <w:rsid w:val="000B070F"/>
    <w:rsid w:val="000B0797"/>
    <w:rsid w:val="000B0D36"/>
    <w:rsid w:val="000B0E33"/>
    <w:rsid w:val="000B28C1"/>
    <w:rsid w:val="000B335D"/>
    <w:rsid w:val="000B3575"/>
    <w:rsid w:val="000B3F79"/>
    <w:rsid w:val="000B485A"/>
    <w:rsid w:val="000B527F"/>
    <w:rsid w:val="000B568B"/>
    <w:rsid w:val="000B6324"/>
    <w:rsid w:val="000B6D71"/>
    <w:rsid w:val="000B75B7"/>
    <w:rsid w:val="000B78A7"/>
    <w:rsid w:val="000B7AF8"/>
    <w:rsid w:val="000C023B"/>
    <w:rsid w:val="000C02F5"/>
    <w:rsid w:val="000C1074"/>
    <w:rsid w:val="000C1B39"/>
    <w:rsid w:val="000C2C46"/>
    <w:rsid w:val="000C367A"/>
    <w:rsid w:val="000C4056"/>
    <w:rsid w:val="000C413F"/>
    <w:rsid w:val="000C4A6C"/>
    <w:rsid w:val="000C4D09"/>
    <w:rsid w:val="000C5C3A"/>
    <w:rsid w:val="000C65BD"/>
    <w:rsid w:val="000C67B1"/>
    <w:rsid w:val="000C6D9B"/>
    <w:rsid w:val="000C7278"/>
    <w:rsid w:val="000C7BF5"/>
    <w:rsid w:val="000D04F4"/>
    <w:rsid w:val="000D1B9D"/>
    <w:rsid w:val="000D1BA1"/>
    <w:rsid w:val="000D1BDB"/>
    <w:rsid w:val="000D24C5"/>
    <w:rsid w:val="000D2A73"/>
    <w:rsid w:val="000D2CD8"/>
    <w:rsid w:val="000D2EB3"/>
    <w:rsid w:val="000D3129"/>
    <w:rsid w:val="000D466A"/>
    <w:rsid w:val="000D46E8"/>
    <w:rsid w:val="000D5113"/>
    <w:rsid w:val="000D51C3"/>
    <w:rsid w:val="000D55C4"/>
    <w:rsid w:val="000D5697"/>
    <w:rsid w:val="000D5AB3"/>
    <w:rsid w:val="000D60F4"/>
    <w:rsid w:val="000D6F44"/>
    <w:rsid w:val="000D7466"/>
    <w:rsid w:val="000D74D0"/>
    <w:rsid w:val="000D773C"/>
    <w:rsid w:val="000D7AB4"/>
    <w:rsid w:val="000D7AC6"/>
    <w:rsid w:val="000D7F51"/>
    <w:rsid w:val="000E03CF"/>
    <w:rsid w:val="000E103E"/>
    <w:rsid w:val="000E1706"/>
    <w:rsid w:val="000E224D"/>
    <w:rsid w:val="000E23CD"/>
    <w:rsid w:val="000E2740"/>
    <w:rsid w:val="000E2F53"/>
    <w:rsid w:val="000E3336"/>
    <w:rsid w:val="000E3359"/>
    <w:rsid w:val="000E39CF"/>
    <w:rsid w:val="000E4444"/>
    <w:rsid w:val="000E4593"/>
    <w:rsid w:val="000E520F"/>
    <w:rsid w:val="000E5F5D"/>
    <w:rsid w:val="000E61B1"/>
    <w:rsid w:val="000E62FF"/>
    <w:rsid w:val="000E634C"/>
    <w:rsid w:val="000E6483"/>
    <w:rsid w:val="000E6962"/>
    <w:rsid w:val="000E6C16"/>
    <w:rsid w:val="000E6D10"/>
    <w:rsid w:val="000E7158"/>
    <w:rsid w:val="000E74D9"/>
    <w:rsid w:val="000E7717"/>
    <w:rsid w:val="000E792F"/>
    <w:rsid w:val="000F00D1"/>
    <w:rsid w:val="000F08D0"/>
    <w:rsid w:val="000F0E45"/>
    <w:rsid w:val="000F100A"/>
    <w:rsid w:val="000F12CE"/>
    <w:rsid w:val="000F13C0"/>
    <w:rsid w:val="000F161D"/>
    <w:rsid w:val="000F1921"/>
    <w:rsid w:val="000F246F"/>
    <w:rsid w:val="000F2780"/>
    <w:rsid w:val="000F2866"/>
    <w:rsid w:val="000F3FBE"/>
    <w:rsid w:val="000F44C0"/>
    <w:rsid w:val="000F472A"/>
    <w:rsid w:val="000F4733"/>
    <w:rsid w:val="000F50E3"/>
    <w:rsid w:val="000F5978"/>
    <w:rsid w:val="000F59E1"/>
    <w:rsid w:val="000F62B4"/>
    <w:rsid w:val="000F68CA"/>
    <w:rsid w:val="000F699A"/>
    <w:rsid w:val="000F7364"/>
    <w:rsid w:val="000F7A5E"/>
    <w:rsid w:val="000F7C98"/>
    <w:rsid w:val="001000CE"/>
    <w:rsid w:val="001001B6"/>
    <w:rsid w:val="0010040A"/>
    <w:rsid w:val="00101073"/>
    <w:rsid w:val="0010181D"/>
    <w:rsid w:val="001024AA"/>
    <w:rsid w:val="00102581"/>
    <w:rsid w:val="00102681"/>
    <w:rsid w:val="0010271D"/>
    <w:rsid w:val="0010284B"/>
    <w:rsid w:val="00102D86"/>
    <w:rsid w:val="001032ED"/>
    <w:rsid w:val="001038D8"/>
    <w:rsid w:val="00103D53"/>
    <w:rsid w:val="00104110"/>
    <w:rsid w:val="00104B63"/>
    <w:rsid w:val="00104E1D"/>
    <w:rsid w:val="00105570"/>
    <w:rsid w:val="001055F4"/>
    <w:rsid w:val="00105B9D"/>
    <w:rsid w:val="0010651B"/>
    <w:rsid w:val="00107D10"/>
    <w:rsid w:val="00110250"/>
    <w:rsid w:val="00110256"/>
    <w:rsid w:val="001103CB"/>
    <w:rsid w:val="0011127D"/>
    <w:rsid w:val="00111F99"/>
    <w:rsid w:val="00112209"/>
    <w:rsid w:val="001129CA"/>
    <w:rsid w:val="00112A1F"/>
    <w:rsid w:val="001132B4"/>
    <w:rsid w:val="0011348E"/>
    <w:rsid w:val="00113687"/>
    <w:rsid w:val="0011425B"/>
    <w:rsid w:val="00114657"/>
    <w:rsid w:val="001148DD"/>
    <w:rsid w:val="001156EB"/>
    <w:rsid w:val="00115D9A"/>
    <w:rsid w:val="0011607B"/>
    <w:rsid w:val="0011617C"/>
    <w:rsid w:val="00117A95"/>
    <w:rsid w:val="00117FB7"/>
    <w:rsid w:val="0012010E"/>
    <w:rsid w:val="00120F90"/>
    <w:rsid w:val="001218D1"/>
    <w:rsid w:val="001227B3"/>
    <w:rsid w:val="00122958"/>
    <w:rsid w:val="00122ECE"/>
    <w:rsid w:val="00123216"/>
    <w:rsid w:val="001232E8"/>
    <w:rsid w:val="00123A02"/>
    <w:rsid w:val="001241E0"/>
    <w:rsid w:val="00124456"/>
    <w:rsid w:val="00124EF7"/>
    <w:rsid w:val="0012527F"/>
    <w:rsid w:val="001255C9"/>
    <w:rsid w:val="001259DC"/>
    <w:rsid w:val="00125CCE"/>
    <w:rsid w:val="00125EED"/>
    <w:rsid w:val="00125FD4"/>
    <w:rsid w:val="00127336"/>
    <w:rsid w:val="00127377"/>
    <w:rsid w:val="0012751E"/>
    <w:rsid w:val="00127668"/>
    <w:rsid w:val="00127ED2"/>
    <w:rsid w:val="001306FA"/>
    <w:rsid w:val="0013077C"/>
    <w:rsid w:val="00130988"/>
    <w:rsid w:val="00131384"/>
    <w:rsid w:val="00131ADA"/>
    <w:rsid w:val="00132717"/>
    <w:rsid w:val="0013274B"/>
    <w:rsid w:val="0013278F"/>
    <w:rsid w:val="00132959"/>
    <w:rsid w:val="00132F12"/>
    <w:rsid w:val="00133000"/>
    <w:rsid w:val="00133852"/>
    <w:rsid w:val="00133886"/>
    <w:rsid w:val="0013429B"/>
    <w:rsid w:val="0013429F"/>
    <w:rsid w:val="001347CE"/>
    <w:rsid w:val="00135659"/>
    <w:rsid w:val="00135902"/>
    <w:rsid w:val="00135B03"/>
    <w:rsid w:val="001364E7"/>
    <w:rsid w:val="001366F9"/>
    <w:rsid w:val="00136755"/>
    <w:rsid w:val="001367E5"/>
    <w:rsid w:val="00136D33"/>
    <w:rsid w:val="0013705D"/>
    <w:rsid w:val="001374B9"/>
    <w:rsid w:val="0013797A"/>
    <w:rsid w:val="00137CC7"/>
    <w:rsid w:val="001402F1"/>
    <w:rsid w:val="001405AF"/>
    <w:rsid w:val="001408BF"/>
    <w:rsid w:val="00140BFE"/>
    <w:rsid w:val="00140CE5"/>
    <w:rsid w:val="001420C7"/>
    <w:rsid w:val="001423F8"/>
    <w:rsid w:val="0014265A"/>
    <w:rsid w:val="00142AC6"/>
    <w:rsid w:val="0014330B"/>
    <w:rsid w:val="0014354B"/>
    <w:rsid w:val="001436D2"/>
    <w:rsid w:val="00143A71"/>
    <w:rsid w:val="00143ED8"/>
    <w:rsid w:val="00144E70"/>
    <w:rsid w:val="001458D9"/>
    <w:rsid w:val="00145AC1"/>
    <w:rsid w:val="00145BB0"/>
    <w:rsid w:val="00145CAD"/>
    <w:rsid w:val="00145E53"/>
    <w:rsid w:val="0014610C"/>
    <w:rsid w:val="00146D95"/>
    <w:rsid w:val="00147443"/>
    <w:rsid w:val="0015145B"/>
    <w:rsid w:val="00151792"/>
    <w:rsid w:val="0015182D"/>
    <w:rsid w:val="001523EA"/>
    <w:rsid w:val="00152CE5"/>
    <w:rsid w:val="001534FA"/>
    <w:rsid w:val="0015360D"/>
    <w:rsid w:val="00153E01"/>
    <w:rsid w:val="0015521A"/>
    <w:rsid w:val="0015579C"/>
    <w:rsid w:val="00156507"/>
    <w:rsid w:val="00156738"/>
    <w:rsid w:val="0015737E"/>
    <w:rsid w:val="001574BA"/>
    <w:rsid w:val="00157996"/>
    <w:rsid w:val="00160F75"/>
    <w:rsid w:val="00161ED9"/>
    <w:rsid w:val="00161F40"/>
    <w:rsid w:val="0016213E"/>
    <w:rsid w:val="00162201"/>
    <w:rsid w:val="0016364B"/>
    <w:rsid w:val="001649DB"/>
    <w:rsid w:val="001649EB"/>
    <w:rsid w:val="00164CDF"/>
    <w:rsid w:val="0016538C"/>
    <w:rsid w:val="0016561C"/>
    <w:rsid w:val="00165651"/>
    <w:rsid w:val="00165ECA"/>
    <w:rsid w:val="0016628F"/>
    <w:rsid w:val="0016666B"/>
    <w:rsid w:val="00166DC2"/>
    <w:rsid w:val="001675E2"/>
    <w:rsid w:val="001707DA"/>
    <w:rsid w:val="00170B05"/>
    <w:rsid w:val="00171207"/>
    <w:rsid w:val="0017124B"/>
    <w:rsid w:val="00171831"/>
    <w:rsid w:val="0017195B"/>
    <w:rsid w:val="00171A1E"/>
    <w:rsid w:val="00171F30"/>
    <w:rsid w:val="001726D4"/>
    <w:rsid w:val="00172917"/>
    <w:rsid w:val="00172977"/>
    <w:rsid w:val="00172F38"/>
    <w:rsid w:val="00173191"/>
    <w:rsid w:val="001735D6"/>
    <w:rsid w:val="00173946"/>
    <w:rsid w:val="00174136"/>
    <w:rsid w:val="0017504F"/>
    <w:rsid w:val="00176434"/>
    <w:rsid w:val="0017699C"/>
    <w:rsid w:val="00176A71"/>
    <w:rsid w:val="00176FA3"/>
    <w:rsid w:val="00177846"/>
    <w:rsid w:val="00177DEA"/>
    <w:rsid w:val="00180601"/>
    <w:rsid w:val="001809DE"/>
    <w:rsid w:val="00180ABC"/>
    <w:rsid w:val="00181084"/>
    <w:rsid w:val="0018133A"/>
    <w:rsid w:val="00182171"/>
    <w:rsid w:val="001825F1"/>
    <w:rsid w:val="00182B19"/>
    <w:rsid w:val="00182BEB"/>
    <w:rsid w:val="00182FD9"/>
    <w:rsid w:val="001831A2"/>
    <w:rsid w:val="0018373B"/>
    <w:rsid w:val="00183B44"/>
    <w:rsid w:val="00183D8F"/>
    <w:rsid w:val="00183F67"/>
    <w:rsid w:val="00184227"/>
    <w:rsid w:val="00184782"/>
    <w:rsid w:val="0018515C"/>
    <w:rsid w:val="001852CD"/>
    <w:rsid w:val="001853E8"/>
    <w:rsid w:val="00185470"/>
    <w:rsid w:val="001856A9"/>
    <w:rsid w:val="00185AD9"/>
    <w:rsid w:val="0018676B"/>
    <w:rsid w:val="00190472"/>
    <w:rsid w:val="00190684"/>
    <w:rsid w:val="00190FEF"/>
    <w:rsid w:val="00191683"/>
    <w:rsid w:val="00191C53"/>
    <w:rsid w:val="001929B7"/>
    <w:rsid w:val="00192E39"/>
    <w:rsid w:val="00193430"/>
    <w:rsid w:val="00193600"/>
    <w:rsid w:val="0019374C"/>
    <w:rsid w:val="001948AB"/>
    <w:rsid w:val="00194B7B"/>
    <w:rsid w:val="00194EDA"/>
    <w:rsid w:val="00195180"/>
    <w:rsid w:val="00195D13"/>
    <w:rsid w:val="001967C9"/>
    <w:rsid w:val="0019699C"/>
    <w:rsid w:val="00197645"/>
    <w:rsid w:val="001978D9"/>
    <w:rsid w:val="00197E8E"/>
    <w:rsid w:val="00197EC1"/>
    <w:rsid w:val="001A0076"/>
    <w:rsid w:val="001A02E4"/>
    <w:rsid w:val="001A0362"/>
    <w:rsid w:val="001A0369"/>
    <w:rsid w:val="001A13A5"/>
    <w:rsid w:val="001A2136"/>
    <w:rsid w:val="001A24EA"/>
    <w:rsid w:val="001A296E"/>
    <w:rsid w:val="001A340C"/>
    <w:rsid w:val="001A3A8C"/>
    <w:rsid w:val="001A3DC1"/>
    <w:rsid w:val="001A419C"/>
    <w:rsid w:val="001A4382"/>
    <w:rsid w:val="001A44DF"/>
    <w:rsid w:val="001A471E"/>
    <w:rsid w:val="001A4736"/>
    <w:rsid w:val="001A4A63"/>
    <w:rsid w:val="001A4C1F"/>
    <w:rsid w:val="001A5451"/>
    <w:rsid w:val="001A5AA9"/>
    <w:rsid w:val="001A681C"/>
    <w:rsid w:val="001A6A08"/>
    <w:rsid w:val="001A6B48"/>
    <w:rsid w:val="001A76D4"/>
    <w:rsid w:val="001A7AAB"/>
    <w:rsid w:val="001A7B28"/>
    <w:rsid w:val="001A7F55"/>
    <w:rsid w:val="001B0149"/>
    <w:rsid w:val="001B0927"/>
    <w:rsid w:val="001B29B8"/>
    <w:rsid w:val="001B2E4D"/>
    <w:rsid w:val="001B39DD"/>
    <w:rsid w:val="001B3C0D"/>
    <w:rsid w:val="001B41D0"/>
    <w:rsid w:val="001B58DA"/>
    <w:rsid w:val="001B59C9"/>
    <w:rsid w:val="001B5BA8"/>
    <w:rsid w:val="001B5DF0"/>
    <w:rsid w:val="001B5F0E"/>
    <w:rsid w:val="001B6668"/>
    <w:rsid w:val="001B6AEA"/>
    <w:rsid w:val="001B7968"/>
    <w:rsid w:val="001C0F9B"/>
    <w:rsid w:val="001C17F2"/>
    <w:rsid w:val="001C20F0"/>
    <w:rsid w:val="001C23C2"/>
    <w:rsid w:val="001C277B"/>
    <w:rsid w:val="001C27ED"/>
    <w:rsid w:val="001C2F6F"/>
    <w:rsid w:val="001C3003"/>
    <w:rsid w:val="001C316D"/>
    <w:rsid w:val="001C364F"/>
    <w:rsid w:val="001C37A3"/>
    <w:rsid w:val="001C3BC8"/>
    <w:rsid w:val="001C475C"/>
    <w:rsid w:val="001C4C75"/>
    <w:rsid w:val="001C53A7"/>
    <w:rsid w:val="001C53BE"/>
    <w:rsid w:val="001C5867"/>
    <w:rsid w:val="001C59E2"/>
    <w:rsid w:val="001C5B85"/>
    <w:rsid w:val="001C5FDE"/>
    <w:rsid w:val="001C6115"/>
    <w:rsid w:val="001C6DD9"/>
    <w:rsid w:val="001C7ABF"/>
    <w:rsid w:val="001D01C7"/>
    <w:rsid w:val="001D08E0"/>
    <w:rsid w:val="001D0FB8"/>
    <w:rsid w:val="001D143B"/>
    <w:rsid w:val="001D1A97"/>
    <w:rsid w:val="001D1E3B"/>
    <w:rsid w:val="001D1E90"/>
    <w:rsid w:val="001D1F94"/>
    <w:rsid w:val="001D1FBF"/>
    <w:rsid w:val="001D2AA2"/>
    <w:rsid w:val="001D34B8"/>
    <w:rsid w:val="001D3DDD"/>
    <w:rsid w:val="001D4309"/>
    <w:rsid w:val="001D459D"/>
    <w:rsid w:val="001D4BF3"/>
    <w:rsid w:val="001D4BF6"/>
    <w:rsid w:val="001D4DA5"/>
    <w:rsid w:val="001D4E0D"/>
    <w:rsid w:val="001D4E52"/>
    <w:rsid w:val="001D4EB2"/>
    <w:rsid w:val="001D4F82"/>
    <w:rsid w:val="001D513D"/>
    <w:rsid w:val="001D5759"/>
    <w:rsid w:val="001D5F07"/>
    <w:rsid w:val="001D63C3"/>
    <w:rsid w:val="001D6475"/>
    <w:rsid w:val="001D6582"/>
    <w:rsid w:val="001D67C0"/>
    <w:rsid w:val="001D7195"/>
    <w:rsid w:val="001D7C3F"/>
    <w:rsid w:val="001D7FF4"/>
    <w:rsid w:val="001E0586"/>
    <w:rsid w:val="001E0691"/>
    <w:rsid w:val="001E09DD"/>
    <w:rsid w:val="001E0A8F"/>
    <w:rsid w:val="001E0F69"/>
    <w:rsid w:val="001E0FF6"/>
    <w:rsid w:val="001E21DF"/>
    <w:rsid w:val="001E252C"/>
    <w:rsid w:val="001E32B0"/>
    <w:rsid w:val="001E32FE"/>
    <w:rsid w:val="001E5B35"/>
    <w:rsid w:val="001E6142"/>
    <w:rsid w:val="001E62BB"/>
    <w:rsid w:val="001E6B46"/>
    <w:rsid w:val="001E72E1"/>
    <w:rsid w:val="001E754E"/>
    <w:rsid w:val="001E7A07"/>
    <w:rsid w:val="001E7B91"/>
    <w:rsid w:val="001E7C4B"/>
    <w:rsid w:val="001F13C6"/>
    <w:rsid w:val="001F16CF"/>
    <w:rsid w:val="001F19A5"/>
    <w:rsid w:val="001F1D8C"/>
    <w:rsid w:val="001F1EC4"/>
    <w:rsid w:val="001F27A1"/>
    <w:rsid w:val="001F2F07"/>
    <w:rsid w:val="001F30F0"/>
    <w:rsid w:val="001F3A64"/>
    <w:rsid w:val="001F3C48"/>
    <w:rsid w:val="001F4932"/>
    <w:rsid w:val="001F4EAF"/>
    <w:rsid w:val="001F50CE"/>
    <w:rsid w:val="001F5508"/>
    <w:rsid w:val="001F55A8"/>
    <w:rsid w:val="001F5A2B"/>
    <w:rsid w:val="001F5FD1"/>
    <w:rsid w:val="001F699B"/>
    <w:rsid w:val="001F6AE2"/>
    <w:rsid w:val="00200479"/>
    <w:rsid w:val="00200B63"/>
    <w:rsid w:val="00200C7E"/>
    <w:rsid w:val="00200D43"/>
    <w:rsid w:val="00200D62"/>
    <w:rsid w:val="002018DB"/>
    <w:rsid w:val="0020213D"/>
    <w:rsid w:val="00202A06"/>
    <w:rsid w:val="00203030"/>
    <w:rsid w:val="0020362E"/>
    <w:rsid w:val="0020380F"/>
    <w:rsid w:val="0020391D"/>
    <w:rsid w:val="00203AE3"/>
    <w:rsid w:val="002053AF"/>
    <w:rsid w:val="002053B1"/>
    <w:rsid w:val="00205BF4"/>
    <w:rsid w:val="00205D6A"/>
    <w:rsid w:val="0020671C"/>
    <w:rsid w:val="00207032"/>
    <w:rsid w:val="002109F3"/>
    <w:rsid w:val="00211B9C"/>
    <w:rsid w:val="002124A2"/>
    <w:rsid w:val="00212A8C"/>
    <w:rsid w:val="002131B1"/>
    <w:rsid w:val="0021368F"/>
    <w:rsid w:val="00213C09"/>
    <w:rsid w:val="00214275"/>
    <w:rsid w:val="0021576D"/>
    <w:rsid w:val="00215C82"/>
    <w:rsid w:val="00215D2F"/>
    <w:rsid w:val="00216BAD"/>
    <w:rsid w:val="002175CE"/>
    <w:rsid w:val="00217689"/>
    <w:rsid w:val="00217DEA"/>
    <w:rsid w:val="002205AE"/>
    <w:rsid w:val="002208CC"/>
    <w:rsid w:val="0022132F"/>
    <w:rsid w:val="00221A81"/>
    <w:rsid w:val="00221C35"/>
    <w:rsid w:val="00221D06"/>
    <w:rsid w:val="00221F4C"/>
    <w:rsid w:val="00222234"/>
    <w:rsid w:val="0022384E"/>
    <w:rsid w:val="00223952"/>
    <w:rsid w:val="00224CB5"/>
    <w:rsid w:val="00224D51"/>
    <w:rsid w:val="002255D9"/>
    <w:rsid w:val="00225C9D"/>
    <w:rsid w:val="0022615A"/>
    <w:rsid w:val="00226A39"/>
    <w:rsid w:val="00227100"/>
    <w:rsid w:val="0022723E"/>
    <w:rsid w:val="002274F6"/>
    <w:rsid w:val="00227744"/>
    <w:rsid w:val="00230682"/>
    <w:rsid w:val="00230BFA"/>
    <w:rsid w:val="00230F5E"/>
    <w:rsid w:val="0023283C"/>
    <w:rsid w:val="00232866"/>
    <w:rsid w:val="00232A6F"/>
    <w:rsid w:val="00232AEE"/>
    <w:rsid w:val="00234043"/>
    <w:rsid w:val="002346B6"/>
    <w:rsid w:val="00234D00"/>
    <w:rsid w:val="00235005"/>
    <w:rsid w:val="002352C1"/>
    <w:rsid w:val="00235679"/>
    <w:rsid w:val="00235BC5"/>
    <w:rsid w:val="00235BDB"/>
    <w:rsid w:val="00235C53"/>
    <w:rsid w:val="002365C9"/>
    <w:rsid w:val="002372B2"/>
    <w:rsid w:val="00237563"/>
    <w:rsid w:val="0023756B"/>
    <w:rsid w:val="002404A4"/>
    <w:rsid w:val="002408C4"/>
    <w:rsid w:val="00240EB3"/>
    <w:rsid w:val="00241A2F"/>
    <w:rsid w:val="00242BE3"/>
    <w:rsid w:val="00242BFB"/>
    <w:rsid w:val="00243DA3"/>
    <w:rsid w:val="00243F2E"/>
    <w:rsid w:val="00244197"/>
    <w:rsid w:val="00244561"/>
    <w:rsid w:val="00244EC0"/>
    <w:rsid w:val="0024538E"/>
    <w:rsid w:val="00245423"/>
    <w:rsid w:val="00245BED"/>
    <w:rsid w:val="00245DDA"/>
    <w:rsid w:val="00245E08"/>
    <w:rsid w:val="002460C7"/>
    <w:rsid w:val="0024658C"/>
    <w:rsid w:val="00246901"/>
    <w:rsid w:val="00246A30"/>
    <w:rsid w:val="00247855"/>
    <w:rsid w:val="0024786A"/>
    <w:rsid w:val="00247992"/>
    <w:rsid w:val="00247A77"/>
    <w:rsid w:val="00247F4A"/>
    <w:rsid w:val="00250083"/>
    <w:rsid w:val="002503E0"/>
    <w:rsid w:val="00250987"/>
    <w:rsid w:val="002510DF"/>
    <w:rsid w:val="002511D7"/>
    <w:rsid w:val="00252C52"/>
    <w:rsid w:val="00252EC9"/>
    <w:rsid w:val="002530F4"/>
    <w:rsid w:val="0025324B"/>
    <w:rsid w:val="00254201"/>
    <w:rsid w:val="002547ED"/>
    <w:rsid w:val="00254C00"/>
    <w:rsid w:val="00254CCC"/>
    <w:rsid w:val="002553F4"/>
    <w:rsid w:val="00255B72"/>
    <w:rsid w:val="00255DB9"/>
    <w:rsid w:val="002572D0"/>
    <w:rsid w:val="002573F1"/>
    <w:rsid w:val="002600D2"/>
    <w:rsid w:val="002609E7"/>
    <w:rsid w:val="00260EDC"/>
    <w:rsid w:val="002612F4"/>
    <w:rsid w:val="00261845"/>
    <w:rsid w:val="00261A43"/>
    <w:rsid w:val="00261DF1"/>
    <w:rsid w:val="00261E6E"/>
    <w:rsid w:val="0026243E"/>
    <w:rsid w:val="0026256D"/>
    <w:rsid w:val="00263014"/>
    <w:rsid w:val="002633F7"/>
    <w:rsid w:val="00263F59"/>
    <w:rsid w:val="00264C7F"/>
    <w:rsid w:val="00266A5D"/>
    <w:rsid w:val="00267D8B"/>
    <w:rsid w:val="00267F1D"/>
    <w:rsid w:val="0027018E"/>
    <w:rsid w:val="00270AD3"/>
    <w:rsid w:val="00270D1E"/>
    <w:rsid w:val="00270E43"/>
    <w:rsid w:val="00271D47"/>
    <w:rsid w:val="00272696"/>
    <w:rsid w:val="00272CB8"/>
    <w:rsid w:val="00272F2A"/>
    <w:rsid w:val="00273300"/>
    <w:rsid w:val="00273503"/>
    <w:rsid w:val="00273938"/>
    <w:rsid w:val="00273ACD"/>
    <w:rsid w:val="00273C99"/>
    <w:rsid w:val="00273E7B"/>
    <w:rsid w:val="00273F2A"/>
    <w:rsid w:val="00273FDB"/>
    <w:rsid w:val="002744CC"/>
    <w:rsid w:val="00274776"/>
    <w:rsid w:val="0027490D"/>
    <w:rsid w:val="002749C9"/>
    <w:rsid w:val="00274D2B"/>
    <w:rsid w:val="00274DB5"/>
    <w:rsid w:val="00274E4D"/>
    <w:rsid w:val="0027528A"/>
    <w:rsid w:val="0027587B"/>
    <w:rsid w:val="00275911"/>
    <w:rsid w:val="00275A82"/>
    <w:rsid w:val="002760BC"/>
    <w:rsid w:val="0027692D"/>
    <w:rsid w:val="00276B8F"/>
    <w:rsid w:val="00276E0E"/>
    <w:rsid w:val="002806CF"/>
    <w:rsid w:val="00280716"/>
    <w:rsid w:val="0028082C"/>
    <w:rsid w:val="002813B2"/>
    <w:rsid w:val="00281631"/>
    <w:rsid w:val="002819AE"/>
    <w:rsid w:val="002825C0"/>
    <w:rsid w:val="002838AA"/>
    <w:rsid w:val="00283B08"/>
    <w:rsid w:val="002844B3"/>
    <w:rsid w:val="002844FA"/>
    <w:rsid w:val="00284523"/>
    <w:rsid w:val="00284BBF"/>
    <w:rsid w:val="0028552E"/>
    <w:rsid w:val="00285EF7"/>
    <w:rsid w:val="00286B64"/>
    <w:rsid w:val="00286BD0"/>
    <w:rsid w:val="00287521"/>
    <w:rsid w:val="002879E2"/>
    <w:rsid w:val="00290353"/>
    <w:rsid w:val="002904C7"/>
    <w:rsid w:val="00290747"/>
    <w:rsid w:val="002911E0"/>
    <w:rsid w:val="00291FF8"/>
    <w:rsid w:val="002926BD"/>
    <w:rsid w:val="002931B0"/>
    <w:rsid w:val="0029340B"/>
    <w:rsid w:val="002937CC"/>
    <w:rsid w:val="0029415E"/>
    <w:rsid w:val="0029434D"/>
    <w:rsid w:val="00294491"/>
    <w:rsid w:val="0029471B"/>
    <w:rsid w:val="00294C8B"/>
    <w:rsid w:val="00294D28"/>
    <w:rsid w:val="00295513"/>
    <w:rsid w:val="002957C7"/>
    <w:rsid w:val="00296066"/>
    <w:rsid w:val="00296867"/>
    <w:rsid w:val="00296A63"/>
    <w:rsid w:val="00296F47"/>
    <w:rsid w:val="00297E38"/>
    <w:rsid w:val="002A0235"/>
    <w:rsid w:val="002A05D8"/>
    <w:rsid w:val="002A08D9"/>
    <w:rsid w:val="002A093D"/>
    <w:rsid w:val="002A126B"/>
    <w:rsid w:val="002A1724"/>
    <w:rsid w:val="002A178E"/>
    <w:rsid w:val="002A2773"/>
    <w:rsid w:val="002A27AF"/>
    <w:rsid w:val="002A33E5"/>
    <w:rsid w:val="002A3CA9"/>
    <w:rsid w:val="002A3F4E"/>
    <w:rsid w:val="002A44AF"/>
    <w:rsid w:val="002A48AE"/>
    <w:rsid w:val="002A5232"/>
    <w:rsid w:val="002A5F19"/>
    <w:rsid w:val="002A62DC"/>
    <w:rsid w:val="002A6C6F"/>
    <w:rsid w:val="002A798F"/>
    <w:rsid w:val="002A7B00"/>
    <w:rsid w:val="002A7E29"/>
    <w:rsid w:val="002B048F"/>
    <w:rsid w:val="002B0589"/>
    <w:rsid w:val="002B10F8"/>
    <w:rsid w:val="002B1223"/>
    <w:rsid w:val="002B1692"/>
    <w:rsid w:val="002B1695"/>
    <w:rsid w:val="002B215D"/>
    <w:rsid w:val="002B2D68"/>
    <w:rsid w:val="002B2F8B"/>
    <w:rsid w:val="002B3258"/>
    <w:rsid w:val="002B4148"/>
    <w:rsid w:val="002B652D"/>
    <w:rsid w:val="002B7172"/>
    <w:rsid w:val="002B76C6"/>
    <w:rsid w:val="002C01E2"/>
    <w:rsid w:val="002C02DC"/>
    <w:rsid w:val="002C0C39"/>
    <w:rsid w:val="002C17F4"/>
    <w:rsid w:val="002C1B13"/>
    <w:rsid w:val="002C1BD4"/>
    <w:rsid w:val="002C2157"/>
    <w:rsid w:val="002C2F62"/>
    <w:rsid w:val="002C3AD4"/>
    <w:rsid w:val="002C4FE8"/>
    <w:rsid w:val="002C5596"/>
    <w:rsid w:val="002C567D"/>
    <w:rsid w:val="002C56AE"/>
    <w:rsid w:val="002C57CA"/>
    <w:rsid w:val="002C5C1D"/>
    <w:rsid w:val="002C5F6F"/>
    <w:rsid w:val="002C6165"/>
    <w:rsid w:val="002C6723"/>
    <w:rsid w:val="002C7612"/>
    <w:rsid w:val="002C789D"/>
    <w:rsid w:val="002C790C"/>
    <w:rsid w:val="002D022F"/>
    <w:rsid w:val="002D064F"/>
    <w:rsid w:val="002D0697"/>
    <w:rsid w:val="002D1A6C"/>
    <w:rsid w:val="002D2A64"/>
    <w:rsid w:val="002D38F3"/>
    <w:rsid w:val="002D40FE"/>
    <w:rsid w:val="002D44F7"/>
    <w:rsid w:val="002D4619"/>
    <w:rsid w:val="002D4913"/>
    <w:rsid w:val="002D5417"/>
    <w:rsid w:val="002D5592"/>
    <w:rsid w:val="002D610D"/>
    <w:rsid w:val="002D647F"/>
    <w:rsid w:val="002D65C7"/>
    <w:rsid w:val="002D6BFF"/>
    <w:rsid w:val="002D6C0A"/>
    <w:rsid w:val="002D6DCF"/>
    <w:rsid w:val="002D71B6"/>
    <w:rsid w:val="002D7C37"/>
    <w:rsid w:val="002E0CB9"/>
    <w:rsid w:val="002E0DD6"/>
    <w:rsid w:val="002E0FBF"/>
    <w:rsid w:val="002E1C30"/>
    <w:rsid w:val="002E1CE5"/>
    <w:rsid w:val="002E230D"/>
    <w:rsid w:val="002E24CE"/>
    <w:rsid w:val="002E2799"/>
    <w:rsid w:val="002E28E5"/>
    <w:rsid w:val="002E379E"/>
    <w:rsid w:val="002E5BAD"/>
    <w:rsid w:val="002E5F98"/>
    <w:rsid w:val="002E63E5"/>
    <w:rsid w:val="002E66BB"/>
    <w:rsid w:val="002E6E15"/>
    <w:rsid w:val="002E7790"/>
    <w:rsid w:val="002E7FD3"/>
    <w:rsid w:val="002F038A"/>
    <w:rsid w:val="002F0A69"/>
    <w:rsid w:val="002F0A91"/>
    <w:rsid w:val="002F0E29"/>
    <w:rsid w:val="002F13D1"/>
    <w:rsid w:val="002F149F"/>
    <w:rsid w:val="002F1958"/>
    <w:rsid w:val="002F2024"/>
    <w:rsid w:val="002F24EA"/>
    <w:rsid w:val="002F29C7"/>
    <w:rsid w:val="002F2FEF"/>
    <w:rsid w:val="002F3276"/>
    <w:rsid w:val="002F32DB"/>
    <w:rsid w:val="002F3698"/>
    <w:rsid w:val="002F4707"/>
    <w:rsid w:val="002F47E4"/>
    <w:rsid w:val="002F48FA"/>
    <w:rsid w:val="002F5067"/>
    <w:rsid w:val="002F5B94"/>
    <w:rsid w:val="002F5D5B"/>
    <w:rsid w:val="002F6188"/>
    <w:rsid w:val="002F6631"/>
    <w:rsid w:val="002F77D8"/>
    <w:rsid w:val="00300446"/>
    <w:rsid w:val="00300508"/>
    <w:rsid w:val="00300DD5"/>
    <w:rsid w:val="003018D9"/>
    <w:rsid w:val="00301D47"/>
    <w:rsid w:val="00301ED0"/>
    <w:rsid w:val="0030223E"/>
    <w:rsid w:val="003026B3"/>
    <w:rsid w:val="00302883"/>
    <w:rsid w:val="00302D60"/>
    <w:rsid w:val="00303257"/>
    <w:rsid w:val="00303D0B"/>
    <w:rsid w:val="00304E71"/>
    <w:rsid w:val="003051B5"/>
    <w:rsid w:val="003059DE"/>
    <w:rsid w:val="00305EC7"/>
    <w:rsid w:val="0030621D"/>
    <w:rsid w:val="003066EF"/>
    <w:rsid w:val="00306855"/>
    <w:rsid w:val="003075AE"/>
    <w:rsid w:val="00307676"/>
    <w:rsid w:val="00307EFF"/>
    <w:rsid w:val="00310295"/>
    <w:rsid w:val="00310A06"/>
    <w:rsid w:val="00310CFC"/>
    <w:rsid w:val="00310D2C"/>
    <w:rsid w:val="00310F79"/>
    <w:rsid w:val="003114E8"/>
    <w:rsid w:val="00311620"/>
    <w:rsid w:val="00311A56"/>
    <w:rsid w:val="00311FDC"/>
    <w:rsid w:val="0031235E"/>
    <w:rsid w:val="00313662"/>
    <w:rsid w:val="003145C9"/>
    <w:rsid w:val="003148FB"/>
    <w:rsid w:val="00314959"/>
    <w:rsid w:val="00315A32"/>
    <w:rsid w:val="00315B69"/>
    <w:rsid w:val="00315E8F"/>
    <w:rsid w:val="00316222"/>
    <w:rsid w:val="00317946"/>
    <w:rsid w:val="00317CA1"/>
    <w:rsid w:val="00320079"/>
    <w:rsid w:val="00321146"/>
    <w:rsid w:val="00321163"/>
    <w:rsid w:val="00321440"/>
    <w:rsid w:val="003215DE"/>
    <w:rsid w:val="0032180D"/>
    <w:rsid w:val="00321C3F"/>
    <w:rsid w:val="00322777"/>
    <w:rsid w:val="00323045"/>
    <w:rsid w:val="003233C1"/>
    <w:rsid w:val="003236AC"/>
    <w:rsid w:val="00323C6A"/>
    <w:rsid w:val="00323CDD"/>
    <w:rsid w:val="003242AC"/>
    <w:rsid w:val="00324C2D"/>
    <w:rsid w:val="003251F3"/>
    <w:rsid w:val="00325D44"/>
    <w:rsid w:val="0032749C"/>
    <w:rsid w:val="00327A53"/>
    <w:rsid w:val="00327C53"/>
    <w:rsid w:val="00327F07"/>
    <w:rsid w:val="00327FAE"/>
    <w:rsid w:val="003312AC"/>
    <w:rsid w:val="0033240F"/>
    <w:rsid w:val="00332543"/>
    <w:rsid w:val="0033299E"/>
    <w:rsid w:val="00332BDC"/>
    <w:rsid w:val="00333720"/>
    <w:rsid w:val="00334B18"/>
    <w:rsid w:val="00334BA0"/>
    <w:rsid w:val="00334F75"/>
    <w:rsid w:val="003355D7"/>
    <w:rsid w:val="003355FB"/>
    <w:rsid w:val="003359CA"/>
    <w:rsid w:val="00335C93"/>
    <w:rsid w:val="00335F8B"/>
    <w:rsid w:val="0033628B"/>
    <w:rsid w:val="00336A2E"/>
    <w:rsid w:val="00336B44"/>
    <w:rsid w:val="00336C53"/>
    <w:rsid w:val="00336CE9"/>
    <w:rsid w:val="003373BB"/>
    <w:rsid w:val="00337A84"/>
    <w:rsid w:val="00337EDE"/>
    <w:rsid w:val="00337FDD"/>
    <w:rsid w:val="00340196"/>
    <w:rsid w:val="0034071E"/>
    <w:rsid w:val="0034098A"/>
    <w:rsid w:val="003410D8"/>
    <w:rsid w:val="00341EBE"/>
    <w:rsid w:val="00343F9B"/>
    <w:rsid w:val="00344475"/>
    <w:rsid w:val="00345070"/>
    <w:rsid w:val="00345303"/>
    <w:rsid w:val="0034586C"/>
    <w:rsid w:val="00345946"/>
    <w:rsid w:val="00345AC2"/>
    <w:rsid w:val="00345C2B"/>
    <w:rsid w:val="00346AF1"/>
    <w:rsid w:val="00347669"/>
    <w:rsid w:val="0035005E"/>
    <w:rsid w:val="003507EF"/>
    <w:rsid w:val="00350B3A"/>
    <w:rsid w:val="00351397"/>
    <w:rsid w:val="00351934"/>
    <w:rsid w:val="00351972"/>
    <w:rsid w:val="00351A40"/>
    <w:rsid w:val="003523EA"/>
    <w:rsid w:val="00352AB4"/>
    <w:rsid w:val="0035352A"/>
    <w:rsid w:val="00353767"/>
    <w:rsid w:val="00353B74"/>
    <w:rsid w:val="00354569"/>
    <w:rsid w:val="003547FC"/>
    <w:rsid w:val="00354827"/>
    <w:rsid w:val="0035500B"/>
    <w:rsid w:val="003557B1"/>
    <w:rsid w:val="00355CC6"/>
    <w:rsid w:val="00356ECB"/>
    <w:rsid w:val="00356FA9"/>
    <w:rsid w:val="003570A9"/>
    <w:rsid w:val="00357AC7"/>
    <w:rsid w:val="00360153"/>
    <w:rsid w:val="00360A2C"/>
    <w:rsid w:val="003610EB"/>
    <w:rsid w:val="003613D3"/>
    <w:rsid w:val="003626EE"/>
    <w:rsid w:val="00362766"/>
    <w:rsid w:val="00362A93"/>
    <w:rsid w:val="00362BF5"/>
    <w:rsid w:val="00362F7B"/>
    <w:rsid w:val="00365104"/>
    <w:rsid w:val="003656D5"/>
    <w:rsid w:val="0036621C"/>
    <w:rsid w:val="0036679A"/>
    <w:rsid w:val="00366A58"/>
    <w:rsid w:val="00367246"/>
    <w:rsid w:val="00367727"/>
    <w:rsid w:val="0036776B"/>
    <w:rsid w:val="003705BD"/>
    <w:rsid w:val="0037060D"/>
    <w:rsid w:val="00370953"/>
    <w:rsid w:val="00370F7D"/>
    <w:rsid w:val="00371BF2"/>
    <w:rsid w:val="00371BFD"/>
    <w:rsid w:val="00372B39"/>
    <w:rsid w:val="00372C5A"/>
    <w:rsid w:val="003737EB"/>
    <w:rsid w:val="003744B2"/>
    <w:rsid w:val="0037571A"/>
    <w:rsid w:val="00375CF3"/>
    <w:rsid w:val="00377074"/>
    <w:rsid w:val="00377190"/>
    <w:rsid w:val="0037774E"/>
    <w:rsid w:val="0037788B"/>
    <w:rsid w:val="00377EE9"/>
    <w:rsid w:val="003805F8"/>
    <w:rsid w:val="00381028"/>
    <w:rsid w:val="003813A6"/>
    <w:rsid w:val="003819D5"/>
    <w:rsid w:val="00382297"/>
    <w:rsid w:val="00382564"/>
    <w:rsid w:val="003834EE"/>
    <w:rsid w:val="00383A42"/>
    <w:rsid w:val="00383C78"/>
    <w:rsid w:val="00384064"/>
    <w:rsid w:val="003841D6"/>
    <w:rsid w:val="0038457E"/>
    <w:rsid w:val="00384887"/>
    <w:rsid w:val="00384A14"/>
    <w:rsid w:val="00385D52"/>
    <w:rsid w:val="00385E99"/>
    <w:rsid w:val="00386146"/>
    <w:rsid w:val="003871FA"/>
    <w:rsid w:val="003875BC"/>
    <w:rsid w:val="0038768A"/>
    <w:rsid w:val="00390CFC"/>
    <w:rsid w:val="00390F49"/>
    <w:rsid w:val="003912C9"/>
    <w:rsid w:val="003912DC"/>
    <w:rsid w:val="003915AF"/>
    <w:rsid w:val="00391BE4"/>
    <w:rsid w:val="00392C9D"/>
    <w:rsid w:val="003933AF"/>
    <w:rsid w:val="00393412"/>
    <w:rsid w:val="003937B2"/>
    <w:rsid w:val="003941EA"/>
    <w:rsid w:val="00394403"/>
    <w:rsid w:val="00394E8E"/>
    <w:rsid w:val="00394F11"/>
    <w:rsid w:val="003950B1"/>
    <w:rsid w:val="00395CC6"/>
    <w:rsid w:val="003966D7"/>
    <w:rsid w:val="003966F1"/>
    <w:rsid w:val="00397386"/>
    <w:rsid w:val="003A005D"/>
    <w:rsid w:val="003A03A0"/>
    <w:rsid w:val="003A0A35"/>
    <w:rsid w:val="003A0E26"/>
    <w:rsid w:val="003A17B1"/>
    <w:rsid w:val="003A1A27"/>
    <w:rsid w:val="003A1BDD"/>
    <w:rsid w:val="003A2E8A"/>
    <w:rsid w:val="003A33C7"/>
    <w:rsid w:val="003A3A8C"/>
    <w:rsid w:val="003A40D6"/>
    <w:rsid w:val="003A462E"/>
    <w:rsid w:val="003A494C"/>
    <w:rsid w:val="003A4C26"/>
    <w:rsid w:val="003A5500"/>
    <w:rsid w:val="003A5CB5"/>
    <w:rsid w:val="003A5F96"/>
    <w:rsid w:val="003A6222"/>
    <w:rsid w:val="003A6E36"/>
    <w:rsid w:val="003A7590"/>
    <w:rsid w:val="003A762E"/>
    <w:rsid w:val="003A7B64"/>
    <w:rsid w:val="003B09B7"/>
    <w:rsid w:val="003B2241"/>
    <w:rsid w:val="003B267C"/>
    <w:rsid w:val="003B2895"/>
    <w:rsid w:val="003B2B1D"/>
    <w:rsid w:val="003B35B3"/>
    <w:rsid w:val="003B3A44"/>
    <w:rsid w:val="003B3BBC"/>
    <w:rsid w:val="003B3C52"/>
    <w:rsid w:val="003B4947"/>
    <w:rsid w:val="003B4957"/>
    <w:rsid w:val="003B4F0C"/>
    <w:rsid w:val="003B5026"/>
    <w:rsid w:val="003B5A39"/>
    <w:rsid w:val="003B5F3D"/>
    <w:rsid w:val="003B61F0"/>
    <w:rsid w:val="003B691F"/>
    <w:rsid w:val="003B6BC6"/>
    <w:rsid w:val="003B6C4A"/>
    <w:rsid w:val="003B724A"/>
    <w:rsid w:val="003B73ED"/>
    <w:rsid w:val="003B7827"/>
    <w:rsid w:val="003B7ED9"/>
    <w:rsid w:val="003C0B7C"/>
    <w:rsid w:val="003C14A6"/>
    <w:rsid w:val="003C150F"/>
    <w:rsid w:val="003C15E9"/>
    <w:rsid w:val="003C1B81"/>
    <w:rsid w:val="003C1BFF"/>
    <w:rsid w:val="003C1CF9"/>
    <w:rsid w:val="003C3EAA"/>
    <w:rsid w:val="003C427C"/>
    <w:rsid w:val="003C484B"/>
    <w:rsid w:val="003C4FE3"/>
    <w:rsid w:val="003C5626"/>
    <w:rsid w:val="003C5EFA"/>
    <w:rsid w:val="003C6015"/>
    <w:rsid w:val="003C708F"/>
    <w:rsid w:val="003C7FE7"/>
    <w:rsid w:val="003D0264"/>
    <w:rsid w:val="003D145A"/>
    <w:rsid w:val="003D1CA7"/>
    <w:rsid w:val="003D2671"/>
    <w:rsid w:val="003D2D99"/>
    <w:rsid w:val="003D2F90"/>
    <w:rsid w:val="003D348E"/>
    <w:rsid w:val="003D3808"/>
    <w:rsid w:val="003D469C"/>
    <w:rsid w:val="003D50E8"/>
    <w:rsid w:val="003D5362"/>
    <w:rsid w:val="003D54EA"/>
    <w:rsid w:val="003D5A12"/>
    <w:rsid w:val="003D6011"/>
    <w:rsid w:val="003D6B7B"/>
    <w:rsid w:val="003D6E4C"/>
    <w:rsid w:val="003D6EC5"/>
    <w:rsid w:val="003D728E"/>
    <w:rsid w:val="003E0DA1"/>
    <w:rsid w:val="003E1428"/>
    <w:rsid w:val="003E17D9"/>
    <w:rsid w:val="003E1997"/>
    <w:rsid w:val="003E1D8C"/>
    <w:rsid w:val="003E2C05"/>
    <w:rsid w:val="003E370A"/>
    <w:rsid w:val="003E38EC"/>
    <w:rsid w:val="003E77B9"/>
    <w:rsid w:val="003E7A8C"/>
    <w:rsid w:val="003E7E2C"/>
    <w:rsid w:val="003F0066"/>
    <w:rsid w:val="003F0A61"/>
    <w:rsid w:val="003F1C3D"/>
    <w:rsid w:val="003F1D6C"/>
    <w:rsid w:val="003F2201"/>
    <w:rsid w:val="003F264A"/>
    <w:rsid w:val="003F275B"/>
    <w:rsid w:val="003F2AC4"/>
    <w:rsid w:val="003F2E9F"/>
    <w:rsid w:val="003F3853"/>
    <w:rsid w:val="003F3DF3"/>
    <w:rsid w:val="003F440D"/>
    <w:rsid w:val="003F506F"/>
    <w:rsid w:val="003F5482"/>
    <w:rsid w:val="003F60FC"/>
    <w:rsid w:val="003F6532"/>
    <w:rsid w:val="003F6852"/>
    <w:rsid w:val="003F68F9"/>
    <w:rsid w:val="003F6CB4"/>
    <w:rsid w:val="00400FAE"/>
    <w:rsid w:val="004015D7"/>
    <w:rsid w:val="004016A0"/>
    <w:rsid w:val="00401A51"/>
    <w:rsid w:val="00401E86"/>
    <w:rsid w:val="00401F6D"/>
    <w:rsid w:val="0040216A"/>
    <w:rsid w:val="0040227C"/>
    <w:rsid w:val="004022A1"/>
    <w:rsid w:val="00402332"/>
    <w:rsid w:val="00403792"/>
    <w:rsid w:val="00403A02"/>
    <w:rsid w:val="00403C43"/>
    <w:rsid w:val="00403F3B"/>
    <w:rsid w:val="004040E8"/>
    <w:rsid w:val="00404507"/>
    <w:rsid w:val="004050D8"/>
    <w:rsid w:val="00405F91"/>
    <w:rsid w:val="004066F7"/>
    <w:rsid w:val="00407230"/>
    <w:rsid w:val="00407556"/>
    <w:rsid w:val="0040772A"/>
    <w:rsid w:val="00407C39"/>
    <w:rsid w:val="00407CD8"/>
    <w:rsid w:val="00407CDF"/>
    <w:rsid w:val="0041020B"/>
    <w:rsid w:val="00410617"/>
    <w:rsid w:val="00410D4B"/>
    <w:rsid w:val="004115F3"/>
    <w:rsid w:val="0041175B"/>
    <w:rsid w:val="00412451"/>
    <w:rsid w:val="00412A66"/>
    <w:rsid w:val="0041340B"/>
    <w:rsid w:val="0041371E"/>
    <w:rsid w:val="004146EE"/>
    <w:rsid w:val="00415068"/>
    <w:rsid w:val="00415393"/>
    <w:rsid w:val="00415583"/>
    <w:rsid w:val="00415E86"/>
    <w:rsid w:val="0041626C"/>
    <w:rsid w:val="004165AB"/>
    <w:rsid w:val="00416A7F"/>
    <w:rsid w:val="00417C7D"/>
    <w:rsid w:val="00417CC6"/>
    <w:rsid w:val="00420EB4"/>
    <w:rsid w:val="00420FDA"/>
    <w:rsid w:val="00420FE4"/>
    <w:rsid w:val="00421180"/>
    <w:rsid w:val="004213F8"/>
    <w:rsid w:val="00421E7D"/>
    <w:rsid w:val="00422B52"/>
    <w:rsid w:val="004232C1"/>
    <w:rsid w:val="00423590"/>
    <w:rsid w:val="00423634"/>
    <w:rsid w:val="00424556"/>
    <w:rsid w:val="00424B3B"/>
    <w:rsid w:val="0042564B"/>
    <w:rsid w:val="00425744"/>
    <w:rsid w:val="00425EB5"/>
    <w:rsid w:val="004268E5"/>
    <w:rsid w:val="00426A2A"/>
    <w:rsid w:val="00426EB6"/>
    <w:rsid w:val="00430981"/>
    <w:rsid w:val="00431523"/>
    <w:rsid w:val="004319A9"/>
    <w:rsid w:val="00431E74"/>
    <w:rsid w:val="00431E9D"/>
    <w:rsid w:val="004339BE"/>
    <w:rsid w:val="00434FA1"/>
    <w:rsid w:val="004352D7"/>
    <w:rsid w:val="004357D5"/>
    <w:rsid w:val="00436080"/>
    <w:rsid w:val="00436320"/>
    <w:rsid w:val="0043656C"/>
    <w:rsid w:val="00436A9B"/>
    <w:rsid w:val="00436C57"/>
    <w:rsid w:val="00436F39"/>
    <w:rsid w:val="004376B3"/>
    <w:rsid w:val="004378A6"/>
    <w:rsid w:val="00437EAD"/>
    <w:rsid w:val="004401E6"/>
    <w:rsid w:val="0044040E"/>
    <w:rsid w:val="0044051B"/>
    <w:rsid w:val="004406E8"/>
    <w:rsid w:val="00440797"/>
    <w:rsid w:val="00440F81"/>
    <w:rsid w:val="00441449"/>
    <w:rsid w:val="00441A15"/>
    <w:rsid w:val="004424C5"/>
    <w:rsid w:val="00442B68"/>
    <w:rsid w:val="004433E7"/>
    <w:rsid w:val="004446A3"/>
    <w:rsid w:val="00444A18"/>
    <w:rsid w:val="00444EA1"/>
    <w:rsid w:val="004458D8"/>
    <w:rsid w:val="0044593C"/>
    <w:rsid w:val="00446516"/>
    <w:rsid w:val="004465DB"/>
    <w:rsid w:val="00446904"/>
    <w:rsid w:val="00446AA7"/>
    <w:rsid w:val="00446FDB"/>
    <w:rsid w:val="00446FF5"/>
    <w:rsid w:val="0044728F"/>
    <w:rsid w:val="0044733D"/>
    <w:rsid w:val="00447FF4"/>
    <w:rsid w:val="0045062F"/>
    <w:rsid w:val="00450779"/>
    <w:rsid w:val="00450B72"/>
    <w:rsid w:val="0045163A"/>
    <w:rsid w:val="004523B4"/>
    <w:rsid w:val="00453444"/>
    <w:rsid w:val="00453600"/>
    <w:rsid w:val="00453756"/>
    <w:rsid w:val="00453A22"/>
    <w:rsid w:val="0045407C"/>
    <w:rsid w:val="00454B11"/>
    <w:rsid w:val="00454D20"/>
    <w:rsid w:val="00454D9D"/>
    <w:rsid w:val="00456715"/>
    <w:rsid w:val="004578A0"/>
    <w:rsid w:val="00457E5D"/>
    <w:rsid w:val="00460465"/>
    <w:rsid w:val="004607AA"/>
    <w:rsid w:val="00460ED3"/>
    <w:rsid w:val="004615DC"/>
    <w:rsid w:val="00462096"/>
    <w:rsid w:val="00462C01"/>
    <w:rsid w:val="004637C8"/>
    <w:rsid w:val="00463923"/>
    <w:rsid w:val="00463D55"/>
    <w:rsid w:val="00464196"/>
    <w:rsid w:val="00465CB3"/>
    <w:rsid w:val="00466D92"/>
    <w:rsid w:val="00467885"/>
    <w:rsid w:val="00467C51"/>
    <w:rsid w:val="004700AD"/>
    <w:rsid w:val="00470B03"/>
    <w:rsid w:val="00471978"/>
    <w:rsid w:val="00471D4E"/>
    <w:rsid w:val="0047209D"/>
    <w:rsid w:val="004734C9"/>
    <w:rsid w:val="004734E1"/>
    <w:rsid w:val="004735BD"/>
    <w:rsid w:val="00473DEB"/>
    <w:rsid w:val="00474AB1"/>
    <w:rsid w:val="00474DE0"/>
    <w:rsid w:val="00477EF8"/>
    <w:rsid w:val="004813F7"/>
    <w:rsid w:val="0048177B"/>
    <w:rsid w:val="0048205F"/>
    <w:rsid w:val="00482481"/>
    <w:rsid w:val="00482A33"/>
    <w:rsid w:val="00482E71"/>
    <w:rsid w:val="00483555"/>
    <w:rsid w:val="00483CE9"/>
    <w:rsid w:val="00484DE0"/>
    <w:rsid w:val="00485C4C"/>
    <w:rsid w:val="00485D52"/>
    <w:rsid w:val="0048661B"/>
    <w:rsid w:val="00486D26"/>
    <w:rsid w:val="00487208"/>
    <w:rsid w:val="00487B24"/>
    <w:rsid w:val="0049009C"/>
    <w:rsid w:val="00490544"/>
    <w:rsid w:val="00490C8A"/>
    <w:rsid w:val="00490DF1"/>
    <w:rsid w:val="00490F2A"/>
    <w:rsid w:val="0049133E"/>
    <w:rsid w:val="004918F0"/>
    <w:rsid w:val="004919D5"/>
    <w:rsid w:val="00491CB9"/>
    <w:rsid w:val="00491E11"/>
    <w:rsid w:val="00492A96"/>
    <w:rsid w:val="00492AB4"/>
    <w:rsid w:val="00492B5B"/>
    <w:rsid w:val="00492DE2"/>
    <w:rsid w:val="00492F3D"/>
    <w:rsid w:val="00492FE3"/>
    <w:rsid w:val="00493541"/>
    <w:rsid w:val="00493DE3"/>
    <w:rsid w:val="00494FE0"/>
    <w:rsid w:val="0049570D"/>
    <w:rsid w:val="00495A2B"/>
    <w:rsid w:val="0049622F"/>
    <w:rsid w:val="0049626A"/>
    <w:rsid w:val="00496EC6"/>
    <w:rsid w:val="0049745E"/>
    <w:rsid w:val="00497D4C"/>
    <w:rsid w:val="004A030B"/>
    <w:rsid w:val="004A062B"/>
    <w:rsid w:val="004A09F8"/>
    <w:rsid w:val="004A0BDE"/>
    <w:rsid w:val="004A0BF6"/>
    <w:rsid w:val="004A1E35"/>
    <w:rsid w:val="004A2264"/>
    <w:rsid w:val="004A27DA"/>
    <w:rsid w:val="004A3147"/>
    <w:rsid w:val="004A36EA"/>
    <w:rsid w:val="004A3721"/>
    <w:rsid w:val="004A3C78"/>
    <w:rsid w:val="004A3F96"/>
    <w:rsid w:val="004A44B2"/>
    <w:rsid w:val="004A49E8"/>
    <w:rsid w:val="004A4D27"/>
    <w:rsid w:val="004A5171"/>
    <w:rsid w:val="004A5231"/>
    <w:rsid w:val="004A55E9"/>
    <w:rsid w:val="004A5A26"/>
    <w:rsid w:val="004A622E"/>
    <w:rsid w:val="004A69C5"/>
    <w:rsid w:val="004B09BD"/>
    <w:rsid w:val="004B0D9B"/>
    <w:rsid w:val="004B1AF6"/>
    <w:rsid w:val="004B2883"/>
    <w:rsid w:val="004B2B29"/>
    <w:rsid w:val="004B2F4C"/>
    <w:rsid w:val="004B3404"/>
    <w:rsid w:val="004B357D"/>
    <w:rsid w:val="004B3904"/>
    <w:rsid w:val="004B391A"/>
    <w:rsid w:val="004B3ACC"/>
    <w:rsid w:val="004B3F15"/>
    <w:rsid w:val="004B3FE5"/>
    <w:rsid w:val="004B43C2"/>
    <w:rsid w:val="004B4E32"/>
    <w:rsid w:val="004B58D3"/>
    <w:rsid w:val="004B5A32"/>
    <w:rsid w:val="004B5B3B"/>
    <w:rsid w:val="004B6C06"/>
    <w:rsid w:val="004B6CC7"/>
    <w:rsid w:val="004B6D98"/>
    <w:rsid w:val="004B7280"/>
    <w:rsid w:val="004B7A41"/>
    <w:rsid w:val="004C0013"/>
    <w:rsid w:val="004C0A87"/>
    <w:rsid w:val="004C0B0D"/>
    <w:rsid w:val="004C0CE2"/>
    <w:rsid w:val="004C12C0"/>
    <w:rsid w:val="004C15EB"/>
    <w:rsid w:val="004C3738"/>
    <w:rsid w:val="004C3EB7"/>
    <w:rsid w:val="004C3F88"/>
    <w:rsid w:val="004C490D"/>
    <w:rsid w:val="004C5908"/>
    <w:rsid w:val="004C5C2B"/>
    <w:rsid w:val="004C5E13"/>
    <w:rsid w:val="004C6493"/>
    <w:rsid w:val="004C6B8A"/>
    <w:rsid w:val="004C6E37"/>
    <w:rsid w:val="004C79EC"/>
    <w:rsid w:val="004D041E"/>
    <w:rsid w:val="004D05C9"/>
    <w:rsid w:val="004D0A52"/>
    <w:rsid w:val="004D155B"/>
    <w:rsid w:val="004D15BA"/>
    <w:rsid w:val="004D1698"/>
    <w:rsid w:val="004D1861"/>
    <w:rsid w:val="004D18F1"/>
    <w:rsid w:val="004D1AE8"/>
    <w:rsid w:val="004D25EB"/>
    <w:rsid w:val="004D3A0B"/>
    <w:rsid w:val="004D42CC"/>
    <w:rsid w:val="004D464C"/>
    <w:rsid w:val="004D5A43"/>
    <w:rsid w:val="004D62B1"/>
    <w:rsid w:val="004D6347"/>
    <w:rsid w:val="004D74A5"/>
    <w:rsid w:val="004D7CAA"/>
    <w:rsid w:val="004E0574"/>
    <w:rsid w:val="004E14F4"/>
    <w:rsid w:val="004E2021"/>
    <w:rsid w:val="004E24F9"/>
    <w:rsid w:val="004E2900"/>
    <w:rsid w:val="004E36D5"/>
    <w:rsid w:val="004E3F22"/>
    <w:rsid w:val="004E4E91"/>
    <w:rsid w:val="004E5629"/>
    <w:rsid w:val="004E5AA1"/>
    <w:rsid w:val="004E5DC7"/>
    <w:rsid w:val="004E6170"/>
    <w:rsid w:val="004E6CA7"/>
    <w:rsid w:val="004E6EF0"/>
    <w:rsid w:val="004E70B7"/>
    <w:rsid w:val="004E7184"/>
    <w:rsid w:val="004E7CDD"/>
    <w:rsid w:val="004F00DD"/>
    <w:rsid w:val="004F0404"/>
    <w:rsid w:val="004F05FE"/>
    <w:rsid w:val="004F0EFF"/>
    <w:rsid w:val="004F1551"/>
    <w:rsid w:val="004F1862"/>
    <w:rsid w:val="004F1965"/>
    <w:rsid w:val="004F209C"/>
    <w:rsid w:val="004F213A"/>
    <w:rsid w:val="004F2596"/>
    <w:rsid w:val="004F2E09"/>
    <w:rsid w:val="004F31F4"/>
    <w:rsid w:val="004F38C1"/>
    <w:rsid w:val="004F3D77"/>
    <w:rsid w:val="004F3DA5"/>
    <w:rsid w:val="004F3E18"/>
    <w:rsid w:val="004F5221"/>
    <w:rsid w:val="004F5AE6"/>
    <w:rsid w:val="004F6B29"/>
    <w:rsid w:val="004F6C35"/>
    <w:rsid w:val="004F7F29"/>
    <w:rsid w:val="00500781"/>
    <w:rsid w:val="00500FA0"/>
    <w:rsid w:val="0050107F"/>
    <w:rsid w:val="00501125"/>
    <w:rsid w:val="00501228"/>
    <w:rsid w:val="0050126A"/>
    <w:rsid w:val="005013F4"/>
    <w:rsid w:val="00501AA7"/>
    <w:rsid w:val="00501E35"/>
    <w:rsid w:val="00502463"/>
    <w:rsid w:val="00502C7A"/>
    <w:rsid w:val="00503105"/>
    <w:rsid w:val="005037D4"/>
    <w:rsid w:val="005039A7"/>
    <w:rsid w:val="00505ABE"/>
    <w:rsid w:val="00505B35"/>
    <w:rsid w:val="00505E2B"/>
    <w:rsid w:val="00506500"/>
    <w:rsid w:val="005065E3"/>
    <w:rsid w:val="0050660A"/>
    <w:rsid w:val="00506F7C"/>
    <w:rsid w:val="005078B8"/>
    <w:rsid w:val="00507929"/>
    <w:rsid w:val="00510228"/>
    <w:rsid w:val="0051114B"/>
    <w:rsid w:val="005111F9"/>
    <w:rsid w:val="0051137D"/>
    <w:rsid w:val="00511427"/>
    <w:rsid w:val="00511B2F"/>
    <w:rsid w:val="00511B9D"/>
    <w:rsid w:val="00512048"/>
    <w:rsid w:val="00513A15"/>
    <w:rsid w:val="0051410A"/>
    <w:rsid w:val="0051460E"/>
    <w:rsid w:val="00514638"/>
    <w:rsid w:val="00514962"/>
    <w:rsid w:val="00514972"/>
    <w:rsid w:val="0051544F"/>
    <w:rsid w:val="005155EE"/>
    <w:rsid w:val="00516330"/>
    <w:rsid w:val="005163B3"/>
    <w:rsid w:val="005172B8"/>
    <w:rsid w:val="00517A17"/>
    <w:rsid w:val="00517AF8"/>
    <w:rsid w:val="005203B9"/>
    <w:rsid w:val="00520758"/>
    <w:rsid w:val="00520781"/>
    <w:rsid w:val="00520E1D"/>
    <w:rsid w:val="00520EEF"/>
    <w:rsid w:val="0052191B"/>
    <w:rsid w:val="005225B4"/>
    <w:rsid w:val="0052286E"/>
    <w:rsid w:val="00522FFF"/>
    <w:rsid w:val="00524DA3"/>
    <w:rsid w:val="00524F8E"/>
    <w:rsid w:val="005251E0"/>
    <w:rsid w:val="005254B1"/>
    <w:rsid w:val="005258C0"/>
    <w:rsid w:val="00525AEE"/>
    <w:rsid w:val="00525C0B"/>
    <w:rsid w:val="00525D6E"/>
    <w:rsid w:val="0052611A"/>
    <w:rsid w:val="00526CFE"/>
    <w:rsid w:val="00526E5F"/>
    <w:rsid w:val="00527CB0"/>
    <w:rsid w:val="00530096"/>
    <w:rsid w:val="005301CB"/>
    <w:rsid w:val="00531792"/>
    <w:rsid w:val="00532037"/>
    <w:rsid w:val="0053227F"/>
    <w:rsid w:val="005324E7"/>
    <w:rsid w:val="00532897"/>
    <w:rsid w:val="005338C7"/>
    <w:rsid w:val="00533BA5"/>
    <w:rsid w:val="00533CF2"/>
    <w:rsid w:val="00533D61"/>
    <w:rsid w:val="00533E35"/>
    <w:rsid w:val="005342A1"/>
    <w:rsid w:val="005347B3"/>
    <w:rsid w:val="005352CC"/>
    <w:rsid w:val="0053606E"/>
    <w:rsid w:val="005365BC"/>
    <w:rsid w:val="00536C8D"/>
    <w:rsid w:val="00537A3D"/>
    <w:rsid w:val="00537EFC"/>
    <w:rsid w:val="00540290"/>
    <w:rsid w:val="00540734"/>
    <w:rsid w:val="005408F1"/>
    <w:rsid w:val="005411D2"/>
    <w:rsid w:val="00541234"/>
    <w:rsid w:val="005412FB"/>
    <w:rsid w:val="005413CE"/>
    <w:rsid w:val="0054208D"/>
    <w:rsid w:val="005424A8"/>
    <w:rsid w:val="00543A6C"/>
    <w:rsid w:val="00543B8D"/>
    <w:rsid w:val="00544179"/>
    <w:rsid w:val="0054464E"/>
    <w:rsid w:val="00544869"/>
    <w:rsid w:val="005456CF"/>
    <w:rsid w:val="005457AC"/>
    <w:rsid w:val="00545B79"/>
    <w:rsid w:val="00546799"/>
    <w:rsid w:val="00546AA7"/>
    <w:rsid w:val="00546EF3"/>
    <w:rsid w:val="005505D8"/>
    <w:rsid w:val="00550FAE"/>
    <w:rsid w:val="0055172A"/>
    <w:rsid w:val="00551B52"/>
    <w:rsid w:val="00553516"/>
    <w:rsid w:val="0055388F"/>
    <w:rsid w:val="00553D43"/>
    <w:rsid w:val="00553D52"/>
    <w:rsid w:val="005544D6"/>
    <w:rsid w:val="005546B5"/>
    <w:rsid w:val="005547E8"/>
    <w:rsid w:val="0055569E"/>
    <w:rsid w:val="005559F9"/>
    <w:rsid w:val="00556592"/>
    <w:rsid w:val="00556B03"/>
    <w:rsid w:val="00557219"/>
    <w:rsid w:val="00557491"/>
    <w:rsid w:val="005575A8"/>
    <w:rsid w:val="00557BBA"/>
    <w:rsid w:val="00557CD0"/>
    <w:rsid w:val="00557E23"/>
    <w:rsid w:val="005602C4"/>
    <w:rsid w:val="00560B49"/>
    <w:rsid w:val="00560FB4"/>
    <w:rsid w:val="0056156C"/>
    <w:rsid w:val="005624FB"/>
    <w:rsid w:val="00562D32"/>
    <w:rsid w:val="00563BDC"/>
    <w:rsid w:val="00563D08"/>
    <w:rsid w:val="0056449D"/>
    <w:rsid w:val="005650A8"/>
    <w:rsid w:val="00565673"/>
    <w:rsid w:val="00566B27"/>
    <w:rsid w:val="00566CA3"/>
    <w:rsid w:val="0056730D"/>
    <w:rsid w:val="00567556"/>
    <w:rsid w:val="0056758E"/>
    <w:rsid w:val="00570DC6"/>
    <w:rsid w:val="00571681"/>
    <w:rsid w:val="00571CD2"/>
    <w:rsid w:val="00572B90"/>
    <w:rsid w:val="005733A5"/>
    <w:rsid w:val="0057360B"/>
    <w:rsid w:val="00573E86"/>
    <w:rsid w:val="00574A00"/>
    <w:rsid w:val="00574A50"/>
    <w:rsid w:val="00575155"/>
    <w:rsid w:val="00575B67"/>
    <w:rsid w:val="00576458"/>
    <w:rsid w:val="0057674F"/>
    <w:rsid w:val="0057699B"/>
    <w:rsid w:val="00576A8E"/>
    <w:rsid w:val="00576B67"/>
    <w:rsid w:val="00576D0D"/>
    <w:rsid w:val="0057705B"/>
    <w:rsid w:val="00577651"/>
    <w:rsid w:val="00580116"/>
    <w:rsid w:val="00580432"/>
    <w:rsid w:val="005805E0"/>
    <w:rsid w:val="00580E14"/>
    <w:rsid w:val="005812CA"/>
    <w:rsid w:val="00581E17"/>
    <w:rsid w:val="00582092"/>
    <w:rsid w:val="00582330"/>
    <w:rsid w:val="0058267E"/>
    <w:rsid w:val="00582AF8"/>
    <w:rsid w:val="00582B23"/>
    <w:rsid w:val="00585250"/>
    <w:rsid w:val="005855D0"/>
    <w:rsid w:val="00585683"/>
    <w:rsid w:val="00585C97"/>
    <w:rsid w:val="00586181"/>
    <w:rsid w:val="005867DB"/>
    <w:rsid w:val="00586B31"/>
    <w:rsid w:val="00586B8D"/>
    <w:rsid w:val="00587328"/>
    <w:rsid w:val="005879C5"/>
    <w:rsid w:val="00591271"/>
    <w:rsid w:val="005915E6"/>
    <w:rsid w:val="005918DB"/>
    <w:rsid w:val="00592A2B"/>
    <w:rsid w:val="00592F9E"/>
    <w:rsid w:val="00593509"/>
    <w:rsid w:val="00593C58"/>
    <w:rsid w:val="0059414A"/>
    <w:rsid w:val="00594CEB"/>
    <w:rsid w:val="0059556E"/>
    <w:rsid w:val="00595844"/>
    <w:rsid w:val="005958B0"/>
    <w:rsid w:val="005958C7"/>
    <w:rsid w:val="00595912"/>
    <w:rsid w:val="00595A17"/>
    <w:rsid w:val="00597077"/>
    <w:rsid w:val="005972F5"/>
    <w:rsid w:val="005974F2"/>
    <w:rsid w:val="005977E7"/>
    <w:rsid w:val="00597CFF"/>
    <w:rsid w:val="00597D87"/>
    <w:rsid w:val="005A0836"/>
    <w:rsid w:val="005A0ABB"/>
    <w:rsid w:val="005A1DA4"/>
    <w:rsid w:val="005A21B9"/>
    <w:rsid w:val="005A2751"/>
    <w:rsid w:val="005A2D2B"/>
    <w:rsid w:val="005A2F4A"/>
    <w:rsid w:val="005A3548"/>
    <w:rsid w:val="005A3629"/>
    <w:rsid w:val="005A3712"/>
    <w:rsid w:val="005A3928"/>
    <w:rsid w:val="005A3E1E"/>
    <w:rsid w:val="005A46FC"/>
    <w:rsid w:val="005A4E76"/>
    <w:rsid w:val="005A50C1"/>
    <w:rsid w:val="005A56A5"/>
    <w:rsid w:val="005A578E"/>
    <w:rsid w:val="005A5C15"/>
    <w:rsid w:val="005A5C68"/>
    <w:rsid w:val="005A6456"/>
    <w:rsid w:val="005A66EB"/>
    <w:rsid w:val="005A678B"/>
    <w:rsid w:val="005A6978"/>
    <w:rsid w:val="005A728D"/>
    <w:rsid w:val="005A7822"/>
    <w:rsid w:val="005A7F7D"/>
    <w:rsid w:val="005B1C5B"/>
    <w:rsid w:val="005B1DF0"/>
    <w:rsid w:val="005B2072"/>
    <w:rsid w:val="005B225E"/>
    <w:rsid w:val="005B2965"/>
    <w:rsid w:val="005B3251"/>
    <w:rsid w:val="005B3890"/>
    <w:rsid w:val="005B3918"/>
    <w:rsid w:val="005B4185"/>
    <w:rsid w:val="005B440B"/>
    <w:rsid w:val="005B48B1"/>
    <w:rsid w:val="005B52D2"/>
    <w:rsid w:val="005B5B85"/>
    <w:rsid w:val="005B5E6E"/>
    <w:rsid w:val="005B6347"/>
    <w:rsid w:val="005B6DA3"/>
    <w:rsid w:val="005B6FD0"/>
    <w:rsid w:val="005B71D3"/>
    <w:rsid w:val="005C0C20"/>
    <w:rsid w:val="005C132B"/>
    <w:rsid w:val="005C177F"/>
    <w:rsid w:val="005C1983"/>
    <w:rsid w:val="005C1E8F"/>
    <w:rsid w:val="005C1FCA"/>
    <w:rsid w:val="005C23AA"/>
    <w:rsid w:val="005C439A"/>
    <w:rsid w:val="005C47CF"/>
    <w:rsid w:val="005C4C83"/>
    <w:rsid w:val="005C6234"/>
    <w:rsid w:val="005C6BA6"/>
    <w:rsid w:val="005C6C51"/>
    <w:rsid w:val="005C6E0B"/>
    <w:rsid w:val="005C720C"/>
    <w:rsid w:val="005C7804"/>
    <w:rsid w:val="005C7809"/>
    <w:rsid w:val="005C7B48"/>
    <w:rsid w:val="005C7DCC"/>
    <w:rsid w:val="005D0356"/>
    <w:rsid w:val="005D0E3D"/>
    <w:rsid w:val="005D0E95"/>
    <w:rsid w:val="005D0F22"/>
    <w:rsid w:val="005D1BF2"/>
    <w:rsid w:val="005D1C24"/>
    <w:rsid w:val="005D258B"/>
    <w:rsid w:val="005D264A"/>
    <w:rsid w:val="005D2949"/>
    <w:rsid w:val="005D2A01"/>
    <w:rsid w:val="005D3543"/>
    <w:rsid w:val="005D41FC"/>
    <w:rsid w:val="005D524D"/>
    <w:rsid w:val="005D548A"/>
    <w:rsid w:val="005D56B6"/>
    <w:rsid w:val="005D5D76"/>
    <w:rsid w:val="005D65AC"/>
    <w:rsid w:val="005D6897"/>
    <w:rsid w:val="005D68EB"/>
    <w:rsid w:val="005D6A75"/>
    <w:rsid w:val="005D7461"/>
    <w:rsid w:val="005E00AB"/>
    <w:rsid w:val="005E0736"/>
    <w:rsid w:val="005E1987"/>
    <w:rsid w:val="005E280D"/>
    <w:rsid w:val="005E3020"/>
    <w:rsid w:val="005E3855"/>
    <w:rsid w:val="005E412A"/>
    <w:rsid w:val="005E50B5"/>
    <w:rsid w:val="005E5254"/>
    <w:rsid w:val="005E5637"/>
    <w:rsid w:val="005E616D"/>
    <w:rsid w:val="005E61E8"/>
    <w:rsid w:val="005E75B5"/>
    <w:rsid w:val="005F0245"/>
    <w:rsid w:val="005F0479"/>
    <w:rsid w:val="005F04DF"/>
    <w:rsid w:val="005F05DE"/>
    <w:rsid w:val="005F0C8E"/>
    <w:rsid w:val="005F227C"/>
    <w:rsid w:val="005F2B83"/>
    <w:rsid w:val="005F2C0E"/>
    <w:rsid w:val="005F2DE9"/>
    <w:rsid w:val="005F321C"/>
    <w:rsid w:val="005F3F5A"/>
    <w:rsid w:val="005F4C04"/>
    <w:rsid w:val="005F4F2D"/>
    <w:rsid w:val="005F5648"/>
    <w:rsid w:val="005F6651"/>
    <w:rsid w:val="005F6E3B"/>
    <w:rsid w:val="005F73E0"/>
    <w:rsid w:val="005F7616"/>
    <w:rsid w:val="005F7AD1"/>
    <w:rsid w:val="00600138"/>
    <w:rsid w:val="00600384"/>
    <w:rsid w:val="00600D78"/>
    <w:rsid w:val="006014FB"/>
    <w:rsid w:val="006015B4"/>
    <w:rsid w:val="0060218F"/>
    <w:rsid w:val="0060221B"/>
    <w:rsid w:val="00602EEB"/>
    <w:rsid w:val="00602F2B"/>
    <w:rsid w:val="00602F4C"/>
    <w:rsid w:val="00603234"/>
    <w:rsid w:val="00603511"/>
    <w:rsid w:val="00603BFD"/>
    <w:rsid w:val="00603E6F"/>
    <w:rsid w:val="006049D9"/>
    <w:rsid w:val="00604F23"/>
    <w:rsid w:val="00606025"/>
    <w:rsid w:val="0060635C"/>
    <w:rsid w:val="006073B6"/>
    <w:rsid w:val="00611B8F"/>
    <w:rsid w:val="0061391C"/>
    <w:rsid w:val="00616819"/>
    <w:rsid w:val="006176CB"/>
    <w:rsid w:val="00620865"/>
    <w:rsid w:val="006208BD"/>
    <w:rsid w:val="00620E14"/>
    <w:rsid w:val="00621196"/>
    <w:rsid w:val="00621905"/>
    <w:rsid w:val="00622FF5"/>
    <w:rsid w:val="0062318B"/>
    <w:rsid w:val="00623577"/>
    <w:rsid w:val="0062367B"/>
    <w:rsid w:val="00623ED7"/>
    <w:rsid w:val="00624176"/>
    <w:rsid w:val="0062435B"/>
    <w:rsid w:val="00624734"/>
    <w:rsid w:val="00625A4E"/>
    <w:rsid w:val="00625DDF"/>
    <w:rsid w:val="00626331"/>
    <w:rsid w:val="00626537"/>
    <w:rsid w:val="00627BDE"/>
    <w:rsid w:val="00630A3F"/>
    <w:rsid w:val="00631016"/>
    <w:rsid w:val="00631A7C"/>
    <w:rsid w:val="00633171"/>
    <w:rsid w:val="00633814"/>
    <w:rsid w:val="006344E7"/>
    <w:rsid w:val="00634704"/>
    <w:rsid w:val="00635481"/>
    <w:rsid w:val="0063550D"/>
    <w:rsid w:val="00635FDB"/>
    <w:rsid w:val="00636136"/>
    <w:rsid w:val="006374BC"/>
    <w:rsid w:val="00640A36"/>
    <w:rsid w:val="0064109E"/>
    <w:rsid w:val="006414FB"/>
    <w:rsid w:val="00641F58"/>
    <w:rsid w:val="0064213D"/>
    <w:rsid w:val="00642317"/>
    <w:rsid w:val="0064282F"/>
    <w:rsid w:val="00643130"/>
    <w:rsid w:val="00643812"/>
    <w:rsid w:val="006444BB"/>
    <w:rsid w:val="00644ADB"/>
    <w:rsid w:val="00644E18"/>
    <w:rsid w:val="00644F60"/>
    <w:rsid w:val="006456E9"/>
    <w:rsid w:val="00645C4C"/>
    <w:rsid w:val="00646EF6"/>
    <w:rsid w:val="006473FB"/>
    <w:rsid w:val="00647776"/>
    <w:rsid w:val="00647EE0"/>
    <w:rsid w:val="006501A9"/>
    <w:rsid w:val="006506E0"/>
    <w:rsid w:val="00650758"/>
    <w:rsid w:val="00650A42"/>
    <w:rsid w:val="00650E42"/>
    <w:rsid w:val="00650E70"/>
    <w:rsid w:val="00651138"/>
    <w:rsid w:val="006515E5"/>
    <w:rsid w:val="00651704"/>
    <w:rsid w:val="00651714"/>
    <w:rsid w:val="0065198B"/>
    <w:rsid w:val="006519CC"/>
    <w:rsid w:val="0065251D"/>
    <w:rsid w:val="00654815"/>
    <w:rsid w:val="00654C85"/>
    <w:rsid w:val="006554CF"/>
    <w:rsid w:val="006557DC"/>
    <w:rsid w:val="00656751"/>
    <w:rsid w:val="00656BAD"/>
    <w:rsid w:val="00656DC1"/>
    <w:rsid w:val="00657545"/>
    <w:rsid w:val="00660113"/>
    <w:rsid w:val="00660F4E"/>
    <w:rsid w:val="0066155D"/>
    <w:rsid w:val="0066244C"/>
    <w:rsid w:val="00662DDE"/>
    <w:rsid w:val="00663767"/>
    <w:rsid w:val="00663C6D"/>
    <w:rsid w:val="00663EAC"/>
    <w:rsid w:val="00664F27"/>
    <w:rsid w:val="006651FE"/>
    <w:rsid w:val="0066548A"/>
    <w:rsid w:val="00666862"/>
    <w:rsid w:val="0066709A"/>
    <w:rsid w:val="00667313"/>
    <w:rsid w:val="006674F9"/>
    <w:rsid w:val="006703F8"/>
    <w:rsid w:val="00671A63"/>
    <w:rsid w:val="006722A5"/>
    <w:rsid w:val="006723CC"/>
    <w:rsid w:val="00672501"/>
    <w:rsid w:val="006728D0"/>
    <w:rsid w:val="0067292A"/>
    <w:rsid w:val="00672B6C"/>
    <w:rsid w:val="00672E79"/>
    <w:rsid w:val="006731FB"/>
    <w:rsid w:val="006733F5"/>
    <w:rsid w:val="00673770"/>
    <w:rsid w:val="006737C8"/>
    <w:rsid w:val="0067421D"/>
    <w:rsid w:val="0067463F"/>
    <w:rsid w:val="006747FE"/>
    <w:rsid w:val="00674951"/>
    <w:rsid w:val="006752AA"/>
    <w:rsid w:val="006754DD"/>
    <w:rsid w:val="00675DC4"/>
    <w:rsid w:val="006761F0"/>
    <w:rsid w:val="00676B40"/>
    <w:rsid w:val="00677238"/>
    <w:rsid w:val="006802E0"/>
    <w:rsid w:val="006805FE"/>
    <w:rsid w:val="00680E35"/>
    <w:rsid w:val="00681766"/>
    <w:rsid w:val="0068242F"/>
    <w:rsid w:val="0068292C"/>
    <w:rsid w:val="00683E71"/>
    <w:rsid w:val="0068466D"/>
    <w:rsid w:val="006846ED"/>
    <w:rsid w:val="00684CFB"/>
    <w:rsid w:val="00685D6F"/>
    <w:rsid w:val="00686938"/>
    <w:rsid w:val="00686ACB"/>
    <w:rsid w:val="00687588"/>
    <w:rsid w:val="0068777C"/>
    <w:rsid w:val="00687C33"/>
    <w:rsid w:val="00687D16"/>
    <w:rsid w:val="00687E6E"/>
    <w:rsid w:val="006909FF"/>
    <w:rsid w:val="00691E55"/>
    <w:rsid w:val="00691F32"/>
    <w:rsid w:val="006923A2"/>
    <w:rsid w:val="00692774"/>
    <w:rsid w:val="00692ACB"/>
    <w:rsid w:val="00693517"/>
    <w:rsid w:val="00693588"/>
    <w:rsid w:val="006938C6"/>
    <w:rsid w:val="00693DB8"/>
    <w:rsid w:val="00693E98"/>
    <w:rsid w:val="00694136"/>
    <w:rsid w:val="00694392"/>
    <w:rsid w:val="00694433"/>
    <w:rsid w:val="00694765"/>
    <w:rsid w:val="00694DF5"/>
    <w:rsid w:val="00695007"/>
    <w:rsid w:val="006950D2"/>
    <w:rsid w:val="006950D8"/>
    <w:rsid w:val="0069573C"/>
    <w:rsid w:val="00695925"/>
    <w:rsid w:val="00695A72"/>
    <w:rsid w:val="00696045"/>
    <w:rsid w:val="00696D7A"/>
    <w:rsid w:val="006A01EE"/>
    <w:rsid w:val="006A0252"/>
    <w:rsid w:val="006A0462"/>
    <w:rsid w:val="006A0EFF"/>
    <w:rsid w:val="006A2000"/>
    <w:rsid w:val="006A2324"/>
    <w:rsid w:val="006A272C"/>
    <w:rsid w:val="006A2746"/>
    <w:rsid w:val="006A2857"/>
    <w:rsid w:val="006A3234"/>
    <w:rsid w:val="006A39DB"/>
    <w:rsid w:val="006A3A89"/>
    <w:rsid w:val="006A41F2"/>
    <w:rsid w:val="006A4CA8"/>
    <w:rsid w:val="006A4D79"/>
    <w:rsid w:val="006A4F6E"/>
    <w:rsid w:val="006A53AB"/>
    <w:rsid w:val="006A722B"/>
    <w:rsid w:val="006A7A24"/>
    <w:rsid w:val="006B0566"/>
    <w:rsid w:val="006B08E1"/>
    <w:rsid w:val="006B0B9B"/>
    <w:rsid w:val="006B0E18"/>
    <w:rsid w:val="006B105C"/>
    <w:rsid w:val="006B12A5"/>
    <w:rsid w:val="006B15B4"/>
    <w:rsid w:val="006B1834"/>
    <w:rsid w:val="006B1889"/>
    <w:rsid w:val="006B1E0F"/>
    <w:rsid w:val="006B1FB9"/>
    <w:rsid w:val="006B2F25"/>
    <w:rsid w:val="006B307A"/>
    <w:rsid w:val="006B30B0"/>
    <w:rsid w:val="006B3964"/>
    <w:rsid w:val="006B3B3D"/>
    <w:rsid w:val="006B4136"/>
    <w:rsid w:val="006B4863"/>
    <w:rsid w:val="006B4B3E"/>
    <w:rsid w:val="006B4E5B"/>
    <w:rsid w:val="006B5775"/>
    <w:rsid w:val="006B593A"/>
    <w:rsid w:val="006B59AC"/>
    <w:rsid w:val="006B6631"/>
    <w:rsid w:val="006B666F"/>
    <w:rsid w:val="006B69AF"/>
    <w:rsid w:val="006B6A18"/>
    <w:rsid w:val="006B70B0"/>
    <w:rsid w:val="006B7B86"/>
    <w:rsid w:val="006B7E0A"/>
    <w:rsid w:val="006C0381"/>
    <w:rsid w:val="006C05EE"/>
    <w:rsid w:val="006C05FD"/>
    <w:rsid w:val="006C0BA7"/>
    <w:rsid w:val="006C0DB9"/>
    <w:rsid w:val="006C13B1"/>
    <w:rsid w:val="006C1415"/>
    <w:rsid w:val="006C235D"/>
    <w:rsid w:val="006C250C"/>
    <w:rsid w:val="006C2F7C"/>
    <w:rsid w:val="006C3C25"/>
    <w:rsid w:val="006C3EED"/>
    <w:rsid w:val="006C45CE"/>
    <w:rsid w:val="006C59AE"/>
    <w:rsid w:val="006C5C51"/>
    <w:rsid w:val="006C61F3"/>
    <w:rsid w:val="006C66F7"/>
    <w:rsid w:val="006C681C"/>
    <w:rsid w:val="006C6974"/>
    <w:rsid w:val="006C6D5B"/>
    <w:rsid w:val="006C7752"/>
    <w:rsid w:val="006C784D"/>
    <w:rsid w:val="006C791F"/>
    <w:rsid w:val="006C7DAA"/>
    <w:rsid w:val="006D1589"/>
    <w:rsid w:val="006D1662"/>
    <w:rsid w:val="006D2018"/>
    <w:rsid w:val="006D26A2"/>
    <w:rsid w:val="006D2706"/>
    <w:rsid w:val="006D2BBE"/>
    <w:rsid w:val="006D301E"/>
    <w:rsid w:val="006D339E"/>
    <w:rsid w:val="006D3A24"/>
    <w:rsid w:val="006D3B52"/>
    <w:rsid w:val="006D3B6B"/>
    <w:rsid w:val="006D40A3"/>
    <w:rsid w:val="006D4420"/>
    <w:rsid w:val="006D44F5"/>
    <w:rsid w:val="006D47E9"/>
    <w:rsid w:val="006D52FE"/>
    <w:rsid w:val="006D53A8"/>
    <w:rsid w:val="006D59FA"/>
    <w:rsid w:val="006D5C50"/>
    <w:rsid w:val="006D5F6C"/>
    <w:rsid w:val="006D61F7"/>
    <w:rsid w:val="006D6B61"/>
    <w:rsid w:val="006D6DEF"/>
    <w:rsid w:val="006D6EE3"/>
    <w:rsid w:val="006D71FA"/>
    <w:rsid w:val="006D736D"/>
    <w:rsid w:val="006D7801"/>
    <w:rsid w:val="006D7827"/>
    <w:rsid w:val="006D7B6D"/>
    <w:rsid w:val="006D7D3B"/>
    <w:rsid w:val="006E0294"/>
    <w:rsid w:val="006E0365"/>
    <w:rsid w:val="006E0A8B"/>
    <w:rsid w:val="006E0CA5"/>
    <w:rsid w:val="006E0F62"/>
    <w:rsid w:val="006E1859"/>
    <w:rsid w:val="006E29DF"/>
    <w:rsid w:val="006E2A7F"/>
    <w:rsid w:val="006E31E3"/>
    <w:rsid w:val="006E3229"/>
    <w:rsid w:val="006E32CB"/>
    <w:rsid w:val="006E356E"/>
    <w:rsid w:val="006E36FC"/>
    <w:rsid w:val="006E3D8F"/>
    <w:rsid w:val="006E4451"/>
    <w:rsid w:val="006E4536"/>
    <w:rsid w:val="006E461D"/>
    <w:rsid w:val="006E4FAF"/>
    <w:rsid w:val="006E5046"/>
    <w:rsid w:val="006E675A"/>
    <w:rsid w:val="006E6A2B"/>
    <w:rsid w:val="006E7427"/>
    <w:rsid w:val="006E7E68"/>
    <w:rsid w:val="006F0136"/>
    <w:rsid w:val="006F024C"/>
    <w:rsid w:val="006F0806"/>
    <w:rsid w:val="006F0B60"/>
    <w:rsid w:val="006F0F1A"/>
    <w:rsid w:val="006F1BCF"/>
    <w:rsid w:val="006F1C5C"/>
    <w:rsid w:val="006F1E02"/>
    <w:rsid w:val="006F214D"/>
    <w:rsid w:val="006F22B7"/>
    <w:rsid w:val="006F3380"/>
    <w:rsid w:val="006F35D7"/>
    <w:rsid w:val="006F37E9"/>
    <w:rsid w:val="006F3A4C"/>
    <w:rsid w:val="006F417C"/>
    <w:rsid w:val="006F439C"/>
    <w:rsid w:val="006F489D"/>
    <w:rsid w:val="006F4E21"/>
    <w:rsid w:val="006F5174"/>
    <w:rsid w:val="006F5588"/>
    <w:rsid w:val="006F559C"/>
    <w:rsid w:val="006F55F1"/>
    <w:rsid w:val="006F6448"/>
    <w:rsid w:val="006F6B6D"/>
    <w:rsid w:val="006F6B6E"/>
    <w:rsid w:val="006F6ECF"/>
    <w:rsid w:val="006F7A59"/>
    <w:rsid w:val="006F7B77"/>
    <w:rsid w:val="006F7D41"/>
    <w:rsid w:val="00700050"/>
    <w:rsid w:val="0070007B"/>
    <w:rsid w:val="007006B2"/>
    <w:rsid w:val="007012D1"/>
    <w:rsid w:val="007018CA"/>
    <w:rsid w:val="0070226F"/>
    <w:rsid w:val="0070252A"/>
    <w:rsid w:val="007031CE"/>
    <w:rsid w:val="00703E53"/>
    <w:rsid w:val="0070408D"/>
    <w:rsid w:val="00704354"/>
    <w:rsid w:val="00704402"/>
    <w:rsid w:val="00704DA9"/>
    <w:rsid w:val="0070508A"/>
    <w:rsid w:val="007051E5"/>
    <w:rsid w:val="007055D9"/>
    <w:rsid w:val="00706B7B"/>
    <w:rsid w:val="00706CAC"/>
    <w:rsid w:val="00706F33"/>
    <w:rsid w:val="0070737E"/>
    <w:rsid w:val="0070784B"/>
    <w:rsid w:val="007079AD"/>
    <w:rsid w:val="007105E8"/>
    <w:rsid w:val="00710B59"/>
    <w:rsid w:val="00710CE5"/>
    <w:rsid w:val="00711064"/>
    <w:rsid w:val="007111AD"/>
    <w:rsid w:val="00711ED1"/>
    <w:rsid w:val="00712016"/>
    <w:rsid w:val="00712DA8"/>
    <w:rsid w:val="00712E6C"/>
    <w:rsid w:val="00712EA1"/>
    <w:rsid w:val="0071337E"/>
    <w:rsid w:val="00713518"/>
    <w:rsid w:val="0071411B"/>
    <w:rsid w:val="007152CB"/>
    <w:rsid w:val="00715D37"/>
    <w:rsid w:val="00715E0B"/>
    <w:rsid w:val="00716375"/>
    <w:rsid w:val="00716660"/>
    <w:rsid w:val="007167A5"/>
    <w:rsid w:val="007167E1"/>
    <w:rsid w:val="00717344"/>
    <w:rsid w:val="0071734C"/>
    <w:rsid w:val="0071740F"/>
    <w:rsid w:val="00717FD1"/>
    <w:rsid w:val="00721E84"/>
    <w:rsid w:val="007237C9"/>
    <w:rsid w:val="00723A6B"/>
    <w:rsid w:val="00724964"/>
    <w:rsid w:val="007255BD"/>
    <w:rsid w:val="00725ADF"/>
    <w:rsid w:val="00725B98"/>
    <w:rsid w:val="00725FDA"/>
    <w:rsid w:val="0072664C"/>
    <w:rsid w:val="00727201"/>
    <w:rsid w:val="00727560"/>
    <w:rsid w:val="00727DEE"/>
    <w:rsid w:val="00730049"/>
    <w:rsid w:val="00730436"/>
    <w:rsid w:val="00731B6C"/>
    <w:rsid w:val="007322CF"/>
    <w:rsid w:val="007325D2"/>
    <w:rsid w:val="00732983"/>
    <w:rsid w:val="007330FC"/>
    <w:rsid w:val="00733832"/>
    <w:rsid w:val="00733DD2"/>
    <w:rsid w:val="007340B2"/>
    <w:rsid w:val="007346F8"/>
    <w:rsid w:val="007359BF"/>
    <w:rsid w:val="00735BE5"/>
    <w:rsid w:val="0073636F"/>
    <w:rsid w:val="007367C8"/>
    <w:rsid w:val="00736C18"/>
    <w:rsid w:val="007378E8"/>
    <w:rsid w:val="00737DF0"/>
    <w:rsid w:val="007401D0"/>
    <w:rsid w:val="00740488"/>
    <w:rsid w:val="007404C2"/>
    <w:rsid w:val="00740864"/>
    <w:rsid w:val="00740874"/>
    <w:rsid w:val="00741F06"/>
    <w:rsid w:val="00742540"/>
    <w:rsid w:val="007427C2"/>
    <w:rsid w:val="00742810"/>
    <w:rsid w:val="00742CA1"/>
    <w:rsid w:val="0074331B"/>
    <w:rsid w:val="007434E2"/>
    <w:rsid w:val="00743A82"/>
    <w:rsid w:val="0074442F"/>
    <w:rsid w:val="007444B5"/>
    <w:rsid w:val="00744CBF"/>
    <w:rsid w:val="007457B5"/>
    <w:rsid w:val="00745C09"/>
    <w:rsid w:val="0074671A"/>
    <w:rsid w:val="00746C89"/>
    <w:rsid w:val="0074786E"/>
    <w:rsid w:val="00747DA9"/>
    <w:rsid w:val="007507A3"/>
    <w:rsid w:val="00751198"/>
    <w:rsid w:val="0075138D"/>
    <w:rsid w:val="00751D3A"/>
    <w:rsid w:val="00751F0A"/>
    <w:rsid w:val="00752B81"/>
    <w:rsid w:val="00752B8F"/>
    <w:rsid w:val="00752FD7"/>
    <w:rsid w:val="007535E4"/>
    <w:rsid w:val="00753CC6"/>
    <w:rsid w:val="00754CD5"/>
    <w:rsid w:val="0075548F"/>
    <w:rsid w:val="00755C1F"/>
    <w:rsid w:val="00756593"/>
    <w:rsid w:val="007567B9"/>
    <w:rsid w:val="00756D79"/>
    <w:rsid w:val="00756DBE"/>
    <w:rsid w:val="00757134"/>
    <w:rsid w:val="00757193"/>
    <w:rsid w:val="007572BC"/>
    <w:rsid w:val="007577C7"/>
    <w:rsid w:val="00757B0F"/>
    <w:rsid w:val="00757BEC"/>
    <w:rsid w:val="00760593"/>
    <w:rsid w:val="00760A5E"/>
    <w:rsid w:val="00760B52"/>
    <w:rsid w:val="00762C5E"/>
    <w:rsid w:val="00764502"/>
    <w:rsid w:val="007651F8"/>
    <w:rsid w:val="007654E7"/>
    <w:rsid w:val="00765D35"/>
    <w:rsid w:val="00765E95"/>
    <w:rsid w:val="00765EE6"/>
    <w:rsid w:val="00766415"/>
    <w:rsid w:val="00766609"/>
    <w:rsid w:val="0076675D"/>
    <w:rsid w:val="00766784"/>
    <w:rsid w:val="00766DE0"/>
    <w:rsid w:val="00767836"/>
    <w:rsid w:val="00767D9A"/>
    <w:rsid w:val="00770C81"/>
    <w:rsid w:val="00770FC2"/>
    <w:rsid w:val="0077181A"/>
    <w:rsid w:val="007719E0"/>
    <w:rsid w:val="00771E9C"/>
    <w:rsid w:val="007722BB"/>
    <w:rsid w:val="00772982"/>
    <w:rsid w:val="00772ABB"/>
    <w:rsid w:val="00772F3D"/>
    <w:rsid w:val="00773B74"/>
    <w:rsid w:val="00773E46"/>
    <w:rsid w:val="00773E83"/>
    <w:rsid w:val="007746C3"/>
    <w:rsid w:val="00774B93"/>
    <w:rsid w:val="00774EE2"/>
    <w:rsid w:val="00774FA1"/>
    <w:rsid w:val="007754C4"/>
    <w:rsid w:val="00775C1E"/>
    <w:rsid w:val="00776224"/>
    <w:rsid w:val="0077746D"/>
    <w:rsid w:val="007804E0"/>
    <w:rsid w:val="00780A0F"/>
    <w:rsid w:val="00780D31"/>
    <w:rsid w:val="007814F1"/>
    <w:rsid w:val="0078193A"/>
    <w:rsid w:val="00781FA1"/>
    <w:rsid w:val="00782118"/>
    <w:rsid w:val="007827B0"/>
    <w:rsid w:val="00783CAD"/>
    <w:rsid w:val="00783FA5"/>
    <w:rsid w:val="0078473A"/>
    <w:rsid w:val="00784B8A"/>
    <w:rsid w:val="007867DC"/>
    <w:rsid w:val="00786F1A"/>
    <w:rsid w:val="007870AB"/>
    <w:rsid w:val="00787391"/>
    <w:rsid w:val="00787643"/>
    <w:rsid w:val="007878C6"/>
    <w:rsid w:val="00787928"/>
    <w:rsid w:val="00787A8F"/>
    <w:rsid w:val="0079084D"/>
    <w:rsid w:val="007909E2"/>
    <w:rsid w:val="00791FE6"/>
    <w:rsid w:val="00792121"/>
    <w:rsid w:val="00792266"/>
    <w:rsid w:val="00792274"/>
    <w:rsid w:val="0079261B"/>
    <w:rsid w:val="00792AFB"/>
    <w:rsid w:val="007932E7"/>
    <w:rsid w:val="00793351"/>
    <w:rsid w:val="00793517"/>
    <w:rsid w:val="0079424C"/>
    <w:rsid w:val="0079436A"/>
    <w:rsid w:val="00794827"/>
    <w:rsid w:val="00794AEC"/>
    <w:rsid w:val="00794B80"/>
    <w:rsid w:val="00795257"/>
    <w:rsid w:val="0079560B"/>
    <w:rsid w:val="00795746"/>
    <w:rsid w:val="00795AE1"/>
    <w:rsid w:val="0079600F"/>
    <w:rsid w:val="00796154"/>
    <w:rsid w:val="0079622F"/>
    <w:rsid w:val="00796CC7"/>
    <w:rsid w:val="00796CE2"/>
    <w:rsid w:val="00796FDB"/>
    <w:rsid w:val="007971D7"/>
    <w:rsid w:val="007972A4"/>
    <w:rsid w:val="007973D4"/>
    <w:rsid w:val="007A04EE"/>
    <w:rsid w:val="007A07F7"/>
    <w:rsid w:val="007A1678"/>
    <w:rsid w:val="007A198C"/>
    <w:rsid w:val="007A1EA1"/>
    <w:rsid w:val="007A2A1B"/>
    <w:rsid w:val="007A32DA"/>
    <w:rsid w:val="007A4242"/>
    <w:rsid w:val="007A5694"/>
    <w:rsid w:val="007A6D31"/>
    <w:rsid w:val="007A7918"/>
    <w:rsid w:val="007A7E8C"/>
    <w:rsid w:val="007B1844"/>
    <w:rsid w:val="007B1EAC"/>
    <w:rsid w:val="007B227B"/>
    <w:rsid w:val="007B25CD"/>
    <w:rsid w:val="007B2726"/>
    <w:rsid w:val="007B3046"/>
    <w:rsid w:val="007B4639"/>
    <w:rsid w:val="007B4918"/>
    <w:rsid w:val="007B4E23"/>
    <w:rsid w:val="007B58CE"/>
    <w:rsid w:val="007B5C20"/>
    <w:rsid w:val="007B5D9F"/>
    <w:rsid w:val="007B64D2"/>
    <w:rsid w:val="007B7B10"/>
    <w:rsid w:val="007C039D"/>
    <w:rsid w:val="007C0537"/>
    <w:rsid w:val="007C0E3F"/>
    <w:rsid w:val="007C0E7A"/>
    <w:rsid w:val="007C1C9C"/>
    <w:rsid w:val="007C1F15"/>
    <w:rsid w:val="007C26CA"/>
    <w:rsid w:val="007C2965"/>
    <w:rsid w:val="007C2D48"/>
    <w:rsid w:val="007C3985"/>
    <w:rsid w:val="007C3AAD"/>
    <w:rsid w:val="007C402F"/>
    <w:rsid w:val="007C40FC"/>
    <w:rsid w:val="007C43A4"/>
    <w:rsid w:val="007C44AD"/>
    <w:rsid w:val="007C501F"/>
    <w:rsid w:val="007C5D88"/>
    <w:rsid w:val="007C5FFF"/>
    <w:rsid w:val="007C6305"/>
    <w:rsid w:val="007C6652"/>
    <w:rsid w:val="007C6788"/>
    <w:rsid w:val="007C7569"/>
    <w:rsid w:val="007D0035"/>
    <w:rsid w:val="007D26AF"/>
    <w:rsid w:val="007D2880"/>
    <w:rsid w:val="007D2DC2"/>
    <w:rsid w:val="007D2E5A"/>
    <w:rsid w:val="007D359B"/>
    <w:rsid w:val="007D39CF"/>
    <w:rsid w:val="007D4150"/>
    <w:rsid w:val="007D4E85"/>
    <w:rsid w:val="007D658A"/>
    <w:rsid w:val="007D68C2"/>
    <w:rsid w:val="007D7423"/>
    <w:rsid w:val="007D78C8"/>
    <w:rsid w:val="007D7B6B"/>
    <w:rsid w:val="007D7FBA"/>
    <w:rsid w:val="007E0101"/>
    <w:rsid w:val="007E1431"/>
    <w:rsid w:val="007E1C10"/>
    <w:rsid w:val="007E25CA"/>
    <w:rsid w:val="007E2F74"/>
    <w:rsid w:val="007E3169"/>
    <w:rsid w:val="007E3593"/>
    <w:rsid w:val="007E372F"/>
    <w:rsid w:val="007E3929"/>
    <w:rsid w:val="007E3C95"/>
    <w:rsid w:val="007E3E16"/>
    <w:rsid w:val="007E4577"/>
    <w:rsid w:val="007E4942"/>
    <w:rsid w:val="007E5120"/>
    <w:rsid w:val="007E58A9"/>
    <w:rsid w:val="007E5CF0"/>
    <w:rsid w:val="007E72A1"/>
    <w:rsid w:val="007E75BB"/>
    <w:rsid w:val="007E7CDD"/>
    <w:rsid w:val="007E7EE3"/>
    <w:rsid w:val="007F0240"/>
    <w:rsid w:val="007F063F"/>
    <w:rsid w:val="007F0E0B"/>
    <w:rsid w:val="007F13D6"/>
    <w:rsid w:val="007F1BC9"/>
    <w:rsid w:val="007F2083"/>
    <w:rsid w:val="007F295B"/>
    <w:rsid w:val="007F2C64"/>
    <w:rsid w:val="007F301F"/>
    <w:rsid w:val="007F3247"/>
    <w:rsid w:val="007F3262"/>
    <w:rsid w:val="007F35FC"/>
    <w:rsid w:val="007F36F6"/>
    <w:rsid w:val="007F3AB2"/>
    <w:rsid w:val="007F3F43"/>
    <w:rsid w:val="007F44FE"/>
    <w:rsid w:val="007F46FA"/>
    <w:rsid w:val="007F48D3"/>
    <w:rsid w:val="007F5AFB"/>
    <w:rsid w:val="007F6AC9"/>
    <w:rsid w:val="007F6DA6"/>
    <w:rsid w:val="007F7397"/>
    <w:rsid w:val="007F78B4"/>
    <w:rsid w:val="0080132D"/>
    <w:rsid w:val="00801379"/>
    <w:rsid w:val="0080164D"/>
    <w:rsid w:val="0080166E"/>
    <w:rsid w:val="00801B7D"/>
    <w:rsid w:val="00801E85"/>
    <w:rsid w:val="0080256B"/>
    <w:rsid w:val="0080279D"/>
    <w:rsid w:val="008027AC"/>
    <w:rsid w:val="00803224"/>
    <w:rsid w:val="0080354A"/>
    <w:rsid w:val="008035B4"/>
    <w:rsid w:val="008039B9"/>
    <w:rsid w:val="00803E1A"/>
    <w:rsid w:val="00804393"/>
    <w:rsid w:val="008043D9"/>
    <w:rsid w:val="008047E2"/>
    <w:rsid w:val="00804E34"/>
    <w:rsid w:val="0080514B"/>
    <w:rsid w:val="00805DED"/>
    <w:rsid w:val="00805EAA"/>
    <w:rsid w:val="008062EA"/>
    <w:rsid w:val="008064F6"/>
    <w:rsid w:val="008069BE"/>
    <w:rsid w:val="00806E0D"/>
    <w:rsid w:val="0080746E"/>
    <w:rsid w:val="00807D67"/>
    <w:rsid w:val="00810EC8"/>
    <w:rsid w:val="008111F1"/>
    <w:rsid w:val="00811C85"/>
    <w:rsid w:val="00811CB6"/>
    <w:rsid w:val="00811D94"/>
    <w:rsid w:val="00811DE7"/>
    <w:rsid w:val="00812424"/>
    <w:rsid w:val="00812839"/>
    <w:rsid w:val="00812ECB"/>
    <w:rsid w:val="0081323C"/>
    <w:rsid w:val="00813500"/>
    <w:rsid w:val="00813E0E"/>
    <w:rsid w:val="0081432C"/>
    <w:rsid w:val="00815125"/>
    <w:rsid w:val="008151DD"/>
    <w:rsid w:val="00815BF1"/>
    <w:rsid w:val="00815D25"/>
    <w:rsid w:val="00821643"/>
    <w:rsid w:val="00821CAE"/>
    <w:rsid w:val="008227F1"/>
    <w:rsid w:val="00822B20"/>
    <w:rsid w:val="00822CA1"/>
    <w:rsid w:val="008236B4"/>
    <w:rsid w:val="00823D4E"/>
    <w:rsid w:val="00823E5F"/>
    <w:rsid w:val="00825B50"/>
    <w:rsid w:val="00826B81"/>
    <w:rsid w:val="008275F9"/>
    <w:rsid w:val="00830563"/>
    <w:rsid w:val="00830684"/>
    <w:rsid w:val="00830ADF"/>
    <w:rsid w:val="00830BA6"/>
    <w:rsid w:val="00830DA2"/>
    <w:rsid w:val="00830E2F"/>
    <w:rsid w:val="00830EB5"/>
    <w:rsid w:val="0083174F"/>
    <w:rsid w:val="00831978"/>
    <w:rsid w:val="0083223C"/>
    <w:rsid w:val="00832902"/>
    <w:rsid w:val="008329A9"/>
    <w:rsid w:val="00832F2E"/>
    <w:rsid w:val="008330CC"/>
    <w:rsid w:val="008333AE"/>
    <w:rsid w:val="00833805"/>
    <w:rsid w:val="00834165"/>
    <w:rsid w:val="00834C44"/>
    <w:rsid w:val="00834CF5"/>
    <w:rsid w:val="008352F2"/>
    <w:rsid w:val="00835BEF"/>
    <w:rsid w:val="00836495"/>
    <w:rsid w:val="00836673"/>
    <w:rsid w:val="008369CA"/>
    <w:rsid w:val="00836E27"/>
    <w:rsid w:val="00837885"/>
    <w:rsid w:val="00837BB3"/>
    <w:rsid w:val="00840600"/>
    <w:rsid w:val="008406BB"/>
    <w:rsid w:val="008407EE"/>
    <w:rsid w:val="00840B62"/>
    <w:rsid w:val="00840E4B"/>
    <w:rsid w:val="008411EA"/>
    <w:rsid w:val="00841283"/>
    <w:rsid w:val="008413ED"/>
    <w:rsid w:val="008417B2"/>
    <w:rsid w:val="00841829"/>
    <w:rsid w:val="008418F6"/>
    <w:rsid w:val="008422A8"/>
    <w:rsid w:val="008423A5"/>
    <w:rsid w:val="00842768"/>
    <w:rsid w:val="008428F6"/>
    <w:rsid w:val="00842936"/>
    <w:rsid w:val="008429A7"/>
    <w:rsid w:val="008439F5"/>
    <w:rsid w:val="00843D2E"/>
    <w:rsid w:val="00843DA8"/>
    <w:rsid w:val="0084460C"/>
    <w:rsid w:val="00844B8B"/>
    <w:rsid w:val="00845417"/>
    <w:rsid w:val="0084559A"/>
    <w:rsid w:val="0084633B"/>
    <w:rsid w:val="00846A61"/>
    <w:rsid w:val="00850139"/>
    <w:rsid w:val="008504B9"/>
    <w:rsid w:val="008507C0"/>
    <w:rsid w:val="00850CF7"/>
    <w:rsid w:val="00850D4C"/>
    <w:rsid w:val="008512DB"/>
    <w:rsid w:val="00851493"/>
    <w:rsid w:val="00851AD8"/>
    <w:rsid w:val="00851D38"/>
    <w:rsid w:val="00852535"/>
    <w:rsid w:val="00852576"/>
    <w:rsid w:val="00852D17"/>
    <w:rsid w:val="00852F75"/>
    <w:rsid w:val="00853463"/>
    <w:rsid w:val="0085366C"/>
    <w:rsid w:val="00853C56"/>
    <w:rsid w:val="00854189"/>
    <w:rsid w:val="00855157"/>
    <w:rsid w:val="0085592D"/>
    <w:rsid w:val="00855938"/>
    <w:rsid w:val="00855FE1"/>
    <w:rsid w:val="008561AB"/>
    <w:rsid w:val="00856545"/>
    <w:rsid w:val="00856B78"/>
    <w:rsid w:val="00856C57"/>
    <w:rsid w:val="00856EAF"/>
    <w:rsid w:val="00857930"/>
    <w:rsid w:val="0086009B"/>
    <w:rsid w:val="00860139"/>
    <w:rsid w:val="00860CD2"/>
    <w:rsid w:val="00860F8A"/>
    <w:rsid w:val="00862C58"/>
    <w:rsid w:val="008641CA"/>
    <w:rsid w:val="008643EF"/>
    <w:rsid w:val="0086448C"/>
    <w:rsid w:val="008650AA"/>
    <w:rsid w:val="00865B58"/>
    <w:rsid w:val="00866547"/>
    <w:rsid w:val="0086676A"/>
    <w:rsid w:val="008668C3"/>
    <w:rsid w:val="00866D0E"/>
    <w:rsid w:val="00867A97"/>
    <w:rsid w:val="008705BF"/>
    <w:rsid w:val="008708F4"/>
    <w:rsid w:val="00870AC3"/>
    <w:rsid w:val="00870E93"/>
    <w:rsid w:val="008713C3"/>
    <w:rsid w:val="00871A58"/>
    <w:rsid w:val="00872083"/>
    <w:rsid w:val="00872DFB"/>
    <w:rsid w:val="00872E42"/>
    <w:rsid w:val="00872E63"/>
    <w:rsid w:val="0087397B"/>
    <w:rsid w:val="00873F8E"/>
    <w:rsid w:val="008744C9"/>
    <w:rsid w:val="00874602"/>
    <w:rsid w:val="00874F0E"/>
    <w:rsid w:val="0087574E"/>
    <w:rsid w:val="00875A4B"/>
    <w:rsid w:val="00876776"/>
    <w:rsid w:val="00876C7F"/>
    <w:rsid w:val="00876CC5"/>
    <w:rsid w:val="00876FF5"/>
    <w:rsid w:val="00877006"/>
    <w:rsid w:val="008775FB"/>
    <w:rsid w:val="008777DA"/>
    <w:rsid w:val="008779E7"/>
    <w:rsid w:val="00877AC3"/>
    <w:rsid w:val="0088044F"/>
    <w:rsid w:val="008812D1"/>
    <w:rsid w:val="0088161E"/>
    <w:rsid w:val="00881C08"/>
    <w:rsid w:val="00882515"/>
    <w:rsid w:val="008826D3"/>
    <w:rsid w:val="00882A0C"/>
    <w:rsid w:val="00882E83"/>
    <w:rsid w:val="0088334A"/>
    <w:rsid w:val="008836EF"/>
    <w:rsid w:val="0088376B"/>
    <w:rsid w:val="00884CC8"/>
    <w:rsid w:val="00885446"/>
    <w:rsid w:val="00885D56"/>
    <w:rsid w:val="00886116"/>
    <w:rsid w:val="00886173"/>
    <w:rsid w:val="008861AB"/>
    <w:rsid w:val="008864F8"/>
    <w:rsid w:val="008902B6"/>
    <w:rsid w:val="00890406"/>
    <w:rsid w:val="008910B4"/>
    <w:rsid w:val="00891F92"/>
    <w:rsid w:val="0089203C"/>
    <w:rsid w:val="0089261C"/>
    <w:rsid w:val="00892B14"/>
    <w:rsid w:val="00892BBF"/>
    <w:rsid w:val="00892EB5"/>
    <w:rsid w:val="008934F8"/>
    <w:rsid w:val="0089399C"/>
    <w:rsid w:val="008939AA"/>
    <w:rsid w:val="00893BEF"/>
    <w:rsid w:val="00893E8D"/>
    <w:rsid w:val="00893FC3"/>
    <w:rsid w:val="00894094"/>
    <w:rsid w:val="00894326"/>
    <w:rsid w:val="00895221"/>
    <w:rsid w:val="00895F88"/>
    <w:rsid w:val="008963BD"/>
    <w:rsid w:val="008963CE"/>
    <w:rsid w:val="00896E40"/>
    <w:rsid w:val="008A0247"/>
    <w:rsid w:val="008A0688"/>
    <w:rsid w:val="008A0693"/>
    <w:rsid w:val="008A0766"/>
    <w:rsid w:val="008A0912"/>
    <w:rsid w:val="008A0A29"/>
    <w:rsid w:val="008A0D03"/>
    <w:rsid w:val="008A1BF8"/>
    <w:rsid w:val="008A2C6A"/>
    <w:rsid w:val="008A2E37"/>
    <w:rsid w:val="008A32B0"/>
    <w:rsid w:val="008A343B"/>
    <w:rsid w:val="008A3828"/>
    <w:rsid w:val="008A43E2"/>
    <w:rsid w:val="008A504B"/>
    <w:rsid w:val="008A5303"/>
    <w:rsid w:val="008A54D9"/>
    <w:rsid w:val="008A56F0"/>
    <w:rsid w:val="008A5774"/>
    <w:rsid w:val="008A5823"/>
    <w:rsid w:val="008A5CD6"/>
    <w:rsid w:val="008A5DEA"/>
    <w:rsid w:val="008A610A"/>
    <w:rsid w:val="008A6226"/>
    <w:rsid w:val="008A6711"/>
    <w:rsid w:val="008A6A7F"/>
    <w:rsid w:val="008A6F27"/>
    <w:rsid w:val="008A7FA7"/>
    <w:rsid w:val="008B02DD"/>
    <w:rsid w:val="008B091B"/>
    <w:rsid w:val="008B1145"/>
    <w:rsid w:val="008B1720"/>
    <w:rsid w:val="008B1B89"/>
    <w:rsid w:val="008B2018"/>
    <w:rsid w:val="008B23EF"/>
    <w:rsid w:val="008B2B28"/>
    <w:rsid w:val="008B3C46"/>
    <w:rsid w:val="008B3E5D"/>
    <w:rsid w:val="008B4A02"/>
    <w:rsid w:val="008B4BB5"/>
    <w:rsid w:val="008B4BFA"/>
    <w:rsid w:val="008B59F9"/>
    <w:rsid w:val="008B5AC8"/>
    <w:rsid w:val="008B5BE7"/>
    <w:rsid w:val="008B60E4"/>
    <w:rsid w:val="008B68B0"/>
    <w:rsid w:val="008B6973"/>
    <w:rsid w:val="008B7081"/>
    <w:rsid w:val="008B7B95"/>
    <w:rsid w:val="008B7C1F"/>
    <w:rsid w:val="008C0274"/>
    <w:rsid w:val="008C0571"/>
    <w:rsid w:val="008C1489"/>
    <w:rsid w:val="008C23FE"/>
    <w:rsid w:val="008C2676"/>
    <w:rsid w:val="008C26A0"/>
    <w:rsid w:val="008C2FD8"/>
    <w:rsid w:val="008C3067"/>
    <w:rsid w:val="008C326C"/>
    <w:rsid w:val="008C3C75"/>
    <w:rsid w:val="008C3EA8"/>
    <w:rsid w:val="008C41C6"/>
    <w:rsid w:val="008C43F3"/>
    <w:rsid w:val="008C4719"/>
    <w:rsid w:val="008C4912"/>
    <w:rsid w:val="008C512F"/>
    <w:rsid w:val="008C5286"/>
    <w:rsid w:val="008C6613"/>
    <w:rsid w:val="008C799A"/>
    <w:rsid w:val="008C7A7E"/>
    <w:rsid w:val="008C7E34"/>
    <w:rsid w:val="008C7E8B"/>
    <w:rsid w:val="008D052D"/>
    <w:rsid w:val="008D07E6"/>
    <w:rsid w:val="008D0CB6"/>
    <w:rsid w:val="008D0D02"/>
    <w:rsid w:val="008D18E4"/>
    <w:rsid w:val="008D283D"/>
    <w:rsid w:val="008D2ACC"/>
    <w:rsid w:val="008D32C8"/>
    <w:rsid w:val="008D34C4"/>
    <w:rsid w:val="008D3D50"/>
    <w:rsid w:val="008D47AC"/>
    <w:rsid w:val="008D4C26"/>
    <w:rsid w:val="008D50F8"/>
    <w:rsid w:val="008D61C0"/>
    <w:rsid w:val="008D64C4"/>
    <w:rsid w:val="008D6853"/>
    <w:rsid w:val="008D6943"/>
    <w:rsid w:val="008D7043"/>
    <w:rsid w:val="008E04E8"/>
    <w:rsid w:val="008E0CC0"/>
    <w:rsid w:val="008E0E10"/>
    <w:rsid w:val="008E0F60"/>
    <w:rsid w:val="008E15A0"/>
    <w:rsid w:val="008E1768"/>
    <w:rsid w:val="008E18D7"/>
    <w:rsid w:val="008E240C"/>
    <w:rsid w:val="008E2D2E"/>
    <w:rsid w:val="008E2E3B"/>
    <w:rsid w:val="008E308B"/>
    <w:rsid w:val="008E3253"/>
    <w:rsid w:val="008E3374"/>
    <w:rsid w:val="008E36A9"/>
    <w:rsid w:val="008E3E21"/>
    <w:rsid w:val="008E3E85"/>
    <w:rsid w:val="008E3F85"/>
    <w:rsid w:val="008E4DCE"/>
    <w:rsid w:val="008E4F2C"/>
    <w:rsid w:val="008E4F78"/>
    <w:rsid w:val="008E56BB"/>
    <w:rsid w:val="008E5FFC"/>
    <w:rsid w:val="008E6473"/>
    <w:rsid w:val="008E6F74"/>
    <w:rsid w:val="008E6FDF"/>
    <w:rsid w:val="008E72BE"/>
    <w:rsid w:val="008E739C"/>
    <w:rsid w:val="008E7B31"/>
    <w:rsid w:val="008E7E3E"/>
    <w:rsid w:val="008F176A"/>
    <w:rsid w:val="008F1899"/>
    <w:rsid w:val="008F2549"/>
    <w:rsid w:val="008F2821"/>
    <w:rsid w:val="008F2D48"/>
    <w:rsid w:val="008F2D51"/>
    <w:rsid w:val="008F2FF4"/>
    <w:rsid w:val="008F3A76"/>
    <w:rsid w:val="008F3AB0"/>
    <w:rsid w:val="008F4103"/>
    <w:rsid w:val="008F4254"/>
    <w:rsid w:val="008F42DE"/>
    <w:rsid w:val="008F4685"/>
    <w:rsid w:val="008F522C"/>
    <w:rsid w:val="008F5EB3"/>
    <w:rsid w:val="008F6E4A"/>
    <w:rsid w:val="008F7466"/>
    <w:rsid w:val="008F7ADC"/>
    <w:rsid w:val="0090078C"/>
    <w:rsid w:val="009011C7"/>
    <w:rsid w:val="00901943"/>
    <w:rsid w:val="00901FCD"/>
    <w:rsid w:val="00902073"/>
    <w:rsid w:val="00903057"/>
    <w:rsid w:val="00903684"/>
    <w:rsid w:val="009037CF"/>
    <w:rsid w:val="0090392D"/>
    <w:rsid w:val="009040F6"/>
    <w:rsid w:val="00904AA9"/>
    <w:rsid w:val="00906D92"/>
    <w:rsid w:val="0090709F"/>
    <w:rsid w:val="00907405"/>
    <w:rsid w:val="00907DDF"/>
    <w:rsid w:val="00910458"/>
    <w:rsid w:val="00910966"/>
    <w:rsid w:val="00910D5D"/>
    <w:rsid w:val="00910F84"/>
    <w:rsid w:val="009110B3"/>
    <w:rsid w:val="00911303"/>
    <w:rsid w:val="009117E4"/>
    <w:rsid w:val="00911A00"/>
    <w:rsid w:val="00912874"/>
    <w:rsid w:val="00912D89"/>
    <w:rsid w:val="00913140"/>
    <w:rsid w:val="009134E2"/>
    <w:rsid w:val="00914537"/>
    <w:rsid w:val="009153D0"/>
    <w:rsid w:val="009155EC"/>
    <w:rsid w:val="00915E96"/>
    <w:rsid w:val="0091664B"/>
    <w:rsid w:val="0091675A"/>
    <w:rsid w:val="00917A8F"/>
    <w:rsid w:val="00917D68"/>
    <w:rsid w:val="009204A2"/>
    <w:rsid w:val="00920760"/>
    <w:rsid w:val="009211A9"/>
    <w:rsid w:val="009211E3"/>
    <w:rsid w:val="009215F7"/>
    <w:rsid w:val="00921C0F"/>
    <w:rsid w:val="00921CA2"/>
    <w:rsid w:val="009220B7"/>
    <w:rsid w:val="009224DF"/>
    <w:rsid w:val="009226E3"/>
    <w:rsid w:val="009226F2"/>
    <w:rsid w:val="00922779"/>
    <w:rsid w:val="009228A7"/>
    <w:rsid w:val="00922E66"/>
    <w:rsid w:val="00923745"/>
    <w:rsid w:val="00923AD0"/>
    <w:rsid w:val="0092418A"/>
    <w:rsid w:val="00924412"/>
    <w:rsid w:val="0092445B"/>
    <w:rsid w:val="0092488E"/>
    <w:rsid w:val="00924E53"/>
    <w:rsid w:val="00925034"/>
    <w:rsid w:val="009254DA"/>
    <w:rsid w:val="00925AA2"/>
    <w:rsid w:val="00925CB6"/>
    <w:rsid w:val="00926A0F"/>
    <w:rsid w:val="00926F4F"/>
    <w:rsid w:val="0093004A"/>
    <w:rsid w:val="00931251"/>
    <w:rsid w:val="00931840"/>
    <w:rsid w:val="00931ACE"/>
    <w:rsid w:val="00931E4E"/>
    <w:rsid w:val="00931ED7"/>
    <w:rsid w:val="0093270B"/>
    <w:rsid w:val="00934499"/>
    <w:rsid w:val="009349C4"/>
    <w:rsid w:val="00935003"/>
    <w:rsid w:val="009353E8"/>
    <w:rsid w:val="00935E2E"/>
    <w:rsid w:val="00936108"/>
    <w:rsid w:val="00936226"/>
    <w:rsid w:val="00941201"/>
    <w:rsid w:val="00941247"/>
    <w:rsid w:val="0094165E"/>
    <w:rsid w:val="009416A2"/>
    <w:rsid w:val="009416F2"/>
    <w:rsid w:val="00941B28"/>
    <w:rsid w:val="00941E82"/>
    <w:rsid w:val="0094223C"/>
    <w:rsid w:val="009423F2"/>
    <w:rsid w:val="009432F7"/>
    <w:rsid w:val="009439E5"/>
    <w:rsid w:val="00943E8B"/>
    <w:rsid w:val="009442EE"/>
    <w:rsid w:val="009444D8"/>
    <w:rsid w:val="00944AD6"/>
    <w:rsid w:val="00944B64"/>
    <w:rsid w:val="00945876"/>
    <w:rsid w:val="00945F29"/>
    <w:rsid w:val="00946520"/>
    <w:rsid w:val="0094699C"/>
    <w:rsid w:val="00946A25"/>
    <w:rsid w:val="00946AB4"/>
    <w:rsid w:val="00947048"/>
    <w:rsid w:val="0094770E"/>
    <w:rsid w:val="00947B4A"/>
    <w:rsid w:val="00947B84"/>
    <w:rsid w:val="009502A0"/>
    <w:rsid w:val="00950C5F"/>
    <w:rsid w:val="00950EAD"/>
    <w:rsid w:val="0095144C"/>
    <w:rsid w:val="0095178B"/>
    <w:rsid w:val="00951967"/>
    <w:rsid w:val="00951C8A"/>
    <w:rsid w:val="00951C9B"/>
    <w:rsid w:val="009529BC"/>
    <w:rsid w:val="00953C90"/>
    <w:rsid w:val="00953CFF"/>
    <w:rsid w:val="00953E2F"/>
    <w:rsid w:val="0095430D"/>
    <w:rsid w:val="00955520"/>
    <w:rsid w:val="00955586"/>
    <w:rsid w:val="00956E8D"/>
    <w:rsid w:val="00957229"/>
    <w:rsid w:val="00957350"/>
    <w:rsid w:val="009574DE"/>
    <w:rsid w:val="00957CF6"/>
    <w:rsid w:val="00960D72"/>
    <w:rsid w:val="00961044"/>
    <w:rsid w:val="00963299"/>
    <w:rsid w:val="00964166"/>
    <w:rsid w:val="009641BA"/>
    <w:rsid w:val="009645E1"/>
    <w:rsid w:val="009647CE"/>
    <w:rsid w:val="00964A42"/>
    <w:rsid w:val="009655C8"/>
    <w:rsid w:val="009656E9"/>
    <w:rsid w:val="009657F4"/>
    <w:rsid w:val="00965CE6"/>
    <w:rsid w:val="00965E53"/>
    <w:rsid w:val="009669A8"/>
    <w:rsid w:val="00966D01"/>
    <w:rsid w:val="00966E82"/>
    <w:rsid w:val="00966F92"/>
    <w:rsid w:val="009675D7"/>
    <w:rsid w:val="009701C8"/>
    <w:rsid w:val="00970EED"/>
    <w:rsid w:val="00970F95"/>
    <w:rsid w:val="00971466"/>
    <w:rsid w:val="0097173B"/>
    <w:rsid w:val="00971B0C"/>
    <w:rsid w:val="00971FD6"/>
    <w:rsid w:val="009722AA"/>
    <w:rsid w:val="009722E9"/>
    <w:rsid w:val="00972DFA"/>
    <w:rsid w:val="00972FA7"/>
    <w:rsid w:val="00973218"/>
    <w:rsid w:val="0097322F"/>
    <w:rsid w:val="00973304"/>
    <w:rsid w:val="00973B32"/>
    <w:rsid w:val="00973C3A"/>
    <w:rsid w:val="00974803"/>
    <w:rsid w:val="00974DFA"/>
    <w:rsid w:val="0097505E"/>
    <w:rsid w:val="0097559D"/>
    <w:rsid w:val="00975736"/>
    <w:rsid w:val="009757AF"/>
    <w:rsid w:val="00976619"/>
    <w:rsid w:val="00976C09"/>
    <w:rsid w:val="00977150"/>
    <w:rsid w:val="009774E1"/>
    <w:rsid w:val="00977EDF"/>
    <w:rsid w:val="00980B98"/>
    <w:rsid w:val="00980DC2"/>
    <w:rsid w:val="00981ECF"/>
    <w:rsid w:val="009829A9"/>
    <w:rsid w:val="009829D8"/>
    <w:rsid w:val="00982FAD"/>
    <w:rsid w:val="009846DA"/>
    <w:rsid w:val="00984904"/>
    <w:rsid w:val="00984B75"/>
    <w:rsid w:val="00984D57"/>
    <w:rsid w:val="009852A2"/>
    <w:rsid w:val="009853AD"/>
    <w:rsid w:val="009853C2"/>
    <w:rsid w:val="0098565E"/>
    <w:rsid w:val="00985A84"/>
    <w:rsid w:val="00985B0B"/>
    <w:rsid w:val="00985BC5"/>
    <w:rsid w:val="00985E71"/>
    <w:rsid w:val="00986D96"/>
    <w:rsid w:val="00987CE6"/>
    <w:rsid w:val="00990723"/>
    <w:rsid w:val="00990C0B"/>
    <w:rsid w:val="00991A91"/>
    <w:rsid w:val="0099260F"/>
    <w:rsid w:val="00992C05"/>
    <w:rsid w:val="00992E21"/>
    <w:rsid w:val="009930C1"/>
    <w:rsid w:val="00993592"/>
    <w:rsid w:val="009937BF"/>
    <w:rsid w:val="009942B8"/>
    <w:rsid w:val="0099480F"/>
    <w:rsid w:val="00994A96"/>
    <w:rsid w:val="00994BAB"/>
    <w:rsid w:val="00994C45"/>
    <w:rsid w:val="00994FEF"/>
    <w:rsid w:val="009951DC"/>
    <w:rsid w:val="009952D9"/>
    <w:rsid w:val="0099546C"/>
    <w:rsid w:val="009957D3"/>
    <w:rsid w:val="00995D49"/>
    <w:rsid w:val="00996099"/>
    <w:rsid w:val="009964EE"/>
    <w:rsid w:val="00996A6A"/>
    <w:rsid w:val="00996FDB"/>
    <w:rsid w:val="0099728A"/>
    <w:rsid w:val="0099781A"/>
    <w:rsid w:val="009978B8"/>
    <w:rsid w:val="0099790C"/>
    <w:rsid w:val="009A0187"/>
    <w:rsid w:val="009A07F3"/>
    <w:rsid w:val="009A1318"/>
    <w:rsid w:val="009A150B"/>
    <w:rsid w:val="009A21E4"/>
    <w:rsid w:val="009A256C"/>
    <w:rsid w:val="009A2660"/>
    <w:rsid w:val="009A2D2E"/>
    <w:rsid w:val="009A3D2B"/>
    <w:rsid w:val="009A42E2"/>
    <w:rsid w:val="009A43BE"/>
    <w:rsid w:val="009A48EF"/>
    <w:rsid w:val="009A4F98"/>
    <w:rsid w:val="009A64FC"/>
    <w:rsid w:val="009A6CAA"/>
    <w:rsid w:val="009A732E"/>
    <w:rsid w:val="009A73B6"/>
    <w:rsid w:val="009A7A67"/>
    <w:rsid w:val="009A7C22"/>
    <w:rsid w:val="009B0366"/>
    <w:rsid w:val="009B096E"/>
    <w:rsid w:val="009B0ACF"/>
    <w:rsid w:val="009B1073"/>
    <w:rsid w:val="009B1498"/>
    <w:rsid w:val="009B158F"/>
    <w:rsid w:val="009B1678"/>
    <w:rsid w:val="009B1908"/>
    <w:rsid w:val="009B1A78"/>
    <w:rsid w:val="009B27C2"/>
    <w:rsid w:val="009B2CCC"/>
    <w:rsid w:val="009B35C4"/>
    <w:rsid w:val="009B36CF"/>
    <w:rsid w:val="009B3F1B"/>
    <w:rsid w:val="009B412B"/>
    <w:rsid w:val="009B47C8"/>
    <w:rsid w:val="009B5474"/>
    <w:rsid w:val="009B6188"/>
    <w:rsid w:val="009B62CE"/>
    <w:rsid w:val="009B66F2"/>
    <w:rsid w:val="009B6BAB"/>
    <w:rsid w:val="009B6D89"/>
    <w:rsid w:val="009B7758"/>
    <w:rsid w:val="009B77E4"/>
    <w:rsid w:val="009B7967"/>
    <w:rsid w:val="009B7A89"/>
    <w:rsid w:val="009C02DA"/>
    <w:rsid w:val="009C1048"/>
    <w:rsid w:val="009C1406"/>
    <w:rsid w:val="009C1761"/>
    <w:rsid w:val="009C1EE9"/>
    <w:rsid w:val="009C2F7E"/>
    <w:rsid w:val="009C3BEE"/>
    <w:rsid w:val="009C484B"/>
    <w:rsid w:val="009C4EDA"/>
    <w:rsid w:val="009C55E0"/>
    <w:rsid w:val="009C6139"/>
    <w:rsid w:val="009C6C8C"/>
    <w:rsid w:val="009C77A8"/>
    <w:rsid w:val="009C7F12"/>
    <w:rsid w:val="009C7FC0"/>
    <w:rsid w:val="009D069D"/>
    <w:rsid w:val="009D0ABC"/>
    <w:rsid w:val="009D0F64"/>
    <w:rsid w:val="009D1000"/>
    <w:rsid w:val="009D184F"/>
    <w:rsid w:val="009D1ACC"/>
    <w:rsid w:val="009D20F6"/>
    <w:rsid w:val="009D21D3"/>
    <w:rsid w:val="009D28CF"/>
    <w:rsid w:val="009D29C3"/>
    <w:rsid w:val="009D2D2A"/>
    <w:rsid w:val="009D356E"/>
    <w:rsid w:val="009D3CA4"/>
    <w:rsid w:val="009D4D20"/>
    <w:rsid w:val="009D4D4F"/>
    <w:rsid w:val="009D59FF"/>
    <w:rsid w:val="009D629D"/>
    <w:rsid w:val="009D6A8D"/>
    <w:rsid w:val="009D7145"/>
    <w:rsid w:val="009D7CEE"/>
    <w:rsid w:val="009E03A9"/>
    <w:rsid w:val="009E05F0"/>
    <w:rsid w:val="009E0878"/>
    <w:rsid w:val="009E0DC7"/>
    <w:rsid w:val="009E15AE"/>
    <w:rsid w:val="009E181C"/>
    <w:rsid w:val="009E1D81"/>
    <w:rsid w:val="009E21CD"/>
    <w:rsid w:val="009E31C8"/>
    <w:rsid w:val="009E35C0"/>
    <w:rsid w:val="009E3EA4"/>
    <w:rsid w:val="009E405C"/>
    <w:rsid w:val="009E41F7"/>
    <w:rsid w:val="009E44AC"/>
    <w:rsid w:val="009E4606"/>
    <w:rsid w:val="009E6E7C"/>
    <w:rsid w:val="009E76C9"/>
    <w:rsid w:val="009F0CF1"/>
    <w:rsid w:val="009F148D"/>
    <w:rsid w:val="009F1F44"/>
    <w:rsid w:val="009F2B87"/>
    <w:rsid w:val="009F3526"/>
    <w:rsid w:val="009F45EF"/>
    <w:rsid w:val="009F54E7"/>
    <w:rsid w:val="009F695B"/>
    <w:rsid w:val="009F78FC"/>
    <w:rsid w:val="00A00C6C"/>
    <w:rsid w:val="00A00D73"/>
    <w:rsid w:val="00A00E02"/>
    <w:rsid w:val="00A00E4C"/>
    <w:rsid w:val="00A01294"/>
    <w:rsid w:val="00A017CD"/>
    <w:rsid w:val="00A03624"/>
    <w:rsid w:val="00A039DA"/>
    <w:rsid w:val="00A05A3B"/>
    <w:rsid w:val="00A06148"/>
    <w:rsid w:val="00A0631C"/>
    <w:rsid w:val="00A064FE"/>
    <w:rsid w:val="00A06A18"/>
    <w:rsid w:val="00A06C1B"/>
    <w:rsid w:val="00A07729"/>
    <w:rsid w:val="00A07DDA"/>
    <w:rsid w:val="00A103CF"/>
    <w:rsid w:val="00A103F8"/>
    <w:rsid w:val="00A1041A"/>
    <w:rsid w:val="00A10BB0"/>
    <w:rsid w:val="00A10D84"/>
    <w:rsid w:val="00A12A63"/>
    <w:rsid w:val="00A12C0C"/>
    <w:rsid w:val="00A134F4"/>
    <w:rsid w:val="00A13906"/>
    <w:rsid w:val="00A13F12"/>
    <w:rsid w:val="00A140EC"/>
    <w:rsid w:val="00A1458A"/>
    <w:rsid w:val="00A14E4A"/>
    <w:rsid w:val="00A1531E"/>
    <w:rsid w:val="00A15536"/>
    <w:rsid w:val="00A1597D"/>
    <w:rsid w:val="00A16167"/>
    <w:rsid w:val="00A161D8"/>
    <w:rsid w:val="00A16BB9"/>
    <w:rsid w:val="00A17157"/>
    <w:rsid w:val="00A17382"/>
    <w:rsid w:val="00A1748D"/>
    <w:rsid w:val="00A17F0E"/>
    <w:rsid w:val="00A200B7"/>
    <w:rsid w:val="00A20188"/>
    <w:rsid w:val="00A20C2A"/>
    <w:rsid w:val="00A21917"/>
    <w:rsid w:val="00A21F39"/>
    <w:rsid w:val="00A22379"/>
    <w:rsid w:val="00A22481"/>
    <w:rsid w:val="00A2270B"/>
    <w:rsid w:val="00A228D5"/>
    <w:rsid w:val="00A22B18"/>
    <w:rsid w:val="00A22C9D"/>
    <w:rsid w:val="00A23204"/>
    <w:rsid w:val="00A232D9"/>
    <w:rsid w:val="00A2332A"/>
    <w:rsid w:val="00A23644"/>
    <w:rsid w:val="00A23F31"/>
    <w:rsid w:val="00A240BE"/>
    <w:rsid w:val="00A241CD"/>
    <w:rsid w:val="00A24299"/>
    <w:rsid w:val="00A2433D"/>
    <w:rsid w:val="00A2455C"/>
    <w:rsid w:val="00A24AC5"/>
    <w:rsid w:val="00A24B5C"/>
    <w:rsid w:val="00A26BF8"/>
    <w:rsid w:val="00A27336"/>
    <w:rsid w:val="00A27798"/>
    <w:rsid w:val="00A27D48"/>
    <w:rsid w:val="00A3005A"/>
    <w:rsid w:val="00A3069C"/>
    <w:rsid w:val="00A30788"/>
    <w:rsid w:val="00A3089E"/>
    <w:rsid w:val="00A30BFE"/>
    <w:rsid w:val="00A3134A"/>
    <w:rsid w:val="00A3142C"/>
    <w:rsid w:val="00A3189E"/>
    <w:rsid w:val="00A322B5"/>
    <w:rsid w:val="00A3254F"/>
    <w:rsid w:val="00A32A81"/>
    <w:rsid w:val="00A32CB3"/>
    <w:rsid w:val="00A33DED"/>
    <w:rsid w:val="00A3401B"/>
    <w:rsid w:val="00A3452A"/>
    <w:rsid w:val="00A34D68"/>
    <w:rsid w:val="00A35540"/>
    <w:rsid w:val="00A35797"/>
    <w:rsid w:val="00A36B88"/>
    <w:rsid w:val="00A36C91"/>
    <w:rsid w:val="00A40326"/>
    <w:rsid w:val="00A40443"/>
    <w:rsid w:val="00A40D8B"/>
    <w:rsid w:val="00A41787"/>
    <w:rsid w:val="00A417E3"/>
    <w:rsid w:val="00A41D0F"/>
    <w:rsid w:val="00A41E14"/>
    <w:rsid w:val="00A4282E"/>
    <w:rsid w:val="00A44273"/>
    <w:rsid w:val="00A44BA7"/>
    <w:rsid w:val="00A45886"/>
    <w:rsid w:val="00A45E5D"/>
    <w:rsid w:val="00A46089"/>
    <w:rsid w:val="00A465CA"/>
    <w:rsid w:val="00A46770"/>
    <w:rsid w:val="00A46865"/>
    <w:rsid w:val="00A46EA0"/>
    <w:rsid w:val="00A47FB9"/>
    <w:rsid w:val="00A50182"/>
    <w:rsid w:val="00A506AB"/>
    <w:rsid w:val="00A50CF2"/>
    <w:rsid w:val="00A50D83"/>
    <w:rsid w:val="00A51866"/>
    <w:rsid w:val="00A51916"/>
    <w:rsid w:val="00A51C38"/>
    <w:rsid w:val="00A52444"/>
    <w:rsid w:val="00A527D7"/>
    <w:rsid w:val="00A52C61"/>
    <w:rsid w:val="00A52F22"/>
    <w:rsid w:val="00A534B7"/>
    <w:rsid w:val="00A548D0"/>
    <w:rsid w:val="00A54E66"/>
    <w:rsid w:val="00A55D58"/>
    <w:rsid w:val="00A56861"/>
    <w:rsid w:val="00A56DF7"/>
    <w:rsid w:val="00A56E46"/>
    <w:rsid w:val="00A5772C"/>
    <w:rsid w:val="00A60B72"/>
    <w:rsid w:val="00A60CE6"/>
    <w:rsid w:val="00A60E64"/>
    <w:rsid w:val="00A614EB"/>
    <w:rsid w:val="00A61706"/>
    <w:rsid w:val="00A61A2F"/>
    <w:rsid w:val="00A61D08"/>
    <w:rsid w:val="00A62914"/>
    <w:rsid w:val="00A63FC3"/>
    <w:rsid w:val="00A64002"/>
    <w:rsid w:val="00A64866"/>
    <w:rsid w:val="00A65019"/>
    <w:rsid w:val="00A65976"/>
    <w:rsid w:val="00A65AB7"/>
    <w:rsid w:val="00A6645F"/>
    <w:rsid w:val="00A6680A"/>
    <w:rsid w:val="00A7067D"/>
    <w:rsid w:val="00A707E8"/>
    <w:rsid w:val="00A70C73"/>
    <w:rsid w:val="00A70F20"/>
    <w:rsid w:val="00A71A85"/>
    <w:rsid w:val="00A71F55"/>
    <w:rsid w:val="00A72549"/>
    <w:rsid w:val="00A725D9"/>
    <w:rsid w:val="00A72C42"/>
    <w:rsid w:val="00A72E3D"/>
    <w:rsid w:val="00A73DE8"/>
    <w:rsid w:val="00A73E3E"/>
    <w:rsid w:val="00A7410F"/>
    <w:rsid w:val="00A74A98"/>
    <w:rsid w:val="00A75108"/>
    <w:rsid w:val="00A755BB"/>
    <w:rsid w:val="00A75AE7"/>
    <w:rsid w:val="00A75B9B"/>
    <w:rsid w:val="00A75EE4"/>
    <w:rsid w:val="00A763AB"/>
    <w:rsid w:val="00A764FD"/>
    <w:rsid w:val="00A7686E"/>
    <w:rsid w:val="00A768C5"/>
    <w:rsid w:val="00A7695C"/>
    <w:rsid w:val="00A76D94"/>
    <w:rsid w:val="00A76E5C"/>
    <w:rsid w:val="00A773D8"/>
    <w:rsid w:val="00A801F2"/>
    <w:rsid w:val="00A80919"/>
    <w:rsid w:val="00A81093"/>
    <w:rsid w:val="00A81438"/>
    <w:rsid w:val="00A81D38"/>
    <w:rsid w:val="00A82978"/>
    <w:rsid w:val="00A83122"/>
    <w:rsid w:val="00A83362"/>
    <w:rsid w:val="00A8337B"/>
    <w:rsid w:val="00A8507C"/>
    <w:rsid w:val="00A85597"/>
    <w:rsid w:val="00A861B2"/>
    <w:rsid w:val="00A8696E"/>
    <w:rsid w:val="00A86B25"/>
    <w:rsid w:val="00A86C73"/>
    <w:rsid w:val="00A86E42"/>
    <w:rsid w:val="00A8732B"/>
    <w:rsid w:val="00A87B05"/>
    <w:rsid w:val="00A87DC4"/>
    <w:rsid w:val="00A90114"/>
    <w:rsid w:val="00A9023D"/>
    <w:rsid w:val="00A9034F"/>
    <w:rsid w:val="00A910E8"/>
    <w:rsid w:val="00A91959"/>
    <w:rsid w:val="00A9211D"/>
    <w:rsid w:val="00A92D63"/>
    <w:rsid w:val="00A932C4"/>
    <w:rsid w:val="00A9354E"/>
    <w:rsid w:val="00A9377B"/>
    <w:rsid w:val="00A93E4F"/>
    <w:rsid w:val="00A93F51"/>
    <w:rsid w:val="00A94023"/>
    <w:rsid w:val="00A9498D"/>
    <w:rsid w:val="00A951D8"/>
    <w:rsid w:val="00A95340"/>
    <w:rsid w:val="00A96454"/>
    <w:rsid w:val="00A96904"/>
    <w:rsid w:val="00A96C91"/>
    <w:rsid w:val="00A96C95"/>
    <w:rsid w:val="00A96F62"/>
    <w:rsid w:val="00A9708C"/>
    <w:rsid w:val="00A972F8"/>
    <w:rsid w:val="00A97C4F"/>
    <w:rsid w:val="00A97CBA"/>
    <w:rsid w:val="00AA02A9"/>
    <w:rsid w:val="00AA0C33"/>
    <w:rsid w:val="00AA10B1"/>
    <w:rsid w:val="00AA1CFE"/>
    <w:rsid w:val="00AA28B1"/>
    <w:rsid w:val="00AA2F19"/>
    <w:rsid w:val="00AA364B"/>
    <w:rsid w:val="00AA3741"/>
    <w:rsid w:val="00AA3E51"/>
    <w:rsid w:val="00AA3EC0"/>
    <w:rsid w:val="00AA51AD"/>
    <w:rsid w:val="00AA6143"/>
    <w:rsid w:val="00AA69AE"/>
    <w:rsid w:val="00AA6CBF"/>
    <w:rsid w:val="00AA71CE"/>
    <w:rsid w:val="00AB062D"/>
    <w:rsid w:val="00AB086D"/>
    <w:rsid w:val="00AB0C5C"/>
    <w:rsid w:val="00AB0E10"/>
    <w:rsid w:val="00AB229C"/>
    <w:rsid w:val="00AB2D32"/>
    <w:rsid w:val="00AB400C"/>
    <w:rsid w:val="00AB41AA"/>
    <w:rsid w:val="00AB4316"/>
    <w:rsid w:val="00AB43AE"/>
    <w:rsid w:val="00AB47B9"/>
    <w:rsid w:val="00AB49A1"/>
    <w:rsid w:val="00AB4DC5"/>
    <w:rsid w:val="00AB5183"/>
    <w:rsid w:val="00AB5445"/>
    <w:rsid w:val="00AB5763"/>
    <w:rsid w:val="00AB654F"/>
    <w:rsid w:val="00AB6AB2"/>
    <w:rsid w:val="00AB6D9D"/>
    <w:rsid w:val="00AB7CAC"/>
    <w:rsid w:val="00AC0380"/>
    <w:rsid w:val="00AC05D8"/>
    <w:rsid w:val="00AC06D4"/>
    <w:rsid w:val="00AC1DC8"/>
    <w:rsid w:val="00AC2022"/>
    <w:rsid w:val="00AC21A9"/>
    <w:rsid w:val="00AC2276"/>
    <w:rsid w:val="00AC25AC"/>
    <w:rsid w:val="00AC2789"/>
    <w:rsid w:val="00AC3682"/>
    <w:rsid w:val="00AC39BA"/>
    <w:rsid w:val="00AC3EA0"/>
    <w:rsid w:val="00AC4C4A"/>
    <w:rsid w:val="00AC4CC5"/>
    <w:rsid w:val="00AC580B"/>
    <w:rsid w:val="00AC5815"/>
    <w:rsid w:val="00AC664C"/>
    <w:rsid w:val="00AC6C3F"/>
    <w:rsid w:val="00AC6DF6"/>
    <w:rsid w:val="00AC7064"/>
    <w:rsid w:val="00AC7342"/>
    <w:rsid w:val="00AD0CA0"/>
    <w:rsid w:val="00AD152B"/>
    <w:rsid w:val="00AD158F"/>
    <w:rsid w:val="00AD15D9"/>
    <w:rsid w:val="00AD1EEE"/>
    <w:rsid w:val="00AD2290"/>
    <w:rsid w:val="00AD2E8C"/>
    <w:rsid w:val="00AD4783"/>
    <w:rsid w:val="00AD484F"/>
    <w:rsid w:val="00AD48FD"/>
    <w:rsid w:val="00AD4A11"/>
    <w:rsid w:val="00AD4D6F"/>
    <w:rsid w:val="00AD6E88"/>
    <w:rsid w:val="00AD7572"/>
    <w:rsid w:val="00AD7CAF"/>
    <w:rsid w:val="00AE04BF"/>
    <w:rsid w:val="00AE06D2"/>
    <w:rsid w:val="00AE1257"/>
    <w:rsid w:val="00AE1497"/>
    <w:rsid w:val="00AE2180"/>
    <w:rsid w:val="00AE2601"/>
    <w:rsid w:val="00AE2A4E"/>
    <w:rsid w:val="00AE354D"/>
    <w:rsid w:val="00AE3C1C"/>
    <w:rsid w:val="00AE499E"/>
    <w:rsid w:val="00AE6860"/>
    <w:rsid w:val="00AE6C4A"/>
    <w:rsid w:val="00AE703F"/>
    <w:rsid w:val="00AE74AB"/>
    <w:rsid w:val="00AE78B8"/>
    <w:rsid w:val="00AE7C2D"/>
    <w:rsid w:val="00AE7F54"/>
    <w:rsid w:val="00AE7FB9"/>
    <w:rsid w:val="00AF1E48"/>
    <w:rsid w:val="00AF22B4"/>
    <w:rsid w:val="00AF2BEA"/>
    <w:rsid w:val="00AF3217"/>
    <w:rsid w:val="00AF3F3E"/>
    <w:rsid w:val="00AF562D"/>
    <w:rsid w:val="00AF5901"/>
    <w:rsid w:val="00AF63A2"/>
    <w:rsid w:val="00AF6B13"/>
    <w:rsid w:val="00AF6C6B"/>
    <w:rsid w:val="00AF6F4F"/>
    <w:rsid w:val="00AF736A"/>
    <w:rsid w:val="00AF737C"/>
    <w:rsid w:val="00AF74AB"/>
    <w:rsid w:val="00B00B06"/>
    <w:rsid w:val="00B00CC6"/>
    <w:rsid w:val="00B013F5"/>
    <w:rsid w:val="00B0163D"/>
    <w:rsid w:val="00B01C81"/>
    <w:rsid w:val="00B02B11"/>
    <w:rsid w:val="00B02BD6"/>
    <w:rsid w:val="00B040E8"/>
    <w:rsid w:val="00B05AF7"/>
    <w:rsid w:val="00B05F16"/>
    <w:rsid w:val="00B06AA5"/>
    <w:rsid w:val="00B06C0D"/>
    <w:rsid w:val="00B0767C"/>
    <w:rsid w:val="00B076FE"/>
    <w:rsid w:val="00B102EA"/>
    <w:rsid w:val="00B10571"/>
    <w:rsid w:val="00B1080F"/>
    <w:rsid w:val="00B10B94"/>
    <w:rsid w:val="00B1351C"/>
    <w:rsid w:val="00B13F05"/>
    <w:rsid w:val="00B13FA3"/>
    <w:rsid w:val="00B14435"/>
    <w:rsid w:val="00B14BBF"/>
    <w:rsid w:val="00B14E96"/>
    <w:rsid w:val="00B15A31"/>
    <w:rsid w:val="00B15E8A"/>
    <w:rsid w:val="00B17158"/>
    <w:rsid w:val="00B17204"/>
    <w:rsid w:val="00B17B55"/>
    <w:rsid w:val="00B20A70"/>
    <w:rsid w:val="00B20F7B"/>
    <w:rsid w:val="00B21257"/>
    <w:rsid w:val="00B218AD"/>
    <w:rsid w:val="00B22D39"/>
    <w:rsid w:val="00B23213"/>
    <w:rsid w:val="00B235A5"/>
    <w:rsid w:val="00B239FC"/>
    <w:rsid w:val="00B23A46"/>
    <w:rsid w:val="00B23AFB"/>
    <w:rsid w:val="00B23F3C"/>
    <w:rsid w:val="00B2406C"/>
    <w:rsid w:val="00B24258"/>
    <w:rsid w:val="00B243E7"/>
    <w:rsid w:val="00B24C9D"/>
    <w:rsid w:val="00B24F99"/>
    <w:rsid w:val="00B25440"/>
    <w:rsid w:val="00B25653"/>
    <w:rsid w:val="00B26261"/>
    <w:rsid w:val="00B2656A"/>
    <w:rsid w:val="00B26CFE"/>
    <w:rsid w:val="00B27615"/>
    <w:rsid w:val="00B27673"/>
    <w:rsid w:val="00B2790B"/>
    <w:rsid w:val="00B304CB"/>
    <w:rsid w:val="00B30893"/>
    <w:rsid w:val="00B3091A"/>
    <w:rsid w:val="00B313B4"/>
    <w:rsid w:val="00B31A20"/>
    <w:rsid w:val="00B31BC1"/>
    <w:rsid w:val="00B31FE3"/>
    <w:rsid w:val="00B3281C"/>
    <w:rsid w:val="00B32D5D"/>
    <w:rsid w:val="00B3323C"/>
    <w:rsid w:val="00B33932"/>
    <w:rsid w:val="00B33C56"/>
    <w:rsid w:val="00B33D5E"/>
    <w:rsid w:val="00B342EF"/>
    <w:rsid w:val="00B34357"/>
    <w:rsid w:val="00B34738"/>
    <w:rsid w:val="00B350EC"/>
    <w:rsid w:val="00B35549"/>
    <w:rsid w:val="00B367E0"/>
    <w:rsid w:val="00B36B16"/>
    <w:rsid w:val="00B36E37"/>
    <w:rsid w:val="00B37675"/>
    <w:rsid w:val="00B3783E"/>
    <w:rsid w:val="00B404C5"/>
    <w:rsid w:val="00B40EC4"/>
    <w:rsid w:val="00B41EB0"/>
    <w:rsid w:val="00B42C0A"/>
    <w:rsid w:val="00B438B3"/>
    <w:rsid w:val="00B43A17"/>
    <w:rsid w:val="00B43A8B"/>
    <w:rsid w:val="00B43CE7"/>
    <w:rsid w:val="00B4404E"/>
    <w:rsid w:val="00B4466D"/>
    <w:rsid w:val="00B4504F"/>
    <w:rsid w:val="00B4512D"/>
    <w:rsid w:val="00B46331"/>
    <w:rsid w:val="00B4672A"/>
    <w:rsid w:val="00B4780C"/>
    <w:rsid w:val="00B47F6E"/>
    <w:rsid w:val="00B500A4"/>
    <w:rsid w:val="00B501B5"/>
    <w:rsid w:val="00B51625"/>
    <w:rsid w:val="00B518DC"/>
    <w:rsid w:val="00B51F60"/>
    <w:rsid w:val="00B520F4"/>
    <w:rsid w:val="00B52757"/>
    <w:rsid w:val="00B529F1"/>
    <w:rsid w:val="00B52FC2"/>
    <w:rsid w:val="00B5322C"/>
    <w:rsid w:val="00B535CB"/>
    <w:rsid w:val="00B536BC"/>
    <w:rsid w:val="00B5447E"/>
    <w:rsid w:val="00B56587"/>
    <w:rsid w:val="00B56A14"/>
    <w:rsid w:val="00B56D1F"/>
    <w:rsid w:val="00B56F5B"/>
    <w:rsid w:val="00B571B5"/>
    <w:rsid w:val="00B57418"/>
    <w:rsid w:val="00B57629"/>
    <w:rsid w:val="00B600CA"/>
    <w:rsid w:val="00B602BD"/>
    <w:rsid w:val="00B6044A"/>
    <w:rsid w:val="00B60AB4"/>
    <w:rsid w:val="00B60BA2"/>
    <w:rsid w:val="00B61036"/>
    <w:rsid w:val="00B61690"/>
    <w:rsid w:val="00B617D9"/>
    <w:rsid w:val="00B61E51"/>
    <w:rsid w:val="00B62C59"/>
    <w:rsid w:val="00B6344E"/>
    <w:rsid w:val="00B63498"/>
    <w:rsid w:val="00B635ED"/>
    <w:rsid w:val="00B64AA2"/>
    <w:rsid w:val="00B654E9"/>
    <w:rsid w:val="00B6579F"/>
    <w:rsid w:val="00B65A4D"/>
    <w:rsid w:val="00B65C24"/>
    <w:rsid w:val="00B65F4C"/>
    <w:rsid w:val="00B65F63"/>
    <w:rsid w:val="00B6749A"/>
    <w:rsid w:val="00B67856"/>
    <w:rsid w:val="00B67A3A"/>
    <w:rsid w:val="00B67BEB"/>
    <w:rsid w:val="00B67F6E"/>
    <w:rsid w:val="00B701F7"/>
    <w:rsid w:val="00B70315"/>
    <w:rsid w:val="00B70842"/>
    <w:rsid w:val="00B71D1B"/>
    <w:rsid w:val="00B721B5"/>
    <w:rsid w:val="00B7272B"/>
    <w:rsid w:val="00B72F1C"/>
    <w:rsid w:val="00B7308B"/>
    <w:rsid w:val="00B7315B"/>
    <w:rsid w:val="00B7328E"/>
    <w:rsid w:val="00B73356"/>
    <w:rsid w:val="00B73543"/>
    <w:rsid w:val="00B74110"/>
    <w:rsid w:val="00B74342"/>
    <w:rsid w:val="00B746DC"/>
    <w:rsid w:val="00B7495F"/>
    <w:rsid w:val="00B7584D"/>
    <w:rsid w:val="00B75924"/>
    <w:rsid w:val="00B759BC"/>
    <w:rsid w:val="00B75E87"/>
    <w:rsid w:val="00B75F93"/>
    <w:rsid w:val="00B76A0E"/>
    <w:rsid w:val="00B7731D"/>
    <w:rsid w:val="00B77497"/>
    <w:rsid w:val="00B775FA"/>
    <w:rsid w:val="00B77D28"/>
    <w:rsid w:val="00B807EB"/>
    <w:rsid w:val="00B80FD5"/>
    <w:rsid w:val="00B815D8"/>
    <w:rsid w:val="00B81B1E"/>
    <w:rsid w:val="00B82D84"/>
    <w:rsid w:val="00B837F6"/>
    <w:rsid w:val="00B840B9"/>
    <w:rsid w:val="00B84AF0"/>
    <w:rsid w:val="00B8514E"/>
    <w:rsid w:val="00B8526E"/>
    <w:rsid w:val="00B863ED"/>
    <w:rsid w:val="00B8646B"/>
    <w:rsid w:val="00B864D8"/>
    <w:rsid w:val="00B87080"/>
    <w:rsid w:val="00B87830"/>
    <w:rsid w:val="00B878FA"/>
    <w:rsid w:val="00B879E6"/>
    <w:rsid w:val="00B90392"/>
    <w:rsid w:val="00B90BDF"/>
    <w:rsid w:val="00B90DA4"/>
    <w:rsid w:val="00B91AFC"/>
    <w:rsid w:val="00B91EA7"/>
    <w:rsid w:val="00B92060"/>
    <w:rsid w:val="00B9215B"/>
    <w:rsid w:val="00B927E4"/>
    <w:rsid w:val="00B92805"/>
    <w:rsid w:val="00B92857"/>
    <w:rsid w:val="00B931D4"/>
    <w:rsid w:val="00B93441"/>
    <w:rsid w:val="00B936FC"/>
    <w:rsid w:val="00B938F3"/>
    <w:rsid w:val="00B93904"/>
    <w:rsid w:val="00B93DDE"/>
    <w:rsid w:val="00B94028"/>
    <w:rsid w:val="00B9428E"/>
    <w:rsid w:val="00B94598"/>
    <w:rsid w:val="00B94986"/>
    <w:rsid w:val="00B949B4"/>
    <w:rsid w:val="00B9518D"/>
    <w:rsid w:val="00B952E9"/>
    <w:rsid w:val="00B95995"/>
    <w:rsid w:val="00B95D9E"/>
    <w:rsid w:val="00B96810"/>
    <w:rsid w:val="00B968BB"/>
    <w:rsid w:val="00B96E73"/>
    <w:rsid w:val="00B97369"/>
    <w:rsid w:val="00BA19D2"/>
    <w:rsid w:val="00BA19F6"/>
    <w:rsid w:val="00BA2299"/>
    <w:rsid w:val="00BA22FE"/>
    <w:rsid w:val="00BA29F2"/>
    <w:rsid w:val="00BA2D5E"/>
    <w:rsid w:val="00BA2D9E"/>
    <w:rsid w:val="00BA35B3"/>
    <w:rsid w:val="00BA360E"/>
    <w:rsid w:val="00BA4A12"/>
    <w:rsid w:val="00BA4B90"/>
    <w:rsid w:val="00BA4D58"/>
    <w:rsid w:val="00BA55C5"/>
    <w:rsid w:val="00BA55FF"/>
    <w:rsid w:val="00BA65DC"/>
    <w:rsid w:val="00BA6BA0"/>
    <w:rsid w:val="00BA7212"/>
    <w:rsid w:val="00BA7C5C"/>
    <w:rsid w:val="00BA7E8B"/>
    <w:rsid w:val="00BB0526"/>
    <w:rsid w:val="00BB07C0"/>
    <w:rsid w:val="00BB0CBD"/>
    <w:rsid w:val="00BB1107"/>
    <w:rsid w:val="00BB1156"/>
    <w:rsid w:val="00BB19E7"/>
    <w:rsid w:val="00BB1ABE"/>
    <w:rsid w:val="00BB24B2"/>
    <w:rsid w:val="00BB31F2"/>
    <w:rsid w:val="00BB3B17"/>
    <w:rsid w:val="00BB3CA6"/>
    <w:rsid w:val="00BB464F"/>
    <w:rsid w:val="00BB4763"/>
    <w:rsid w:val="00BB4B8F"/>
    <w:rsid w:val="00BB526B"/>
    <w:rsid w:val="00BB5375"/>
    <w:rsid w:val="00BB53D8"/>
    <w:rsid w:val="00BB5975"/>
    <w:rsid w:val="00BB6737"/>
    <w:rsid w:val="00BB7571"/>
    <w:rsid w:val="00BB760E"/>
    <w:rsid w:val="00BB76F7"/>
    <w:rsid w:val="00BC07A4"/>
    <w:rsid w:val="00BC07ED"/>
    <w:rsid w:val="00BC1147"/>
    <w:rsid w:val="00BC1377"/>
    <w:rsid w:val="00BC1CB6"/>
    <w:rsid w:val="00BC2385"/>
    <w:rsid w:val="00BC29F8"/>
    <w:rsid w:val="00BC2AC3"/>
    <w:rsid w:val="00BC2DC2"/>
    <w:rsid w:val="00BC3A72"/>
    <w:rsid w:val="00BC412C"/>
    <w:rsid w:val="00BC4161"/>
    <w:rsid w:val="00BC478F"/>
    <w:rsid w:val="00BC4E10"/>
    <w:rsid w:val="00BC4FA2"/>
    <w:rsid w:val="00BC5F3D"/>
    <w:rsid w:val="00BC6033"/>
    <w:rsid w:val="00BC6F74"/>
    <w:rsid w:val="00BC7619"/>
    <w:rsid w:val="00BC76D3"/>
    <w:rsid w:val="00BC7CEC"/>
    <w:rsid w:val="00BD0496"/>
    <w:rsid w:val="00BD196C"/>
    <w:rsid w:val="00BD28B6"/>
    <w:rsid w:val="00BD2BBA"/>
    <w:rsid w:val="00BD2C73"/>
    <w:rsid w:val="00BD2C7C"/>
    <w:rsid w:val="00BD33E1"/>
    <w:rsid w:val="00BD377D"/>
    <w:rsid w:val="00BD3EB5"/>
    <w:rsid w:val="00BD402A"/>
    <w:rsid w:val="00BD4221"/>
    <w:rsid w:val="00BD52C6"/>
    <w:rsid w:val="00BD5709"/>
    <w:rsid w:val="00BD596B"/>
    <w:rsid w:val="00BD5A6C"/>
    <w:rsid w:val="00BD5E93"/>
    <w:rsid w:val="00BD6776"/>
    <w:rsid w:val="00BD692A"/>
    <w:rsid w:val="00BD6C3D"/>
    <w:rsid w:val="00BD7183"/>
    <w:rsid w:val="00BD72CD"/>
    <w:rsid w:val="00BD738A"/>
    <w:rsid w:val="00BD7496"/>
    <w:rsid w:val="00BD7CA5"/>
    <w:rsid w:val="00BD7FE6"/>
    <w:rsid w:val="00BE0777"/>
    <w:rsid w:val="00BE0B4D"/>
    <w:rsid w:val="00BE100E"/>
    <w:rsid w:val="00BE18CD"/>
    <w:rsid w:val="00BE20FF"/>
    <w:rsid w:val="00BE2256"/>
    <w:rsid w:val="00BE2838"/>
    <w:rsid w:val="00BE28D1"/>
    <w:rsid w:val="00BE362F"/>
    <w:rsid w:val="00BE3709"/>
    <w:rsid w:val="00BE3799"/>
    <w:rsid w:val="00BE3C08"/>
    <w:rsid w:val="00BE4285"/>
    <w:rsid w:val="00BE4863"/>
    <w:rsid w:val="00BE48DF"/>
    <w:rsid w:val="00BE4D47"/>
    <w:rsid w:val="00BE6204"/>
    <w:rsid w:val="00BE62A8"/>
    <w:rsid w:val="00BE7918"/>
    <w:rsid w:val="00BE7B72"/>
    <w:rsid w:val="00BE7C06"/>
    <w:rsid w:val="00BE7C48"/>
    <w:rsid w:val="00BE7D09"/>
    <w:rsid w:val="00BF00D1"/>
    <w:rsid w:val="00BF00D6"/>
    <w:rsid w:val="00BF07C1"/>
    <w:rsid w:val="00BF07C6"/>
    <w:rsid w:val="00BF1504"/>
    <w:rsid w:val="00BF1D06"/>
    <w:rsid w:val="00BF20A8"/>
    <w:rsid w:val="00BF20B1"/>
    <w:rsid w:val="00BF2F6B"/>
    <w:rsid w:val="00BF2FB8"/>
    <w:rsid w:val="00BF37B4"/>
    <w:rsid w:val="00BF3A9A"/>
    <w:rsid w:val="00BF3E1F"/>
    <w:rsid w:val="00BF4F08"/>
    <w:rsid w:val="00BF5760"/>
    <w:rsid w:val="00BF6947"/>
    <w:rsid w:val="00BF69D9"/>
    <w:rsid w:val="00BF75F9"/>
    <w:rsid w:val="00BF766C"/>
    <w:rsid w:val="00BF7FA3"/>
    <w:rsid w:val="00C0040D"/>
    <w:rsid w:val="00C00D39"/>
    <w:rsid w:val="00C02413"/>
    <w:rsid w:val="00C02524"/>
    <w:rsid w:val="00C02C1D"/>
    <w:rsid w:val="00C037FA"/>
    <w:rsid w:val="00C03B7C"/>
    <w:rsid w:val="00C03FD7"/>
    <w:rsid w:val="00C04212"/>
    <w:rsid w:val="00C042FA"/>
    <w:rsid w:val="00C0492D"/>
    <w:rsid w:val="00C05059"/>
    <w:rsid w:val="00C05B91"/>
    <w:rsid w:val="00C05BD1"/>
    <w:rsid w:val="00C06CCC"/>
    <w:rsid w:val="00C07A79"/>
    <w:rsid w:val="00C1003A"/>
    <w:rsid w:val="00C10459"/>
    <w:rsid w:val="00C1065D"/>
    <w:rsid w:val="00C108AA"/>
    <w:rsid w:val="00C10CA6"/>
    <w:rsid w:val="00C10F31"/>
    <w:rsid w:val="00C122FA"/>
    <w:rsid w:val="00C123E7"/>
    <w:rsid w:val="00C12907"/>
    <w:rsid w:val="00C12B9E"/>
    <w:rsid w:val="00C12E4A"/>
    <w:rsid w:val="00C141E9"/>
    <w:rsid w:val="00C14763"/>
    <w:rsid w:val="00C14A41"/>
    <w:rsid w:val="00C15D57"/>
    <w:rsid w:val="00C16016"/>
    <w:rsid w:val="00C16B6F"/>
    <w:rsid w:val="00C171D1"/>
    <w:rsid w:val="00C1724E"/>
    <w:rsid w:val="00C1732D"/>
    <w:rsid w:val="00C2060D"/>
    <w:rsid w:val="00C20EAF"/>
    <w:rsid w:val="00C21186"/>
    <w:rsid w:val="00C220D9"/>
    <w:rsid w:val="00C2257B"/>
    <w:rsid w:val="00C230F3"/>
    <w:rsid w:val="00C23449"/>
    <w:rsid w:val="00C23809"/>
    <w:rsid w:val="00C23BF8"/>
    <w:rsid w:val="00C24896"/>
    <w:rsid w:val="00C24E90"/>
    <w:rsid w:val="00C25515"/>
    <w:rsid w:val="00C2559E"/>
    <w:rsid w:val="00C261AC"/>
    <w:rsid w:val="00C26466"/>
    <w:rsid w:val="00C26600"/>
    <w:rsid w:val="00C26753"/>
    <w:rsid w:val="00C26DD5"/>
    <w:rsid w:val="00C276EE"/>
    <w:rsid w:val="00C27DE8"/>
    <w:rsid w:val="00C30034"/>
    <w:rsid w:val="00C30060"/>
    <w:rsid w:val="00C30398"/>
    <w:rsid w:val="00C30B1D"/>
    <w:rsid w:val="00C30E81"/>
    <w:rsid w:val="00C3151E"/>
    <w:rsid w:val="00C32520"/>
    <w:rsid w:val="00C32688"/>
    <w:rsid w:val="00C3297C"/>
    <w:rsid w:val="00C32B28"/>
    <w:rsid w:val="00C3327A"/>
    <w:rsid w:val="00C33320"/>
    <w:rsid w:val="00C333C9"/>
    <w:rsid w:val="00C33442"/>
    <w:rsid w:val="00C33529"/>
    <w:rsid w:val="00C3382A"/>
    <w:rsid w:val="00C339B7"/>
    <w:rsid w:val="00C33F99"/>
    <w:rsid w:val="00C33FBD"/>
    <w:rsid w:val="00C3406C"/>
    <w:rsid w:val="00C347D3"/>
    <w:rsid w:val="00C35B2A"/>
    <w:rsid w:val="00C361CE"/>
    <w:rsid w:val="00C36252"/>
    <w:rsid w:val="00C362D1"/>
    <w:rsid w:val="00C36633"/>
    <w:rsid w:val="00C367F4"/>
    <w:rsid w:val="00C377D6"/>
    <w:rsid w:val="00C37867"/>
    <w:rsid w:val="00C37CDE"/>
    <w:rsid w:val="00C37D1F"/>
    <w:rsid w:val="00C37E99"/>
    <w:rsid w:val="00C4093C"/>
    <w:rsid w:val="00C41660"/>
    <w:rsid w:val="00C41B56"/>
    <w:rsid w:val="00C42024"/>
    <w:rsid w:val="00C422E5"/>
    <w:rsid w:val="00C42381"/>
    <w:rsid w:val="00C428C7"/>
    <w:rsid w:val="00C43A2B"/>
    <w:rsid w:val="00C43CE8"/>
    <w:rsid w:val="00C4475D"/>
    <w:rsid w:val="00C44AE8"/>
    <w:rsid w:val="00C45069"/>
    <w:rsid w:val="00C45576"/>
    <w:rsid w:val="00C458CD"/>
    <w:rsid w:val="00C45917"/>
    <w:rsid w:val="00C45B5B"/>
    <w:rsid w:val="00C45D45"/>
    <w:rsid w:val="00C468BE"/>
    <w:rsid w:val="00C473D1"/>
    <w:rsid w:val="00C47CF6"/>
    <w:rsid w:val="00C52C9A"/>
    <w:rsid w:val="00C52E32"/>
    <w:rsid w:val="00C52F24"/>
    <w:rsid w:val="00C53616"/>
    <w:rsid w:val="00C53F6C"/>
    <w:rsid w:val="00C546AC"/>
    <w:rsid w:val="00C55F9E"/>
    <w:rsid w:val="00C5623B"/>
    <w:rsid w:val="00C567AA"/>
    <w:rsid w:val="00C5729F"/>
    <w:rsid w:val="00C57350"/>
    <w:rsid w:val="00C5750D"/>
    <w:rsid w:val="00C5757F"/>
    <w:rsid w:val="00C5762C"/>
    <w:rsid w:val="00C576A3"/>
    <w:rsid w:val="00C577F0"/>
    <w:rsid w:val="00C578F8"/>
    <w:rsid w:val="00C57937"/>
    <w:rsid w:val="00C60056"/>
    <w:rsid w:val="00C609A1"/>
    <w:rsid w:val="00C6104D"/>
    <w:rsid w:val="00C61516"/>
    <w:rsid w:val="00C61C9F"/>
    <w:rsid w:val="00C6296C"/>
    <w:rsid w:val="00C63786"/>
    <w:rsid w:val="00C63B19"/>
    <w:rsid w:val="00C63B38"/>
    <w:rsid w:val="00C63D67"/>
    <w:rsid w:val="00C63DA3"/>
    <w:rsid w:val="00C64BA6"/>
    <w:rsid w:val="00C64C12"/>
    <w:rsid w:val="00C657BE"/>
    <w:rsid w:val="00C65A26"/>
    <w:rsid w:val="00C66094"/>
    <w:rsid w:val="00C668A3"/>
    <w:rsid w:val="00C66AC9"/>
    <w:rsid w:val="00C671C7"/>
    <w:rsid w:val="00C67E49"/>
    <w:rsid w:val="00C70D26"/>
    <w:rsid w:val="00C71B8F"/>
    <w:rsid w:val="00C72A3E"/>
    <w:rsid w:val="00C72E22"/>
    <w:rsid w:val="00C739ED"/>
    <w:rsid w:val="00C73D89"/>
    <w:rsid w:val="00C74343"/>
    <w:rsid w:val="00C745DF"/>
    <w:rsid w:val="00C74872"/>
    <w:rsid w:val="00C74D85"/>
    <w:rsid w:val="00C74D9B"/>
    <w:rsid w:val="00C75453"/>
    <w:rsid w:val="00C757D8"/>
    <w:rsid w:val="00C75C2C"/>
    <w:rsid w:val="00C76200"/>
    <w:rsid w:val="00C7626C"/>
    <w:rsid w:val="00C7640F"/>
    <w:rsid w:val="00C7714F"/>
    <w:rsid w:val="00C8059B"/>
    <w:rsid w:val="00C80A1A"/>
    <w:rsid w:val="00C812E1"/>
    <w:rsid w:val="00C814CA"/>
    <w:rsid w:val="00C816BD"/>
    <w:rsid w:val="00C817D2"/>
    <w:rsid w:val="00C82038"/>
    <w:rsid w:val="00C820AD"/>
    <w:rsid w:val="00C821F3"/>
    <w:rsid w:val="00C82A9E"/>
    <w:rsid w:val="00C83009"/>
    <w:rsid w:val="00C8317A"/>
    <w:rsid w:val="00C83BE1"/>
    <w:rsid w:val="00C84202"/>
    <w:rsid w:val="00C847C5"/>
    <w:rsid w:val="00C850DD"/>
    <w:rsid w:val="00C860EF"/>
    <w:rsid w:val="00C864F9"/>
    <w:rsid w:val="00C86890"/>
    <w:rsid w:val="00C87F08"/>
    <w:rsid w:val="00C906C2"/>
    <w:rsid w:val="00C91A1F"/>
    <w:rsid w:val="00C938B5"/>
    <w:rsid w:val="00C93C96"/>
    <w:rsid w:val="00C93EB4"/>
    <w:rsid w:val="00C94181"/>
    <w:rsid w:val="00C94262"/>
    <w:rsid w:val="00C95158"/>
    <w:rsid w:val="00C95695"/>
    <w:rsid w:val="00C9574B"/>
    <w:rsid w:val="00C95DFF"/>
    <w:rsid w:val="00C96037"/>
    <w:rsid w:val="00C962EB"/>
    <w:rsid w:val="00C96343"/>
    <w:rsid w:val="00C964C5"/>
    <w:rsid w:val="00C976C6"/>
    <w:rsid w:val="00CA027F"/>
    <w:rsid w:val="00CA0D10"/>
    <w:rsid w:val="00CA15CC"/>
    <w:rsid w:val="00CA194E"/>
    <w:rsid w:val="00CA2AB6"/>
    <w:rsid w:val="00CA2E38"/>
    <w:rsid w:val="00CA32A0"/>
    <w:rsid w:val="00CA37EA"/>
    <w:rsid w:val="00CA41B6"/>
    <w:rsid w:val="00CA44DD"/>
    <w:rsid w:val="00CA4ED8"/>
    <w:rsid w:val="00CA4F31"/>
    <w:rsid w:val="00CA528E"/>
    <w:rsid w:val="00CA5968"/>
    <w:rsid w:val="00CA5F37"/>
    <w:rsid w:val="00CA7768"/>
    <w:rsid w:val="00CA77B7"/>
    <w:rsid w:val="00CA785B"/>
    <w:rsid w:val="00CA7903"/>
    <w:rsid w:val="00CA796A"/>
    <w:rsid w:val="00CB017C"/>
    <w:rsid w:val="00CB05C7"/>
    <w:rsid w:val="00CB060F"/>
    <w:rsid w:val="00CB0679"/>
    <w:rsid w:val="00CB095C"/>
    <w:rsid w:val="00CB099C"/>
    <w:rsid w:val="00CB1C27"/>
    <w:rsid w:val="00CB2851"/>
    <w:rsid w:val="00CB29FF"/>
    <w:rsid w:val="00CB2B38"/>
    <w:rsid w:val="00CB2F25"/>
    <w:rsid w:val="00CB2FF4"/>
    <w:rsid w:val="00CB3677"/>
    <w:rsid w:val="00CB4196"/>
    <w:rsid w:val="00CB4404"/>
    <w:rsid w:val="00CB4662"/>
    <w:rsid w:val="00CB49EF"/>
    <w:rsid w:val="00CB4F49"/>
    <w:rsid w:val="00CB5373"/>
    <w:rsid w:val="00CB5462"/>
    <w:rsid w:val="00CB5694"/>
    <w:rsid w:val="00CB5AFF"/>
    <w:rsid w:val="00CB6746"/>
    <w:rsid w:val="00CB681E"/>
    <w:rsid w:val="00CB6EDE"/>
    <w:rsid w:val="00CC02E6"/>
    <w:rsid w:val="00CC03A6"/>
    <w:rsid w:val="00CC05F5"/>
    <w:rsid w:val="00CC0736"/>
    <w:rsid w:val="00CC1FDB"/>
    <w:rsid w:val="00CC2C53"/>
    <w:rsid w:val="00CC30ED"/>
    <w:rsid w:val="00CC3179"/>
    <w:rsid w:val="00CC3277"/>
    <w:rsid w:val="00CC3EAC"/>
    <w:rsid w:val="00CC3F7A"/>
    <w:rsid w:val="00CC409C"/>
    <w:rsid w:val="00CC44D1"/>
    <w:rsid w:val="00CC54B0"/>
    <w:rsid w:val="00CC55A4"/>
    <w:rsid w:val="00CC5C28"/>
    <w:rsid w:val="00CC6019"/>
    <w:rsid w:val="00CC617F"/>
    <w:rsid w:val="00CC752B"/>
    <w:rsid w:val="00CD1247"/>
    <w:rsid w:val="00CD1741"/>
    <w:rsid w:val="00CD1973"/>
    <w:rsid w:val="00CD31D1"/>
    <w:rsid w:val="00CD3443"/>
    <w:rsid w:val="00CD3DF2"/>
    <w:rsid w:val="00CD4148"/>
    <w:rsid w:val="00CD48F5"/>
    <w:rsid w:val="00CD556B"/>
    <w:rsid w:val="00CD5751"/>
    <w:rsid w:val="00CD5997"/>
    <w:rsid w:val="00CD5C94"/>
    <w:rsid w:val="00CD6D73"/>
    <w:rsid w:val="00CD721E"/>
    <w:rsid w:val="00CD7448"/>
    <w:rsid w:val="00CD7453"/>
    <w:rsid w:val="00CD74A4"/>
    <w:rsid w:val="00CD7A04"/>
    <w:rsid w:val="00CD7D64"/>
    <w:rsid w:val="00CE0E49"/>
    <w:rsid w:val="00CE10F7"/>
    <w:rsid w:val="00CE1278"/>
    <w:rsid w:val="00CE1EEE"/>
    <w:rsid w:val="00CE20C7"/>
    <w:rsid w:val="00CE2E61"/>
    <w:rsid w:val="00CE316E"/>
    <w:rsid w:val="00CE34F4"/>
    <w:rsid w:val="00CE3671"/>
    <w:rsid w:val="00CE3754"/>
    <w:rsid w:val="00CE3C79"/>
    <w:rsid w:val="00CE5C07"/>
    <w:rsid w:val="00CE73E4"/>
    <w:rsid w:val="00CE7622"/>
    <w:rsid w:val="00CE7E21"/>
    <w:rsid w:val="00CF00B1"/>
    <w:rsid w:val="00CF0D96"/>
    <w:rsid w:val="00CF0E15"/>
    <w:rsid w:val="00CF109C"/>
    <w:rsid w:val="00CF110D"/>
    <w:rsid w:val="00CF12A2"/>
    <w:rsid w:val="00CF14C3"/>
    <w:rsid w:val="00CF16CC"/>
    <w:rsid w:val="00CF1829"/>
    <w:rsid w:val="00CF204C"/>
    <w:rsid w:val="00CF256C"/>
    <w:rsid w:val="00CF376F"/>
    <w:rsid w:val="00CF406B"/>
    <w:rsid w:val="00CF44AE"/>
    <w:rsid w:val="00CF47D8"/>
    <w:rsid w:val="00CF4E7F"/>
    <w:rsid w:val="00CF54C2"/>
    <w:rsid w:val="00CF57EC"/>
    <w:rsid w:val="00CF5920"/>
    <w:rsid w:val="00CF5FD9"/>
    <w:rsid w:val="00CF6302"/>
    <w:rsid w:val="00CF6CD8"/>
    <w:rsid w:val="00CF73A1"/>
    <w:rsid w:val="00CF792F"/>
    <w:rsid w:val="00D0002C"/>
    <w:rsid w:val="00D0003E"/>
    <w:rsid w:val="00D00293"/>
    <w:rsid w:val="00D002D8"/>
    <w:rsid w:val="00D00726"/>
    <w:rsid w:val="00D00AD2"/>
    <w:rsid w:val="00D00E5E"/>
    <w:rsid w:val="00D02219"/>
    <w:rsid w:val="00D02E9C"/>
    <w:rsid w:val="00D03059"/>
    <w:rsid w:val="00D030F8"/>
    <w:rsid w:val="00D032E7"/>
    <w:rsid w:val="00D034BA"/>
    <w:rsid w:val="00D035BE"/>
    <w:rsid w:val="00D03B44"/>
    <w:rsid w:val="00D03EF1"/>
    <w:rsid w:val="00D0401F"/>
    <w:rsid w:val="00D043C5"/>
    <w:rsid w:val="00D04848"/>
    <w:rsid w:val="00D049F7"/>
    <w:rsid w:val="00D0586E"/>
    <w:rsid w:val="00D06712"/>
    <w:rsid w:val="00D06E56"/>
    <w:rsid w:val="00D077FF"/>
    <w:rsid w:val="00D07E15"/>
    <w:rsid w:val="00D1005D"/>
    <w:rsid w:val="00D10177"/>
    <w:rsid w:val="00D114F0"/>
    <w:rsid w:val="00D11FFE"/>
    <w:rsid w:val="00D1200C"/>
    <w:rsid w:val="00D122D5"/>
    <w:rsid w:val="00D12731"/>
    <w:rsid w:val="00D1275D"/>
    <w:rsid w:val="00D12CBA"/>
    <w:rsid w:val="00D12DA8"/>
    <w:rsid w:val="00D12FE7"/>
    <w:rsid w:val="00D132E7"/>
    <w:rsid w:val="00D13391"/>
    <w:rsid w:val="00D1360D"/>
    <w:rsid w:val="00D13A30"/>
    <w:rsid w:val="00D149E5"/>
    <w:rsid w:val="00D15199"/>
    <w:rsid w:val="00D166AE"/>
    <w:rsid w:val="00D167AE"/>
    <w:rsid w:val="00D17877"/>
    <w:rsid w:val="00D17891"/>
    <w:rsid w:val="00D17DC3"/>
    <w:rsid w:val="00D204AE"/>
    <w:rsid w:val="00D206EB"/>
    <w:rsid w:val="00D211A4"/>
    <w:rsid w:val="00D221E8"/>
    <w:rsid w:val="00D22E2D"/>
    <w:rsid w:val="00D230C6"/>
    <w:rsid w:val="00D24A6E"/>
    <w:rsid w:val="00D24FA4"/>
    <w:rsid w:val="00D2535A"/>
    <w:rsid w:val="00D253EE"/>
    <w:rsid w:val="00D25400"/>
    <w:rsid w:val="00D256ED"/>
    <w:rsid w:val="00D257FF"/>
    <w:rsid w:val="00D25FD9"/>
    <w:rsid w:val="00D26349"/>
    <w:rsid w:val="00D264AD"/>
    <w:rsid w:val="00D2653E"/>
    <w:rsid w:val="00D306AD"/>
    <w:rsid w:val="00D30C8D"/>
    <w:rsid w:val="00D30F56"/>
    <w:rsid w:val="00D30FA3"/>
    <w:rsid w:val="00D3112D"/>
    <w:rsid w:val="00D31272"/>
    <w:rsid w:val="00D32103"/>
    <w:rsid w:val="00D321A5"/>
    <w:rsid w:val="00D32BF9"/>
    <w:rsid w:val="00D3325D"/>
    <w:rsid w:val="00D33B63"/>
    <w:rsid w:val="00D33C2C"/>
    <w:rsid w:val="00D33D41"/>
    <w:rsid w:val="00D33E36"/>
    <w:rsid w:val="00D3433E"/>
    <w:rsid w:val="00D3501C"/>
    <w:rsid w:val="00D350A7"/>
    <w:rsid w:val="00D350F2"/>
    <w:rsid w:val="00D35DF6"/>
    <w:rsid w:val="00D36034"/>
    <w:rsid w:val="00D36053"/>
    <w:rsid w:val="00D3619C"/>
    <w:rsid w:val="00D363D4"/>
    <w:rsid w:val="00D4072E"/>
    <w:rsid w:val="00D40C59"/>
    <w:rsid w:val="00D41550"/>
    <w:rsid w:val="00D42686"/>
    <w:rsid w:val="00D42864"/>
    <w:rsid w:val="00D42B7B"/>
    <w:rsid w:val="00D432AF"/>
    <w:rsid w:val="00D443BE"/>
    <w:rsid w:val="00D444ED"/>
    <w:rsid w:val="00D445E5"/>
    <w:rsid w:val="00D44A6E"/>
    <w:rsid w:val="00D44B01"/>
    <w:rsid w:val="00D44CC3"/>
    <w:rsid w:val="00D45973"/>
    <w:rsid w:val="00D46737"/>
    <w:rsid w:val="00D46AC3"/>
    <w:rsid w:val="00D47064"/>
    <w:rsid w:val="00D4753C"/>
    <w:rsid w:val="00D47780"/>
    <w:rsid w:val="00D502D5"/>
    <w:rsid w:val="00D50C93"/>
    <w:rsid w:val="00D51136"/>
    <w:rsid w:val="00D51902"/>
    <w:rsid w:val="00D521AD"/>
    <w:rsid w:val="00D53753"/>
    <w:rsid w:val="00D53882"/>
    <w:rsid w:val="00D5402B"/>
    <w:rsid w:val="00D544CF"/>
    <w:rsid w:val="00D54E69"/>
    <w:rsid w:val="00D55AF1"/>
    <w:rsid w:val="00D573CC"/>
    <w:rsid w:val="00D57666"/>
    <w:rsid w:val="00D60002"/>
    <w:rsid w:val="00D601EF"/>
    <w:rsid w:val="00D613D7"/>
    <w:rsid w:val="00D61857"/>
    <w:rsid w:val="00D61B7F"/>
    <w:rsid w:val="00D622F0"/>
    <w:rsid w:val="00D6234A"/>
    <w:rsid w:val="00D623ED"/>
    <w:rsid w:val="00D62B31"/>
    <w:rsid w:val="00D62C60"/>
    <w:rsid w:val="00D62E96"/>
    <w:rsid w:val="00D62F54"/>
    <w:rsid w:val="00D62F89"/>
    <w:rsid w:val="00D64312"/>
    <w:rsid w:val="00D64D7D"/>
    <w:rsid w:val="00D6581E"/>
    <w:rsid w:val="00D65CC3"/>
    <w:rsid w:val="00D6639C"/>
    <w:rsid w:val="00D664F6"/>
    <w:rsid w:val="00D67432"/>
    <w:rsid w:val="00D6768E"/>
    <w:rsid w:val="00D67CBE"/>
    <w:rsid w:val="00D70F69"/>
    <w:rsid w:val="00D712DF"/>
    <w:rsid w:val="00D71319"/>
    <w:rsid w:val="00D71324"/>
    <w:rsid w:val="00D71379"/>
    <w:rsid w:val="00D716E9"/>
    <w:rsid w:val="00D71773"/>
    <w:rsid w:val="00D7182D"/>
    <w:rsid w:val="00D71ECC"/>
    <w:rsid w:val="00D72285"/>
    <w:rsid w:val="00D725A9"/>
    <w:rsid w:val="00D727E3"/>
    <w:rsid w:val="00D72C0D"/>
    <w:rsid w:val="00D72FE5"/>
    <w:rsid w:val="00D73EF5"/>
    <w:rsid w:val="00D747E0"/>
    <w:rsid w:val="00D74EA9"/>
    <w:rsid w:val="00D7544C"/>
    <w:rsid w:val="00D75E70"/>
    <w:rsid w:val="00D772F8"/>
    <w:rsid w:val="00D773B6"/>
    <w:rsid w:val="00D7741F"/>
    <w:rsid w:val="00D77837"/>
    <w:rsid w:val="00D778B3"/>
    <w:rsid w:val="00D8023A"/>
    <w:rsid w:val="00D80957"/>
    <w:rsid w:val="00D80987"/>
    <w:rsid w:val="00D81266"/>
    <w:rsid w:val="00D8182D"/>
    <w:rsid w:val="00D81BBE"/>
    <w:rsid w:val="00D82860"/>
    <w:rsid w:val="00D828A9"/>
    <w:rsid w:val="00D8292C"/>
    <w:rsid w:val="00D82B61"/>
    <w:rsid w:val="00D82C8C"/>
    <w:rsid w:val="00D82D4B"/>
    <w:rsid w:val="00D8315D"/>
    <w:rsid w:val="00D83422"/>
    <w:rsid w:val="00D83423"/>
    <w:rsid w:val="00D837B8"/>
    <w:rsid w:val="00D83F2D"/>
    <w:rsid w:val="00D850B6"/>
    <w:rsid w:val="00D858DE"/>
    <w:rsid w:val="00D85EC7"/>
    <w:rsid w:val="00D866E1"/>
    <w:rsid w:val="00D86750"/>
    <w:rsid w:val="00D8683A"/>
    <w:rsid w:val="00D869ED"/>
    <w:rsid w:val="00D86DE5"/>
    <w:rsid w:val="00D870D2"/>
    <w:rsid w:val="00D877E7"/>
    <w:rsid w:val="00D87D38"/>
    <w:rsid w:val="00D9018D"/>
    <w:rsid w:val="00D90721"/>
    <w:rsid w:val="00D9091A"/>
    <w:rsid w:val="00D9113E"/>
    <w:rsid w:val="00D91485"/>
    <w:rsid w:val="00D91629"/>
    <w:rsid w:val="00D919D9"/>
    <w:rsid w:val="00D91A6F"/>
    <w:rsid w:val="00D920BC"/>
    <w:rsid w:val="00D9320F"/>
    <w:rsid w:val="00D94284"/>
    <w:rsid w:val="00D94CBF"/>
    <w:rsid w:val="00D95441"/>
    <w:rsid w:val="00D9578A"/>
    <w:rsid w:val="00D977F5"/>
    <w:rsid w:val="00D97A3B"/>
    <w:rsid w:val="00D97C58"/>
    <w:rsid w:val="00DA0515"/>
    <w:rsid w:val="00DA0E94"/>
    <w:rsid w:val="00DA0EB8"/>
    <w:rsid w:val="00DA1543"/>
    <w:rsid w:val="00DA16DB"/>
    <w:rsid w:val="00DA171A"/>
    <w:rsid w:val="00DA1C08"/>
    <w:rsid w:val="00DA1D4F"/>
    <w:rsid w:val="00DA1ED0"/>
    <w:rsid w:val="00DA285D"/>
    <w:rsid w:val="00DA2B4C"/>
    <w:rsid w:val="00DA2CA7"/>
    <w:rsid w:val="00DA2FFC"/>
    <w:rsid w:val="00DA359A"/>
    <w:rsid w:val="00DA3A8C"/>
    <w:rsid w:val="00DA3F48"/>
    <w:rsid w:val="00DA4DB4"/>
    <w:rsid w:val="00DA548E"/>
    <w:rsid w:val="00DA6804"/>
    <w:rsid w:val="00DA691D"/>
    <w:rsid w:val="00DA72CD"/>
    <w:rsid w:val="00DA7A7F"/>
    <w:rsid w:val="00DB0450"/>
    <w:rsid w:val="00DB0D3F"/>
    <w:rsid w:val="00DB11CC"/>
    <w:rsid w:val="00DB1486"/>
    <w:rsid w:val="00DB1621"/>
    <w:rsid w:val="00DB190E"/>
    <w:rsid w:val="00DB1AE8"/>
    <w:rsid w:val="00DB2297"/>
    <w:rsid w:val="00DB2849"/>
    <w:rsid w:val="00DB2CC5"/>
    <w:rsid w:val="00DB3838"/>
    <w:rsid w:val="00DB4783"/>
    <w:rsid w:val="00DB4C77"/>
    <w:rsid w:val="00DB4DAC"/>
    <w:rsid w:val="00DB4EDD"/>
    <w:rsid w:val="00DB4F64"/>
    <w:rsid w:val="00DB5294"/>
    <w:rsid w:val="00DB5437"/>
    <w:rsid w:val="00DB5791"/>
    <w:rsid w:val="00DB5E9A"/>
    <w:rsid w:val="00DB6265"/>
    <w:rsid w:val="00DB62AD"/>
    <w:rsid w:val="00DB6986"/>
    <w:rsid w:val="00DB76AF"/>
    <w:rsid w:val="00DB7750"/>
    <w:rsid w:val="00DB7B83"/>
    <w:rsid w:val="00DB7B8D"/>
    <w:rsid w:val="00DB7E49"/>
    <w:rsid w:val="00DC0065"/>
    <w:rsid w:val="00DC0EB3"/>
    <w:rsid w:val="00DC0F8A"/>
    <w:rsid w:val="00DC1193"/>
    <w:rsid w:val="00DC1305"/>
    <w:rsid w:val="00DC1619"/>
    <w:rsid w:val="00DC1852"/>
    <w:rsid w:val="00DC1AE9"/>
    <w:rsid w:val="00DC1CA0"/>
    <w:rsid w:val="00DC28D6"/>
    <w:rsid w:val="00DC35FE"/>
    <w:rsid w:val="00DC3634"/>
    <w:rsid w:val="00DC36B3"/>
    <w:rsid w:val="00DC3799"/>
    <w:rsid w:val="00DC40D4"/>
    <w:rsid w:val="00DC417A"/>
    <w:rsid w:val="00DC4556"/>
    <w:rsid w:val="00DC4E3D"/>
    <w:rsid w:val="00DC5115"/>
    <w:rsid w:val="00DC5913"/>
    <w:rsid w:val="00DC77E3"/>
    <w:rsid w:val="00DC7C0F"/>
    <w:rsid w:val="00DC7C9C"/>
    <w:rsid w:val="00DD02F3"/>
    <w:rsid w:val="00DD070B"/>
    <w:rsid w:val="00DD07AE"/>
    <w:rsid w:val="00DD1F2C"/>
    <w:rsid w:val="00DD21BC"/>
    <w:rsid w:val="00DD2653"/>
    <w:rsid w:val="00DD2877"/>
    <w:rsid w:val="00DD2F3B"/>
    <w:rsid w:val="00DD38DA"/>
    <w:rsid w:val="00DD3999"/>
    <w:rsid w:val="00DD3A8D"/>
    <w:rsid w:val="00DD3D0D"/>
    <w:rsid w:val="00DD3E11"/>
    <w:rsid w:val="00DD4165"/>
    <w:rsid w:val="00DD44A2"/>
    <w:rsid w:val="00DD587C"/>
    <w:rsid w:val="00DD61D1"/>
    <w:rsid w:val="00DD64D3"/>
    <w:rsid w:val="00DD6DF0"/>
    <w:rsid w:val="00DD6F5F"/>
    <w:rsid w:val="00DD764B"/>
    <w:rsid w:val="00DD7674"/>
    <w:rsid w:val="00DD7C3E"/>
    <w:rsid w:val="00DE01F9"/>
    <w:rsid w:val="00DE025D"/>
    <w:rsid w:val="00DE035B"/>
    <w:rsid w:val="00DE03D2"/>
    <w:rsid w:val="00DE062B"/>
    <w:rsid w:val="00DE099C"/>
    <w:rsid w:val="00DE0CB0"/>
    <w:rsid w:val="00DE20A4"/>
    <w:rsid w:val="00DE2304"/>
    <w:rsid w:val="00DE231B"/>
    <w:rsid w:val="00DE2AAE"/>
    <w:rsid w:val="00DE2E67"/>
    <w:rsid w:val="00DE36B6"/>
    <w:rsid w:val="00DE3F18"/>
    <w:rsid w:val="00DE412B"/>
    <w:rsid w:val="00DE4154"/>
    <w:rsid w:val="00DE4E1B"/>
    <w:rsid w:val="00DE51C2"/>
    <w:rsid w:val="00DE5242"/>
    <w:rsid w:val="00DE5B93"/>
    <w:rsid w:val="00DE64CB"/>
    <w:rsid w:val="00DE672F"/>
    <w:rsid w:val="00DE6749"/>
    <w:rsid w:val="00DE6A89"/>
    <w:rsid w:val="00DE6CF9"/>
    <w:rsid w:val="00DE7045"/>
    <w:rsid w:val="00DE7222"/>
    <w:rsid w:val="00DE7281"/>
    <w:rsid w:val="00DE75D4"/>
    <w:rsid w:val="00DE7720"/>
    <w:rsid w:val="00DF0573"/>
    <w:rsid w:val="00DF0E6E"/>
    <w:rsid w:val="00DF10A1"/>
    <w:rsid w:val="00DF1593"/>
    <w:rsid w:val="00DF1D5D"/>
    <w:rsid w:val="00DF1DA0"/>
    <w:rsid w:val="00DF2D4C"/>
    <w:rsid w:val="00DF3174"/>
    <w:rsid w:val="00DF332D"/>
    <w:rsid w:val="00DF336B"/>
    <w:rsid w:val="00DF3377"/>
    <w:rsid w:val="00DF33ED"/>
    <w:rsid w:val="00DF362F"/>
    <w:rsid w:val="00DF3C56"/>
    <w:rsid w:val="00DF4D92"/>
    <w:rsid w:val="00DF5209"/>
    <w:rsid w:val="00DF5A9D"/>
    <w:rsid w:val="00DF665E"/>
    <w:rsid w:val="00DF695D"/>
    <w:rsid w:val="00DF6E65"/>
    <w:rsid w:val="00DF6EA3"/>
    <w:rsid w:val="00DF70D4"/>
    <w:rsid w:val="00DF73DE"/>
    <w:rsid w:val="00DF77BF"/>
    <w:rsid w:val="00DF7812"/>
    <w:rsid w:val="00DF7D6C"/>
    <w:rsid w:val="00E00461"/>
    <w:rsid w:val="00E011E6"/>
    <w:rsid w:val="00E017C5"/>
    <w:rsid w:val="00E01D5A"/>
    <w:rsid w:val="00E020C6"/>
    <w:rsid w:val="00E0302B"/>
    <w:rsid w:val="00E031EC"/>
    <w:rsid w:val="00E037EC"/>
    <w:rsid w:val="00E0458A"/>
    <w:rsid w:val="00E04673"/>
    <w:rsid w:val="00E04BCD"/>
    <w:rsid w:val="00E05394"/>
    <w:rsid w:val="00E05438"/>
    <w:rsid w:val="00E05624"/>
    <w:rsid w:val="00E0628D"/>
    <w:rsid w:val="00E0644C"/>
    <w:rsid w:val="00E06744"/>
    <w:rsid w:val="00E0699E"/>
    <w:rsid w:val="00E06B23"/>
    <w:rsid w:val="00E06F44"/>
    <w:rsid w:val="00E103F8"/>
    <w:rsid w:val="00E10840"/>
    <w:rsid w:val="00E1094D"/>
    <w:rsid w:val="00E1266E"/>
    <w:rsid w:val="00E129E6"/>
    <w:rsid w:val="00E129F7"/>
    <w:rsid w:val="00E12F2C"/>
    <w:rsid w:val="00E130DA"/>
    <w:rsid w:val="00E138B5"/>
    <w:rsid w:val="00E14A12"/>
    <w:rsid w:val="00E154E2"/>
    <w:rsid w:val="00E1602A"/>
    <w:rsid w:val="00E1651C"/>
    <w:rsid w:val="00E16865"/>
    <w:rsid w:val="00E17114"/>
    <w:rsid w:val="00E17364"/>
    <w:rsid w:val="00E2018A"/>
    <w:rsid w:val="00E20982"/>
    <w:rsid w:val="00E2119B"/>
    <w:rsid w:val="00E21297"/>
    <w:rsid w:val="00E21598"/>
    <w:rsid w:val="00E21BFF"/>
    <w:rsid w:val="00E21EC7"/>
    <w:rsid w:val="00E22BDD"/>
    <w:rsid w:val="00E24254"/>
    <w:rsid w:val="00E24553"/>
    <w:rsid w:val="00E24612"/>
    <w:rsid w:val="00E2477B"/>
    <w:rsid w:val="00E24A65"/>
    <w:rsid w:val="00E2533D"/>
    <w:rsid w:val="00E25A18"/>
    <w:rsid w:val="00E25D68"/>
    <w:rsid w:val="00E26CA8"/>
    <w:rsid w:val="00E2708D"/>
    <w:rsid w:val="00E272B3"/>
    <w:rsid w:val="00E275A4"/>
    <w:rsid w:val="00E27995"/>
    <w:rsid w:val="00E27E52"/>
    <w:rsid w:val="00E303A7"/>
    <w:rsid w:val="00E305D3"/>
    <w:rsid w:val="00E30701"/>
    <w:rsid w:val="00E30966"/>
    <w:rsid w:val="00E30D47"/>
    <w:rsid w:val="00E3107A"/>
    <w:rsid w:val="00E31575"/>
    <w:rsid w:val="00E31BF4"/>
    <w:rsid w:val="00E3224A"/>
    <w:rsid w:val="00E32AB5"/>
    <w:rsid w:val="00E32AFE"/>
    <w:rsid w:val="00E32BEF"/>
    <w:rsid w:val="00E33229"/>
    <w:rsid w:val="00E3364F"/>
    <w:rsid w:val="00E33811"/>
    <w:rsid w:val="00E34173"/>
    <w:rsid w:val="00E34498"/>
    <w:rsid w:val="00E344E7"/>
    <w:rsid w:val="00E3454C"/>
    <w:rsid w:val="00E345E1"/>
    <w:rsid w:val="00E34800"/>
    <w:rsid w:val="00E35041"/>
    <w:rsid w:val="00E35A9F"/>
    <w:rsid w:val="00E3671A"/>
    <w:rsid w:val="00E379AA"/>
    <w:rsid w:val="00E379B3"/>
    <w:rsid w:val="00E37DB4"/>
    <w:rsid w:val="00E41299"/>
    <w:rsid w:val="00E41304"/>
    <w:rsid w:val="00E4228B"/>
    <w:rsid w:val="00E42785"/>
    <w:rsid w:val="00E42869"/>
    <w:rsid w:val="00E43193"/>
    <w:rsid w:val="00E4340B"/>
    <w:rsid w:val="00E4347E"/>
    <w:rsid w:val="00E434E8"/>
    <w:rsid w:val="00E43676"/>
    <w:rsid w:val="00E43E92"/>
    <w:rsid w:val="00E43FAC"/>
    <w:rsid w:val="00E44050"/>
    <w:rsid w:val="00E442E5"/>
    <w:rsid w:val="00E444EF"/>
    <w:rsid w:val="00E44700"/>
    <w:rsid w:val="00E44E75"/>
    <w:rsid w:val="00E45005"/>
    <w:rsid w:val="00E4580B"/>
    <w:rsid w:val="00E46708"/>
    <w:rsid w:val="00E4694E"/>
    <w:rsid w:val="00E47102"/>
    <w:rsid w:val="00E47401"/>
    <w:rsid w:val="00E47B44"/>
    <w:rsid w:val="00E5014F"/>
    <w:rsid w:val="00E5091C"/>
    <w:rsid w:val="00E50D5C"/>
    <w:rsid w:val="00E52375"/>
    <w:rsid w:val="00E5272B"/>
    <w:rsid w:val="00E52D0B"/>
    <w:rsid w:val="00E53E2F"/>
    <w:rsid w:val="00E543C4"/>
    <w:rsid w:val="00E5469D"/>
    <w:rsid w:val="00E553CF"/>
    <w:rsid w:val="00E555BB"/>
    <w:rsid w:val="00E55736"/>
    <w:rsid w:val="00E55737"/>
    <w:rsid w:val="00E557E6"/>
    <w:rsid w:val="00E56CA5"/>
    <w:rsid w:val="00E56FC9"/>
    <w:rsid w:val="00E5731B"/>
    <w:rsid w:val="00E5736B"/>
    <w:rsid w:val="00E57371"/>
    <w:rsid w:val="00E57624"/>
    <w:rsid w:val="00E577B8"/>
    <w:rsid w:val="00E5781D"/>
    <w:rsid w:val="00E57E9C"/>
    <w:rsid w:val="00E57FC7"/>
    <w:rsid w:val="00E60120"/>
    <w:rsid w:val="00E60168"/>
    <w:rsid w:val="00E60555"/>
    <w:rsid w:val="00E61B52"/>
    <w:rsid w:val="00E6278A"/>
    <w:rsid w:val="00E62874"/>
    <w:rsid w:val="00E638B5"/>
    <w:rsid w:val="00E64395"/>
    <w:rsid w:val="00E64C6F"/>
    <w:rsid w:val="00E64C85"/>
    <w:rsid w:val="00E65093"/>
    <w:rsid w:val="00E650A2"/>
    <w:rsid w:val="00E653AA"/>
    <w:rsid w:val="00E65A93"/>
    <w:rsid w:val="00E65AA5"/>
    <w:rsid w:val="00E662E5"/>
    <w:rsid w:val="00E6646C"/>
    <w:rsid w:val="00E66584"/>
    <w:rsid w:val="00E66708"/>
    <w:rsid w:val="00E66EE5"/>
    <w:rsid w:val="00E670DD"/>
    <w:rsid w:val="00E67523"/>
    <w:rsid w:val="00E67B6B"/>
    <w:rsid w:val="00E7000D"/>
    <w:rsid w:val="00E708EA"/>
    <w:rsid w:val="00E70BF2"/>
    <w:rsid w:val="00E70CC1"/>
    <w:rsid w:val="00E71BBF"/>
    <w:rsid w:val="00E71C27"/>
    <w:rsid w:val="00E7222C"/>
    <w:rsid w:val="00E727C8"/>
    <w:rsid w:val="00E728B2"/>
    <w:rsid w:val="00E729F9"/>
    <w:rsid w:val="00E72AF3"/>
    <w:rsid w:val="00E736E9"/>
    <w:rsid w:val="00E7373B"/>
    <w:rsid w:val="00E747CE"/>
    <w:rsid w:val="00E74869"/>
    <w:rsid w:val="00E756D7"/>
    <w:rsid w:val="00E7570E"/>
    <w:rsid w:val="00E757CF"/>
    <w:rsid w:val="00E75BE2"/>
    <w:rsid w:val="00E76374"/>
    <w:rsid w:val="00E76C70"/>
    <w:rsid w:val="00E76CCC"/>
    <w:rsid w:val="00E776F9"/>
    <w:rsid w:val="00E77AD6"/>
    <w:rsid w:val="00E8191F"/>
    <w:rsid w:val="00E81EC5"/>
    <w:rsid w:val="00E82072"/>
    <w:rsid w:val="00E831A0"/>
    <w:rsid w:val="00E83435"/>
    <w:rsid w:val="00E83691"/>
    <w:rsid w:val="00E837B4"/>
    <w:rsid w:val="00E83BA1"/>
    <w:rsid w:val="00E83CF3"/>
    <w:rsid w:val="00E840E4"/>
    <w:rsid w:val="00E842C0"/>
    <w:rsid w:val="00E84ADF"/>
    <w:rsid w:val="00E853CF"/>
    <w:rsid w:val="00E85A4F"/>
    <w:rsid w:val="00E85A54"/>
    <w:rsid w:val="00E873EE"/>
    <w:rsid w:val="00E877C5"/>
    <w:rsid w:val="00E87896"/>
    <w:rsid w:val="00E87F2E"/>
    <w:rsid w:val="00E9061A"/>
    <w:rsid w:val="00E90E37"/>
    <w:rsid w:val="00E91269"/>
    <w:rsid w:val="00E9137A"/>
    <w:rsid w:val="00E91E9F"/>
    <w:rsid w:val="00E91EC5"/>
    <w:rsid w:val="00E91F07"/>
    <w:rsid w:val="00E91F32"/>
    <w:rsid w:val="00E92541"/>
    <w:rsid w:val="00E93390"/>
    <w:rsid w:val="00E93722"/>
    <w:rsid w:val="00E938B6"/>
    <w:rsid w:val="00E94F56"/>
    <w:rsid w:val="00E95153"/>
    <w:rsid w:val="00E95222"/>
    <w:rsid w:val="00E954D3"/>
    <w:rsid w:val="00E958B0"/>
    <w:rsid w:val="00E95B72"/>
    <w:rsid w:val="00E9686B"/>
    <w:rsid w:val="00E9719F"/>
    <w:rsid w:val="00E97556"/>
    <w:rsid w:val="00E97DD9"/>
    <w:rsid w:val="00EA0502"/>
    <w:rsid w:val="00EA1332"/>
    <w:rsid w:val="00EA1511"/>
    <w:rsid w:val="00EA171A"/>
    <w:rsid w:val="00EA2085"/>
    <w:rsid w:val="00EA229C"/>
    <w:rsid w:val="00EA233E"/>
    <w:rsid w:val="00EA23AA"/>
    <w:rsid w:val="00EA271E"/>
    <w:rsid w:val="00EA2A77"/>
    <w:rsid w:val="00EA2E52"/>
    <w:rsid w:val="00EA2EDC"/>
    <w:rsid w:val="00EA3059"/>
    <w:rsid w:val="00EA34F3"/>
    <w:rsid w:val="00EA3E28"/>
    <w:rsid w:val="00EA418A"/>
    <w:rsid w:val="00EA4C04"/>
    <w:rsid w:val="00EA4C0E"/>
    <w:rsid w:val="00EA54F5"/>
    <w:rsid w:val="00EA5542"/>
    <w:rsid w:val="00EA6033"/>
    <w:rsid w:val="00EA609E"/>
    <w:rsid w:val="00EA672A"/>
    <w:rsid w:val="00EA6841"/>
    <w:rsid w:val="00EA6FF3"/>
    <w:rsid w:val="00EA74D2"/>
    <w:rsid w:val="00EA797E"/>
    <w:rsid w:val="00EA7B70"/>
    <w:rsid w:val="00EA7B73"/>
    <w:rsid w:val="00EA7F76"/>
    <w:rsid w:val="00EB10EF"/>
    <w:rsid w:val="00EB2043"/>
    <w:rsid w:val="00EB21B1"/>
    <w:rsid w:val="00EB26B8"/>
    <w:rsid w:val="00EB2A4A"/>
    <w:rsid w:val="00EB30AD"/>
    <w:rsid w:val="00EB3D9F"/>
    <w:rsid w:val="00EB46B3"/>
    <w:rsid w:val="00EB5923"/>
    <w:rsid w:val="00EB5BC5"/>
    <w:rsid w:val="00EB5D26"/>
    <w:rsid w:val="00EB631C"/>
    <w:rsid w:val="00EB6886"/>
    <w:rsid w:val="00EB6953"/>
    <w:rsid w:val="00EB7F92"/>
    <w:rsid w:val="00EC0411"/>
    <w:rsid w:val="00EC05C1"/>
    <w:rsid w:val="00EC0A97"/>
    <w:rsid w:val="00EC228A"/>
    <w:rsid w:val="00EC255A"/>
    <w:rsid w:val="00EC26DB"/>
    <w:rsid w:val="00EC2713"/>
    <w:rsid w:val="00EC284D"/>
    <w:rsid w:val="00EC30D1"/>
    <w:rsid w:val="00EC365A"/>
    <w:rsid w:val="00EC4266"/>
    <w:rsid w:val="00EC43FE"/>
    <w:rsid w:val="00EC53F5"/>
    <w:rsid w:val="00EC58BD"/>
    <w:rsid w:val="00EC5DA8"/>
    <w:rsid w:val="00EC5DCF"/>
    <w:rsid w:val="00EC6760"/>
    <w:rsid w:val="00EC6BF4"/>
    <w:rsid w:val="00EC7049"/>
    <w:rsid w:val="00EC7ACA"/>
    <w:rsid w:val="00ED03DA"/>
    <w:rsid w:val="00ED0597"/>
    <w:rsid w:val="00ED1047"/>
    <w:rsid w:val="00ED1296"/>
    <w:rsid w:val="00ED1AF9"/>
    <w:rsid w:val="00ED2063"/>
    <w:rsid w:val="00ED226C"/>
    <w:rsid w:val="00ED278F"/>
    <w:rsid w:val="00ED2ADF"/>
    <w:rsid w:val="00ED2B02"/>
    <w:rsid w:val="00ED309D"/>
    <w:rsid w:val="00ED3528"/>
    <w:rsid w:val="00ED36AE"/>
    <w:rsid w:val="00ED3CE3"/>
    <w:rsid w:val="00ED3EC0"/>
    <w:rsid w:val="00ED3F18"/>
    <w:rsid w:val="00ED4A6F"/>
    <w:rsid w:val="00ED5328"/>
    <w:rsid w:val="00ED53E2"/>
    <w:rsid w:val="00ED57B7"/>
    <w:rsid w:val="00ED5BBD"/>
    <w:rsid w:val="00ED60A2"/>
    <w:rsid w:val="00ED6227"/>
    <w:rsid w:val="00EE057D"/>
    <w:rsid w:val="00EE0896"/>
    <w:rsid w:val="00EE15DE"/>
    <w:rsid w:val="00EE200A"/>
    <w:rsid w:val="00EE2182"/>
    <w:rsid w:val="00EE2C5E"/>
    <w:rsid w:val="00EE2D76"/>
    <w:rsid w:val="00EE30C2"/>
    <w:rsid w:val="00EE4629"/>
    <w:rsid w:val="00EE4850"/>
    <w:rsid w:val="00EE4F70"/>
    <w:rsid w:val="00EE5AA4"/>
    <w:rsid w:val="00EE5B72"/>
    <w:rsid w:val="00EE6A6C"/>
    <w:rsid w:val="00EE74E5"/>
    <w:rsid w:val="00EE7712"/>
    <w:rsid w:val="00EE7AB2"/>
    <w:rsid w:val="00EF01B8"/>
    <w:rsid w:val="00EF0386"/>
    <w:rsid w:val="00EF0A9B"/>
    <w:rsid w:val="00EF0D1F"/>
    <w:rsid w:val="00EF1273"/>
    <w:rsid w:val="00EF18AE"/>
    <w:rsid w:val="00EF30C2"/>
    <w:rsid w:val="00EF31A3"/>
    <w:rsid w:val="00EF3465"/>
    <w:rsid w:val="00EF3ADC"/>
    <w:rsid w:val="00EF4041"/>
    <w:rsid w:val="00EF42CC"/>
    <w:rsid w:val="00EF42E7"/>
    <w:rsid w:val="00EF5CF0"/>
    <w:rsid w:val="00EF5E41"/>
    <w:rsid w:val="00EF64ED"/>
    <w:rsid w:val="00EF65D1"/>
    <w:rsid w:val="00EF77AF"/>
    <w:rsid w:val="00EF7DEE"/>
    <w:rsid w:val="00EF7F25"/>
    <w:rsid w:val="00F02568"/>
    <w:rsid w:val="00F02660"/>
    <w:rsid w:val="00F027E4"/>
    <w:rsid w:val="00F04A74"/>
    <w:rsid w:val="00F04FA9"/>
    <w:rsid w:val="00F05839"/>
    <w:rsid w:val="00F05A3B"/>
    <w:rsid w:val="00F07975"/>
    <w:rsid w:val="00F10132"/>
    <w:rsid w:val="00F10877"/>
    <w:rsid w:val="00F115D6"/>
    <w:rsid w:val="00F11FA0"/>
    <w:rsid w:val="00F1270F"/>
    <w:rsid w:val="00F1278F"/>
    <w:rsid w:val="00F12BB7"/>
    <w:rsid w:val="00F131D4"/>
    <w:rsid w:val="00F13613"/>
    <w:rsid w:val="00F13CEA"/>
    <w:rsid w:val="00F13F79"/>
    <w:rsid w:val="00F14019"/>
    <w:rsid w:val="00F14496"/>
    <w:rsid w:val="00F146E5"/>
    <w:rsid w:val="00F146F7"/>
    <w:rsid w:val="00F149E4"/>
    <w:rsid w:val="00F15324"/>
    <w:rsid w:val="00F154B0"/>
    <w:rsid w:val="00F1567C"/>
    <w:rsid w:val="00F16F09"/>
    <w:rsid w:val="00F170D7"/>
    <w:rsid w:val="00F171E1"/>
    <w:rsid w:val="00F173AD"/>
    <w:rsid w:val="00F17605"/>
    <w:rsid w:val="00F17AF7"/>
    <w:rsid w:val="00F17B72"/>
    <w:rsid w:val="00F20082"/>
    <w:rsid w:val="00F2096E"/>
    <w:rsid w:val="00F20ED8"/>
    <w:rsid w:val="00F211D2"/>
    <w:rsid w:val="00F21FD0"/>
    <w:rsid w:val="00F22029"/>
    <w:rsid w:val="00F229C0"/>
    <w:rsid w:val="00F229F4"/>
    <w:rsid w:val="00F23384"/>
    <w:rsid w:val="00F23549"/>
    <w:rsid w:val="00F23829"/>
    <w:rsid w:val="00F23CEB"/>
    <w:rsid w:val="00F24B63"/>
    <w:rsid w:val="00F24CCA"/>
    <w:rsid w:val="00F24FBD"/>
    <w:rsid w:val="00F2540A"/>
    <w:rsid w:val="00F25588"/>
    <w:rsid w:val="00F25CE0"/>
    <w:rsid w:val="00F25F50"/>
    <w:rsid w:val="00F262DE"/>
    <w:rsid w:val="00F26374"/>
    <w:rsid w:val="00F2656B"/>
    <w:rsid w:val="00F26771"/>
    <w:rsid w:val="00F26D00"/>
    <w:rsid w:val="00F26E94"/>
    <w:rsid w:val="00F2723F"/>
    <w:rsid w:val="00F272B1"/>
    <w:rsid w:val="00F276A9"/>
    <w:rsid w:val="00F27711"/>
    <w:rsid w:val="00F27B67"/>
    <w:rsid w:val="00F27E0C"/>
    <w:rsid w:val="00F30194"/>
    <w:rsid w:val="00F3066F"/>
    <w:rsid w:val="00F3083A"/>
    <w:rsid w:val="00F30998"/>
    <w:rsid w:val="00F30A4D"/>
    <w:rsid w:val="00F3109D"/>
    <w:rsid w:val="00F3134E"/>
    <w:rsid w:val="00F31902"/>
    <w:rsid w:val="00F319D9"/>
    <w:rsid w:val="00F32055"/>
    <w:rsid w:val="00F329AC"/>
    <w:rsid w:val="00F33E9B"/>
    <w:rsid w:val="00F33F65"/>
    <w:rsid w:val="00F34702"/>
    <w:rsid w:val="00F34AAB"/>
    <w:rsid w:val="00F350D8"/>
    <w:rsid w:val="00F35117"/>
    <w:rsid w:val="00F351D1"/>
    <w:rsid w:val="00F352BF"/>
    <w:rsid w:val="00F363C2"/>
    <w:rsid w:val="00F3674A"/>
    <w:rsid w:val="00F37660"/>
    <w:rsid w:val="00F379CF"/>
    <w:rsid w:val="00F37AF6"/>
    <w:rsid w:val="00F37D2E"/>
    <w:rsid w:val="00F40071"/>
    <w:rsid w:val="00F406A7"/>
    <w:rsid w:val="00F40C91"/>
    <w:rsid w:val="00F413A1"/>
    <w:rsid w:val="00F4200E"/>
    <w:rsid w:val="00F424EA"/>
    <w:rsid w:val="00F4289C"/>
    <w:rsid w:val="00F42B15"/>
    <w:rsid w:val="00F43177"/>
    <w:rsid w:val="00F43325"/>
    <w:rsid w:val="00F447D1"/>
    <w:rsid w:val="00F4494D"/>
    <w:rsid w:val="00F450AE"/>
    <w:rsid w:val="00F45487"/>
    <w:rsid w:val="00F45DDD"/>
    <w:rsid w:val="00F45FD7"/>
    <w:rsid w:val="00F460FE"/>
    <w:rsid w:val="00F4753E"/>
    <w:rsid w:val="00F4797C"/>
    <w:rsid w:val="00F47C46"/>
    <w:rsid w:val="00F47D47"/>
    <w:rsid w:val="00F50398"/>
    <w:rsid w:val="00F50C57"/>
    <w:rsid w:val="00F51439"/>
    <w:rsid w:val="00F51BA2"/>
    <w:rsid w:val="00F52217"/>
    <w:rsid w:val="00F52452"/>
    <w:rsid w:val="00F5353A"/>
    <w:rsid w:val="00F54126"/>
    <w:rsid w:val="00F546B5"/>
    <w:rsid w:val="00F54A52"/>
    <w:rsid w:val="00F54E6F"/>
    <w:rsid w:val="00F55383"/>
    <w:rsid w:val="00F553A5"/>
    <w:rsid w:val="00F5617C"/>
    <w:rsid w:val="00F56437"/>
    <w:rsid w:val="00F56ADD"/>
    <w:rsid w:val="00F57229"/>
    <w:rsid w:val="00F600EF"/>
    <w:rsid w:val="00F60327"/>
    <w:rsid w:val="00F60ADA"/>
    <w:rsid w:val="00F61052"/>
    <w:rsid w:val="00F613C1"/>
    <w:rsid w:val="00F615F8"/>
    <w:rsid w:val="00F62099"/>
    <w:rsid w:val="00F627E8"/>
    <w:rsid w:val="00F6318B"/>
    <w:rsid w:val="00F634EE"/>
    <w:rsid w:val="00F64B94"/>
    <w:rsid w:val="00F64D70"/>
    <w:rsid w:val="00F6504B"/>
    <w:rsid w:val="00F650B6"/>
    <w:rsid w:val="00F65E17"/>
    <w:rsid w:val="00F66EA3"/>
    <w:rsid w:val="00F6706D"/>
    <w:rsid w:val="00F67B20"/>
    <w:rsid w:val="00F708A7"/>
    <w:rsid w:val="00F71C9E"/>
    <w:rsid w:val="00F721F5"/>
    <w:rsid w:val="00F73291"/>
    <w:rsid w:val="00F74119"/>
    <w:rsid w:val="00F741E3"/>
    <w:rsid w:val="00F7495C"/>
    <w:rsid w:val="00F75075"/>
    <w:rsid w:val="00F7583C"/>
    <w:rsid w:val="00F75C9A"/>
    <w:rsid w:val="00F766B1"/>
    <w:rsid w:val="00F76750"/>
    <w:rsid w:val="00F76A5A"/>
    <w:rsid w:val="00F76DBD"/>
    <w:rsid w:val="00F7756A"/>
    <w:rsid w:val="00F77A77"/>
    <w:rsid w:val="00F77C4B"/>
    <w:rsid w:val="00F77E4C"/>
    <w:rsid w:val="00F803D9"/>
    <w:rsid w:val="00F8069F"/>
    <w:rsid w:val="00F807A7"/>
    <w:rsid w:val="00F80AFF"/>
    <w:rsid w:val="00F80D1F"/>
    <w:rsid w:val="00F8158D"/>
    <w:rsid w:val="00F81F85"/>
    <w:rsid w:val="00F821A9"/>
    <w:rsid w:val="00F822E8"/>
    <w:rsid w:val="00F8276A"/>
    <w:rsid w:val="00F82DC4"/>
    <w:rsid w:val="00F835B7"/>
    <w:rsid w:val="00F836A1"/>
    <w:rsid w:val="00F83CB7"/>
    <w:rsid w:val="00F83D53"/>
    <w:rsid w:val="00F83E48"/>
    <w:rsid w:val="00F83F97"/>
    <w:rsid w:val="00F84256"/>
    <w:rsid w:val="00F849BC"/>
    <w:rsid w:val="00F84A5D"/>
    <w:rsid w:val="00F84AB9"/>
    <w:rsid w:val="00F84C14"/>
    <w:rsid w:val="00F84EED"/>
    <w:rsid w:val="00F84FCE"/>
    <w:rsid w:val="00F85208"/>
    <w:rsid w:val="00F860FF"/>
    <w:rsid w:val="00F8701A"/>
    <w:rsid w:val="00F8782F"/>
    <w:rsid w:val="00F87943"/>
    <w:rsid w:val="00F903F7"/>
    <w:rsid w:val="00F90A67"/>
    <w:rsid w:val="00F90D97"/>
    <w:rsid w:val="00F912F2"/>
    <w:rsid w:val="00F9186F"/>
    <w:rsid w:val="00F91B6A"/>
    <w:rsid w:val="00F92B50"/>
    <w:rsid w:val="00F92D9F"/>
    <w:rsid w:val="00F93197"/>
    <w:rsid w:val="00F935EA"/>
    <w:rsid w:val="00F93ABD"/>
    <w:rsid w:val="00F93B26"/>
    <w:rsid w:val="00F940B7"/>
    <w:rsid w:val="00F9414B"/>
    <w:rsid w:val="00F942C6"/>
    <w:rsid w:val="00F94488"/>
    <w:rsid w:val="00F94CF2"/>
    <w:rsid w:val="00F955AC"/>
    <w:rsid w:val="00F95627"/>
    <w:rsid w:val="00F95666"/>
    <w:rsid w:val="00F96481"/>
    <w:rsid w:val="00F96F10"/>
    <w:rsid w:val="00F971F9"/>
    <w:rsid w:val="00F97277"/>
    <w:rsid w:val="00F975E0"/>
    <w:rsid w:val="00FA04AC"/>
    <w:rsid w:val="00FA060B"/>
    <w:rsid w:val="00FA1856"/>
    <w:rsid w:val="00FA196A"/>
    <w:rsid w:val="00FA19D8"/>
    <w:rsid w:val="00FA1AB9"/>
    <w:rsid w:val="00FA29EB"/>
    <w:rsid w:val="00FA308F"/>
    <w:rsid w:val="00FA3106"/>
    <w:rsid w:val="00FA3263"/>
    <w:rsid w:val="00FA4C64"/>
    <w:rsid w:val="00FA5225"/>
    <w:rsid w:val="00FA57D2"/>
    <w:rsid w:val="00FA7446"/>
    <w:rsid w:val="00FA7F97"/>
    <w:rsid w:val="00FA7FA2"/>
    <w:rsid w:val="00FB04F9"/>
    <w:rsid w:val="00FB0500"/>
    <w:rsid w:val="00FB058C"/>
    <w:rsid w:val="00FB05A8"/>
    <w:rsid w:val="00FB0947"/>
    <w:rsid w:val="00FB156D"/>
    <w:rsid w:val="00FB187D"/>
    <w:rsid w:val="00FB1AAD"/>
    <w:rsid w:val="00FB2380"/>
    <w:rsid w:val="00FB29BC"/>
    <w:rsid w:val="00FB2E34"/>
    <w:rsid w:val="00FB2F5A"/>
    <w:rsid w:val="00FB3DBA"/>
    <w:rsid w:val="00FB4C1C"/>
    <w:rsid w:val="00FB4CA8"/>
    <w:rsid w:val="00FB4E42"/>
    <w:rsid w:val="00FB4F3B"/>
    <w:rsid w:val="00FB5992"/>
    <w:rsid w:val="00FB5AF9"/>
    <w:rsid w:val="00FB5E0F"/>
    <w:rsid w:val="00FB6859"/>
    <w:rsid w:val="00FB75CF"/>
    <w:rsid w:val="00FB766D"/>
    <w:rsid w:val="00FB7942"/>
    <w:rsid w:val="00FB7D97"/>
    <w:rsid w:val="00FC0007"/>
    <w:rsid w:val="00FC02CA"/>
    <w:rsid w:val="00FC198F"/>
    <w:rsid w:val="00FC3548"/>
    <w:rsid w:val="00FC398A"/>
    <w:rsid w:val="00FC40F2"/>
    <w:rsid w:val="00FC5398"/>
    <w:rsid w:val="00FC581A"/>
    <w:rsid w:val="00FC5D2E"/>
    <w:rsid w:val="00FC6B54"/>
    <w:rsid w:val="00FC703D"/>
    <w:rsid w:val="00FC7270"/>
    <w:rsid w:val="00FC7A40"/>
    <w:rsid w:val="00FC7B55"/>
    <w:rsid w:val="00FD0557"/>
    <w:rsid w:val="00FD06FD"/>
    <w:rsid w:val="00FD10FD"/>
    <w:rsid w:val="00FD14F7"/>
    <w:rsid w:val="00FD17E0"/>
    <w:rsid w:val="00FD1F99"/>
    <w:rsid w:val="00FD2052"/>
    <w:rsid w:val="00FD2322"/>
    <w:rsid w:val="00FD24CF"/>
    <w:rsid w:val="00FD2EE2"/>
    <w:rsid w:val="00FD37A3"/>
    <w:rsid w:val="00FD3CB3"/>
    <w:rsid w:val="00FD40A8"/>
    <w:rsid w:val="00FD43DE"/>
    <w:rsid w:val="00FD4A0D"/>
    <w:rsid w:val="00FD513A"/>
    <w:rsid w:val="00FD6C35"/>
    <w:rsid w:val="00FD715F"/>
    <w:rsid w:val="00FE009A"/>
    <w:rsid w:val="00FE0D26"/>
    <w:rsid w:val="00FE11DA"/>
    <w:rsid w:val="00FE1D98"/>
    <w:rsid w:val="00FE1E63"/>
    <w:rsid w:val="00FE204E"/>
    <w:rsid w:val="00FE259A"/>
    <w:rsid w:val="00FE29D1"/>
    <w:rsid w:val="00FE30B6"/>
    <w:rsid w:val="00FE30C9"/>
    <w:rsid w:val="00FE31FE"/>
    <w:rsid w:val="00FE32CE"/>
    <w:rsid w:val="00FE3327"/>
    <w:rsid w:val="00FE368C"/>
    <w:rsid w:val="00FE3AE9"/>
    <w:rsid w:val="00FE4589"/>
    <w:rsid w:val="00FE4885"/>
    <w:rsid w:val="00FE48D7"/>
    <w:rsid w:val="00FE4A9C"/>
    <w:rsid w:val="00FE4D0B"/>
    <w:rsid w:val="00FE4D59"/>
    <w:rsid w:val="00FE5091"/>
    <w:rsid w:val="00FE61E9"/>
    <w:rsid w:val="00FE6459"/>
    <w:rsid w:val="00FE66AD"/>
    <w:rsid w:val="00FE69B4"/>
    <w:rsid w:val="00FE6CAA"/>
    <w:rsid w:val="00FE6D09"/>
    <w:rsid w:val="00FE6E1A"/>
    <w:rsid w:val="00FE6E74"/>
    <w:rsid w:val="00FE7DBD"/>
    <w:rsid w:val="00FF1648"/>
    <w:rsid w:val="00FF1682"/>
    <w:rsid w:val="00FF1BE5"/>
    <w:rsid w:val="00FF35F3"/>
    <w:rsid w:val="00FF3F9B"/>
    <w:rsid w:val="00FF4066"/>
    <w:rsid w:val="00FF42FE"/>
    <w:rsid w:val="00FF468A"/>
    <w:rsid w:val="00FF4B33"/>
    <w:rsid w:val="00FF4B36"/>
    <w:rsid w:val="00FF4F4F"/>
    <w:rsid w:val="00FF5019"/>
    <w:rsid w:val="00FF5256"/>
    <w:rsid w:val="00FF5CFC"/>
    <w:rsid w:val="00FF6955"/>
    <w:rsid w:val="00FF6CC6"/>
    <w:rsid w:val="00FF6D2C"/>
    <w:rsid w:val="00FF7271"/>
    <w:rsid w:val="00FF72ED"/>
    <w:rsid w:val="00FF7439"/>
    <w:rsid w:val="00FF747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30701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B4E5B"/>
  </w:style>
  <w:style w:type="character" w:customStyle="1" w:styleId="En-tteCar">
    <w:name w:val="En-tête Car"/>
    <w:basedOn w:val="Policepardfaut"/>
    <w:link w:val="En-tte"/>
    <w:uiPriority w:val="99"/>
    <w:rsid w:val="00922779"/>
    <w:rPr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3066EF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both"/>
    </w:pPr>
    <w:rPr>
      <w:bCs/>
      <w:iCs/>
      <w:spacing w:val="-3"/>
    </w:rPr>
  </w:style>
  <w:style w:type="character" w:customStyle="1" w:styleId="CorpsdetexteCar">
    <w:name w:val="Corps de texte Car"/>
    <w:basedOn w:val="Policepardfaut"/>
    <w:link w:val="Corpsdetexte"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rsid w:val="00587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30701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B4E5B"/>
  </w:style>
  <w:style w:type="character" w:customStyle="1" w:styleId="En-tteCar">
    <w:name w:val="En-tête Car"/>
    <w:basedOn w:val="Policepardfaut"/>
    <w:link w:val="En-tte"/>
    <w:uiPriority w:val="99"/>
    <w:rsid w:val="00922779"/>
    <w:rPr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3066EF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both"/>
    </w:pPr>
    <w:rPr>
      <w:bCs/>
      <w:iCs/>
      <w:spacing w:val="-3"/>
    </w:rPr>
  </w:style>
  <w:style w:type="character" w:customStyle="1" w:styleId="CorpsdetexteCar">
    <w:name w:val="Corps de texte Car"/>
    <w:basedOn w:val="Policepardfaut"/>
    <w:link w:val="Corpsdetexte"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rsid w:val="0058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444FC-1BA0-4C16-A279-7A264DD0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33D0AB68.dotm</Template>
  <TotalTime>142</TotalTime>
  <Pages>9</Pages>
  <Words>2458</Words>
  <Characters>12607</Characters>
  <Application>Microsoft Office Word</Application>
  <DocSecurity>0</DocSecurity>
  <Lines>548</Lines>
  <Paragraphs>407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Ordre du jour de la réunion du mercredi 10 mars 2004 à 10h</vt:lpstr>
    </vt:vector>
  </TitlesOfParts>
  <Company>College Notre-Dame</Company>
  <LinksUpToDate>false</LinksUpToDate>
  <CharactersWithSpaces>14658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 de la réunion du mercredi 10 mars 2004 à 10h</dc:title>
  <dc:creator>pentium</dc:creator>
  <cp:lastModifiedBy>Carey, John</cp:lastModifiedBy>
  <cp:revision>11</cp:revision>
  <cp:lastPrinted>2014-12-17T03:52:00Z</cp:lastPrinted>
  <dcterms:created xsi:type="dcterms:W3CDTF">2019-11-19T22:49:00Z</dcterms:created>
  <dcterms:modified xsi:type="dcterms:W3CDTF">2019-11-21T18:53:00Z</dcterms:modified>
</cp:coreProperties>
</file>